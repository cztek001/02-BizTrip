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D2E" w:rsidRPr="0071235D" w:rsidRDefault="00483D2E" w:rsidP="004B4927">
      <w:pPr>
        <w:pStyle w:val="1518"/>
        <w:rPr>
          <w:rFonts w:cs="Arial"/>
        </w:rPr>
      </w:pPr>
    </w:p>
    <w:p w:rsidR="00483D2E" w:rsidRPr="0071235D" w:rsidRDefault="00483D2E" w:rsidP="004B4927">
      <w:pPr>
        <w:pStyle w:val="1518"/>
        <w:rPr>
          <w:rFonts w:cs="Arial"/>
        </w:rPr>
      </w:pPr>
    </w:p>
    <w:p w:rsidR="00483D2E" w:rsidRPr="0071235D" w:rsidRDefault="00483D2E" w:rsidP="004B4927">
      <w:pPr>
        <w:pStyle w:val="1518"/>
        <w:rPr>
          <w:rFonts w:cs="Arial"/>
        </w:rPr>
      </w:pPr>
    </w:p>
    <w:p w:rsidR="00483D2E" w:rsidRPr="0071235D" w:rsidRDefault="00D048AF" w:rsidP="00C81B23">
      <w:pPr>
        <w:pStyle w:val="11"/>
      </w:pPr>
      <w:r w:rsidRPr="0071235D">
        <w:rPr>
          <w:rFonts w:hint="eastAsia"/>
        </w:rPr>
        <w:t>技</w:t>
      </w:r>
      <w:r w:rsidRPr="0071235D">
        <w:t xml:space="preserve">  </w:t>
      </w:r>
      <w:r w:rsidRPr="0071235D">
        <w:rPr>
          <w:rFonts w:hint="eastAsia"/>
        </w:rPr>
        <w:t>术</w:t>
      </w:r>
      <w:r w:rsidRPr="0071235D">
        <w:t xml:space="preserve">  </w:t>
      </w:r>
      <w:r w:rsidRPr="0071235D">
        <w:rPr>
          <w:rFonts w:hint="eastAsia"/>
        </w:rPr>
        <w:t>文</w:t>
      </w:r>
      <w:r w:rsidRPr="0071235D">
        <w:t xml:space="preserve">  </w:t>
      </w:r>
      <w:r w:rsidRPr="0071235D">
        <w:rPr>
          <w:rFonts w:hint="eastAsia"/>
        </w:rPr>
        <w:t>件</w:t>
      </w:r>
    </w:p>
    <w:p w:rsidR="00483D2E" w:rsidRPr="0071235D" w:rsidRDefault="00483D2E" w:rsidP="004B4927">
      <w:pPr>
        <w:pStyle w:val="1518"/>
        <w:rPr>
          <w:rFonts w:cs="Arial"/>
        </w:rPr>
      </w:pPr>
    </w:p>
    <w:p w:rsidR="00483D2E" w:rsidRPr="0071235D" w:rsidRDefault="00483D2E" w:rsidP="004B4927">
      <w:pPr>
        <w:pStyle w:val="1518"/>
        <w:rPr>
          <w:rFonts w:cs="Arial"/>
        </w:rPr>
      </w:pPr>
    </w:p>
    <w:p w:rsidR="00483D2E" w:rsidRPr="0071235D" w:rsidRDefault="00D048AF" w:rsidP="004B4927">
      <w:pPr>
        <w:ind w:left="4093" w:hangingChars="1279" w:hanging="4093"/>
        <w:rPr>
          <w:rFonts w:ascii="Arial" w:hAnsi="Arial" w:cs="Arial"/>
        </w:rPr>
      </w:pPr>
      <w:r w:rsidRPr="0071235D">
        <w:rPr>
          <w:rStyle w:val="12"/>
          <w:rFonts w:cs="Arial"/>
        </w:rPr>
        <w:t xml:space="preserve">           </w:t>
      </w:r>
      <w:r w:rsidRPr="0071235D">
        <w:rPr>
          <w:rStyle w:val="12"/>
          <w:rFonts w:cs="Arial" w:hint="eastAsia"/>
        </w:rPr>
        <w:t>文件名称：</w:t>
      </w:r>
      <w:proofErr w:type="spellStart"/>
      <w:r w:rsidR="00FC6125" w:rsidRPr="00FC6125">
        <w:rPr>
          <w:rStyle w:val="12"/>
          <w:rFonts w:cs="Arial" w:hint="eastAsia"/>
        </w:rPr>
        <w:t>Git</w:t>
      </w:r>
      <w:proofErr w:type="spellEnd"/>
      <w:r w:rsidR="00FC6125" w:rsidRPr="00FC6125">
        <w:rPr>
          <w:rStyle w:val="12"/>
          <w:rFonts w:cs="Arial" w:hint="eastAsia"/>
        </w:rPr>
        <w:t>代码管理指南</w:t>
      </w:r>
    </w:p>
    <w:p w:rsidR="00483D2E" w:rsidRPr="0071235D" w:rsidRDefault="00D048AF" w:rsidP="004B4927">
      <w:pPr>
        <w:rPr>
          <w:rStyle w:val="19"/>
          <w:rFonts w:cs="Arial"/>
        </w:rPr>
      </w:pPr>
      <w:r w:rsidRPr="0071235D">
        <w:rPr>
          <w:rStyle w:val="12"/>
          <w:rFonts w:cs="Arial"/>
        </w:rPr>
        <w:t xml:space="preserve">           </w:t>
      </w:r>
      <w:r w:rsidRPr="0071235D">
        <w:rPr>
          <w:rStyle w:val="12"/>
          <w:rFonts w:cs="Arial" w:hint="eastAsia"/>
        </w:rPr>
        <w:t>文件编号：</w:t>
      </w:r>
    </w:p>
    <w:p w:rsidR="00483D2E" w:rsidRPr="0071235D" w:rsidRDefault="00D048AF" w:rsidP="004B4927">
      <w:pPr>
        <w:rPr>
          <w:rStyle w:val="14CharChar"/>
          <w:rFonts w:cs="Arial"/>
        </w:rPr>
      </w:pPr>
      <w:r w:rsidRPr="0071235D">
        <w:rPr>
          <w:rStyle w:val="12"/>
          <w:rFonts w:cs="Arial"/>
        </w:rPr>
        <w:t xml:space="preserve">           </w:t>
      </w:r>
      <w:r w:rsidRPr="0071235D">
        <w:rPr>
          <w:rStyle w:val="12"/>
          <w:rFonts w:cs="Arial" w:hint="eastAsia"/>
        </w:rPr>
        <w:t>版</w:t>
      </w:r>
      <w:r w:rsidR="00B13E96">
        <w:rPr>
          <w:rStyle w:val="12"/>
          <w:rFonts w:cs="Arial"/>
        </w:rPr>
        <w:t xml:space="preserve">   </w:t>
      </w:r>
      <w:r w:rsidR="00B13E96">
        <w:rPr>
          <w:rStyle w:val="12"/>
          <w:rFonts w:cs="Arial" w:hint="eastAsia"/>
        </w:rPr>
        <w:t xml:space="preserve"> </w:t>
      </w:r>
      <w:r w:rsidRPr="0071235D">
        <w:rPr>
          <w:rStyle w:val="12"/>
          <w:rFonts w:cs="Arial" w:hint="eastAsia"/>
        </w:rPr>
        <w:t>本：</w:t>
      </w:r>
    </w:p>
    <w:p w:rsidR="00483D2E" w:rsidRPr="0071235D" w:rsidRDefault="00483D2E" w:rsidP="004B4927">
      <w:pPr>
        <w:rPr>
          <w:rStyle w:val="19"/>
          <w:rFonts w:cs="Arial"/>
        </w:rPr>
      </w:pPr>
    </w:p>
    <w:p w:rsidR="00483D2E" w:rsidRPr="0071235D" w:rsidRDefault="00483D2E" w:rsidP="004B4927">
      <w:pPr>
        <w:pStyle w:val="1518"/>
        <w:rPr>
          <w:rFonts w:cs="Arial"/>
        </w:rPr>
      </w:pPr>
    </w:p>
    <w:p w:rsidR="00483D2E" w:rsidRPr="0071235D" w:rsidRDefault="00483D2E" w:rsidP="004B4927">
      <w:pPr>
        <w:pStyle w:val="1518"/>
        <w:rPr>
          <w:rFonts w:cs="Arial"/>
        </w:rPr>
      </w:pPr>
    </w:p>
    <w:p w:rsidR="00483D2E" w:rsidRPr="0071235D" w:rsidRDefault="00483D2E" w:rsidP="004B4927">
      <w:pPr>
        <w:pStyle w:val="1518"/>
        <w:rPr>
          <w:rFonts w:cs="Arial"/>
        </w:rPr>
      </w:pPr>
    </w:p>
    <w:p w:rsidR="00483D2E" w:rsidRPr="0071235D" w:rsidRDefault="00483D2E" w:rsidP="004B4927">
      <w:pPr>
        <w:pStyle w:val="1518"/>
        <w:rPr>
          <w:rFonts w:cs="Arial"/>
        </w:rPr>
      </w:pPr>
    </w:p>
    <w:p w:rsidR="00A36B99" w:rsidRPr="0071235D" w:rsidRDefault="00A36B99" w:rsidP="004B4927">
      <w:pPr>
        <w:pStyle w:val="1518"/>
        <w:rPr>
          <w:rFonts w:cs="Arial"/>
        </w:rPr>
      </w:pPr>
    </w:p>
    <w:p w:rsidR="00A36B99" w:rsidRPr="0071235D" w:rsidRDefault="00A36B99" w:rsidP="004B4927">
      <w:pPr>
        <w:pStyle w:val="1518"/>
        <w:rPr>
          <w:rFonts w:cs="Arial"/>
        </w:rPr>
      </w:pPr>
    </w:p>
    <w:p w:rsidR="00483D2E" w:rsidRDefault="00483D2E" w:rsidP="00B13E96">
      <w:pPr>
        <w:pStyle w:val="1518"/>
        <w:rPr>
          <w:rFonts w:cs="Arial"/>
        </w:rPr>
      </w:pPr>
    </w:p>
    <w:tbl>
      <w:tblPr>
        <w:tblW w:w="0" w:type="auto"/>
        <w:jc w:val="center"/>
        <w:tblLook w:val="04A0" w:firstRow="1" w:lastRow="0" w:firstColumn="1" w:lastColumn="0" w:noHBand="0" w:noVBand="1"/>
      </w:tblPr>
      <w:tblGrid>
        <w:gridCol w:w="1037"/>
        <w:gridCol w:w="2790"/>
      </w:tblGrid>
      <w:tr w:rsidR="00B13E96" w:rsidTr="004665A7">
        <w:trPr>
          <w:trHeight w:val="567"/>
          <w:jc w:val="center"/>
        </w:trPr>
        <w:tc>
          <w:tcPr>
            <w:tcW w:w="1037" w:type="dxa"/>
            <w:vAlign w:val="bottom"/>
          </w:tcPr>
          <w:p w:rsidR="00B13E96" w:rsidRDefault="00B13E96" w:rsidP="00B13E96">
            <w:pPr>
              <w:jc w:val="center"/>
            </w:pPr>
            <w:r>
              <w:rPr>
                <w:rFonts w:hint="eastAsia"/>
              </w:rPr>
              <w:t>拟</w:t>
            </w:r>
            <w:r>
              <w:rPr>
                <w:rFonts w:hint="eastAsia"/>
              </w:rPr>
              <w:t xml:space="preserve"> </w:t>
            </w:r>
            <w:r>
              <w:rPr>
                <w:rFonts w:hint="eastAsia"/>
              </w:rPr>
              <w:t>制</w:t>
            </w:r>
          </w:p>
        </w:tc>
        <w:tc>
          <w:tcPr>
            <w:tcW w:w="2790" w:type="dxa"/>
            <w:tcBorders>
              <w:bottom w:val="single" w:sz="4" w:space="0" w:color="auto"/>
            </w:tcBorders>
            <w:vAlign w:val="bottom"/>
          </w:tcPr>
          <w:p w:rsidR="00B13E96" w:rsidRDefault="00037668" w:rsidP="004665A7">
            <w:pPr>
              <w:jc w:val="center"/>
            </w:pPr>
            <w:r>
              <w:rPr>
                <w:rFonts w:hint="eastAsia"/>
              </w:rPr>
              <w:t>Hardy</w:t>
            </w:r>
          </w:p>
        </w:tc>
      </w:tr>
      <w:tr w:rsidR="00B13E96" w:rsidTr="004665A7">
        <w:trPr>
          <w:trHeight w:val="567"/>
          <w:jc w:val="center"/>
        </w:trPr>
        <w:tc>
          <w:tcPr>
            <w:tcW w:w="1037" w:type="dxa"/>
            <w:vAlign w:val="bottom"/>
          </w:tcPr>
          <w:p w:rsidR="00B13E96" w:rsidRDefault="00B13E96" w:rsidP="00B13E96">
            <w:pPr>
              <w:jc w:val="center"/>
            </w:pPr>
            <w:r>
              <w:rPr>
                <w:rFonts w:hint="eastAsia"/>
              </w:rPr>
              <w:t>审</w:t>
            </w:r>
            <w:r>
              <w:rPr>
                <w:rFonts w:hint="eastAsia"/>
              </w:rPr>
              <w:t xml:space="preserve"> </w:t>
            </w:r>
            <w:r>
              <w:rPr>
                <w:rFonts w:hint="eastAsia"/>
              </w:rPr>
              <w:t>核</w:t>
            </w:r>
          </w:p>
        </w:tc>
        <w:tc>
          <w:tcPr>
            <w:tcW w:w="2790" w:type="dxa"/>
            <w:tcBorders>
              <w:top w:val="single" w:sz="4" w:space="0" w:color="auto"/>
              <w:bottom w:val="single" w:sz="4" w:space="0" w:color="auto"/>
            </w:tcBorders>
            <w:vAlign w:val="bottom"/>
          </w:tcPr>
          <w:p w:rsidR="00B13E96" w:rsidRDefault="00B13E96" w:rsidP="004665A7">
            <w:pPr>
              <w:jc w:val="center"/>
            </w:pPr>
          </w:p>
        </w:tc>
      </w:tr>
      <w:tr w:rsidR="00B13E96" w:rsidTr="004665A7">
        <w:trPr>
          <w:trHeight w:val="567"/>
          <w:jc w:val="center"/>
        </w:trPr>
        <w:tc>
          <w:tcPr>
            <w:tcW w:w="1037" w:type="dxa"/>
            <w:vAlign w:val="bottom"/>
          </w:tcPr>
          <w:p w:rsidR="00B13E96" w:rsidRDefault="00B13E96" w:rsidP="00B13E96">
            <w:pPr>
              <w:jc w:val="center"/>
            </w:pPr>
            <w:r>
              <w:rPr>
                <w:rFonts w:hint="eastAsia"/>
              </w:rPr>
              <w:t>批</w:t>
            </w:r>
            <w:r>
              <w:rPr>
                <w:rFonts w:hint="eastAsia"/>
              </w:rPr>
              <w:t xml:space="preserve"> </w:t>
            </w:r>
            <w:r>
              <w:rPr>
                <w:rFonts w:hint="eastAsia"/>
              </w:rPr>
              <w:t>准</w:t>
            </w:r>
          </w:p>
        </w:tc>
        <w:tc>
          <w:tcPr>
            <w:tcW w:w="2790" w:type="dxa"/>
            <w:tcBorders>
              <w:top w:val="single" w:sz="4" w:space="0" w:color="auto"/>
              <w:bottom w:val="single" w:sz="4" w:space="0" w:color="auto"/>
            </w:tcBorders>
            <w:vAlign w:val="bottom"/>
          </w:tcPr>
          <w:p w:rsidR="00B13E96" w:rsidRDefault="00B13E96" w:rsidP="004665A7">
            <w:pPr>
              <w:jc w:val="center"/>
            </w:pPr>
          </w:p>
        </w:tc>
      </w:tr>
    </w:tbl>
    <w:p w:rsidR="00483D2E" w:rsidRDefault="00483D2E" w:rsidP="004B4927">
      <w:pPr>
        <w:pStyle w:val="1518"/>
        <w:rPr>
          <w:rStyle w:val="19"/>
          <w:rFonts w:cs="Arial"/>
        </w:rPr>
      </w:pPr>
    </w:p>
    <w:p w:rsidR="00B13E96" w:rsidRDefault="00B13E96" w:rsidP="004B4927">
      <w:pPr>
        <w:pStyle w:val="1518"/>
        <w:rPr>
          <w:rStyle w:val="19"/>
          <w:rFonts w:cs="Arial"/>
        </w:rPr>
      </w:pPr>
    </w:p>
    <w:p w:rsidR="00B13E96" w:rsidRDefault="00B13E96" w:rsidP="004B4927">
      <w:pPr>
        <w:pStyle w:val="1518"/>
        <w:rPr>
          <w:rStyle w:val="19"/>
          <w:rFonts w:cs="Arial"/>
        </w:rPr>
      </w:pPr>
    </w:p>
    <w:p w:rsidR="00B13E96" w:rsidRDefault="00B13E96" w:rsidP="004B4927">
      <w:pPr>
        <w:pStyle w:val="1518"/>
        <w:rPr>
          <w:rStyle w:val="19"/>
          <w:rFonts w:cs="Arial"/>
        </w:rPr>
      </w:pPr>
    </w:p>
    <w:p w:rsidR="00B13E96" w:rsidRPr="0071235D" w:rsidRDefault="00B13E96" w:rsidP="004B4927">
      <w:pPr>
        <w:pStyle w:val="1518"/>
        <w:rPr>
          <w:rStyle w:val="19"/>
          <w:rFonts w:cs="Arial"/>
        </w:rPr>
      </w:pPr>
    </w:p>
    <w:p w:rsidR="00483D2E" w:rsidRPr="0071235D" w:rsidRDefault="00483D2E" w:rsidP="004B4927">
      <w:pPr>
        <w:pStyle w:val="1518"/>
        <w:rPr>
          <w:rFonts w:cs="Arial"/>
        </w:rPr>
      </w:pPr>
    </w:p>
    <w:p w:rsidR="00483D2E" w:rsidRPr="0071235D" w:rsidRDefault="00483D2E" w:rsidP="004B4927">
      <w:pPr>
        <w:pStyle w:val="1518"/>
        <w:rPr>
          <w:rFonts w:cs="Arial"/>
        </w:rPr>
      </w:pPr>
    </w:p>
    <w:p w:rsidR="00483D2E" w:rsidRPr="0071235D" w:rsidRDefault="00483D2E" w:rsidP="004B4927">
      <w:pPr>
        <w:pStyle w:val="1518"/>
        <w:rPr>
          <w:rFonts w:cs="Arial"/>
        </w:rPr>
      </w:pPr>
    </w:p>
    <w:p w:rsidR="00483D2E" w:rsidRPr="0071235D" w:rsidRDefault="00483D2E" w:rsidP="004B4927">
      <w:pPr>
        <w:pStyle w:val="1518"/>
        <w:rPr>
          <w:rFonts w:cs="Arial"/>
        </w:rPr>
      </w:pPr>
    </w:p>
    <w:p w:rsidR="00483D2E" w:rsidRPr="0071235D" w:rsidRDefault="00483D2E" w:rsidP="004B4927">
      <w:pPr>
        <w:pStyle w:val="1518"/>
        <w:rPr>
          <w:rFonts w:cs="Arial"/>
        </w:rPr>
        <w:sectPr w:rsidR="00483D2E" w:rsidRPr="0071235D" w:rsidSect="001A5317">
          <w:pgSz w:w="11906" w:h="16838" w:code="9"/>
          <w:pgMar w:top="1440" w:right="1797" w:bottom="1440" w:left="1797" w:header="851" w:footer="992" w:gutter="0"/>
          <w:pgNumType w:start="1"/>
          <w:cols w:space="425"/>
          <w:docGrid w:type="lines" w:linePitch="312"/>
        </w:sectPr>
      </w:pPr>
    </w:p>
    <w:p w:rsidR="00483D2E" w:rsidRPr="0071235D" w:rsidRDefault="00D048AF" w:rsidP="009305C6">
      <w:pPr>
        <w:pStyle w:val="32"/>
      </w:pPr>
      <w:r w:rsidRPr="0071235D">
        <w:rPr>
          <w:rFonts w:hint="eastAsia"/>
        </w:rPr>
        <w:lastRenderedPageBreak/>
        <w:t>修改记录</w:t>
      </w:r>
    </w:p>
    <w:tbl>
      <w:tblPr>
        <w:tblW w:w="8237" w:type="dxa"/>
        <w:jc w:val="right"/>
        <w:tblInd w:w="7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28"/>
        <w:gridCol w:w="840"/>
        <w:gridCol w:w="840"/>
        <w:gridCol w:w="1155"/>
        <w:gridCol w:w="1785"/>
        <w:gridCol w:w="2289"/>
      </w:tblGrid>
      <w:tr w:rsidR="00483D2E" w:rsidRPr="0071235D">
        <w:trPr>
          <w:jc w:val="right"/>
        </w:trPr>
        <w:tc>
          <w:tcPr>
            <w:tcW w:w="1328" w:type="dxa"/>
            <w:tcBorders>
              <w:top w:val="single" w:sz="12" w:space="0" w:color="auto"/>
              <w:bottom w:val="single" w:sz="6" w:space="0" w:color="auto"/>
            </w:tcBorders>
            <w:shd w:val="clear" w:color="000000" w:fill="CCCCCC"/>
            <w:vAlign w:val="center"/>
          </w:tcPr>
          <w:p w:rsidR="00483D2E" w:rsidRPr="0071235D" w:rsidRDefault="00D048AF" w:rsidP="004B4927">
            <w:pPr>
              <w:pStyle w:val="722"/>
              <w:rPr>
                <w:color w:val="auto"/>
              </w:rPr>
            </w:pPr>
            <w:r w:rsidRPr="0071235D">
              <w:rPr>
                <w:rFonts w:hint="eastAsia"/>
                <w:color w:val="auto"/>
              </w:rPr>
              <w:t>文件编号</w:t>
            </w:r>
          </w:p>
        </w:tc>
        <w:tc>
          <w:tcPr>
            <w:tcW w:w="840" w:type="dxa"/>
            <w:tcBorders>
              <w:top w:val="single" w:sz="12" w:space="0" w:color="auto"/>
              <w:bottom w:val="single" w:sz="6" w:space="0" w:color="auto"/>
            </w:tcBorders>
            <w:shd w:val="clear" w:color="000000" w:fill="CCCCCC"/>
            <w:vAlign w:val="center"/>
          </w:tcPr>
          <w:p w:rsidR="00483D2E" w:rsidRPr="0071235D" w:rsidRDefault="00D048AF" w:rsidP="004B4927">
            <w:pPr>
              <w:pStyle w:val="722"/>
              <w:rPr>
                <w:color w:val="auto"/>
              </w:rPr>
            </w:pPr>
            <w:r w:rsidRPr="0071235D">
              <w:rPr>
                <w:rFonts w:hint="eastAsia"/>
                <w:color w:val="auto"/>
              </w:rPr>
              <w:t>版本号</w:t>
            </w:r>
          </w:p>
        </w:tc>
        <w:tc>
          <w:tcPr>
            <w:tcW w:w="840" w:type="dxa"/>
            <w:tcBorders>
              <w:top w:val="single" w:sz="12" w:space="0" w:color="auto"/>
              <w:bottom w:val="single" w:sz="6" w:space="0" w:color="auto"/>
            </w:tcBorders>
            <w:shd w:val="clear" w:color="000000" w:fill="CCCCCC"/>
            <w:vAlign w:val="center"/>
          </w:tcPr>
          <w:p w:rsidR="00483D2E" w:rsidRPr="0071235D" w:rsidRDefault="00D048AF" w:rsidP="004B4927">
            <w:pPr>
              <w:pStyle w:val="722"/>
              <w:rPr>
                <w:color w:val="auto"/>
              </w:rPr>
            </w:pPr>
            <w:r w:rsidRPr="0071235D">
              <w:rPr>
                <w:rFonts w:hint="eastAsia"/>
                <w:color w:val="auto"/>
              </w:rPr>
              <w:t>拟制人</w:t>
            </w:r>
            <w:r w:rsidRPr="0071235D">
              <w:rPr>
                <w:color w:val="auto"/>
              </w:rPr>
              <w:t>/</w:t>
            </w:r>
          </w:p>
          <w:p w:rsidR="00483D2E" w:rsidRPr="0071235D" w:rsidRDefault="00D048AF" w:rsidP="004B4927">
            <w:pPr>
              <w:pStyle w:val="722"/>
              <w:rPr>
                <w:color w:val="auto"/>
              </w:rPr>
            </w:pPr>
            <w:r w:rsidRPr="0071235D">
              <w:rPr>
                <w:rFonts w:hint="eastAsia"/>
                <w:color w:val="auto"/>
              </w:rPr>
              <w:t>修改人</w:t>
            </w:r>
          </w:p>
        </w:tc>
        <w:tc>
          <w:tcPr>
            <w:tcW w:w="1155" w:type="dxa"/>
            <w:tcBorders>
              <w:top w:val="single" w:sz="12" w:space="0" w:color="auto"/>
              <w:bottom w:val="single" w:sz="6" w:space="0" w:color="auto"/>
            </w:tcBorders>
            <w:shd w:val="clear" w:color="000000" w:fill="CCCCCC"/>
            <w:vAlign w:val="center"/>
          </w:tcPr>
          <w:p w:rsidR="00483D2E" w:rsidRPr="0071235D" w:rsidRDefault="00D048AF" w:rsidP="004B4927">
            <w:pPr>
              <w:pStyle w:val="722"/>
              <w:rPr>
                <w:color w:val="auto"/>
              </w:rPr>
            </w:pPr>
            <w:r w:rsidRPr="0071235D">
              <w:rPr>
                <w:rFonts w:hint="eastAsia"/>
                <w:color w:val="auto"/>
              </w:rPr>
              <w:t>拟制日期</w:t>
            </w:r>
            <w:r w:rsidRPr="0071235D">
              <w:rPr>
                <w:color w:val="auto"/>
              </w:rPr>
              <w:t>/</w:t>
            </w:r>
          </w:p>
          <w:p w:rsidR="00483D2E" w:rsidRPr="0071235D" w:rsidRDefault="00D048AF" w:rsidP="004B4927">
            <w:pPr>
              <w:pStyle w:val="722"/>
              <w:rPr>
                <w:color w:val="auto"/>
              </w:rPr>
            </w:pPr>
            <w:r w:rsidRPr="0071235D">
              <w:rPr>
                <w:rFonts w:hint="eastAsia"/>
                <w:color w:val="auto"/>
              </w:rPr>
              <w:t>修改日期</w:t>
            </w:r>
          </w:p>
        </w:tc>
        <w:tc>
          <w:tcPr>
            <w:tcW w:w="1785" w:type="dxa"/>
            <w:tcBorders>
              <w:top w:val="single" w:sz="12" w:space="0" w:color="auto"/>
              <w:bottom w:val="single" w:sz="6" w:space="0" w:color="auto"/>
            </w:tcBorders>
            <w:shd w:val="clear" w:color="000000" w:fill="CCCCCC"/>
            <w:vAlign w:val="center"/>
          </w:tcPr>
          <w:p w:rsidR="00483D2E" w:rsidRPr="0071235D" w:rsidRDefault="00D048AF" w:rsidP="004B4927">
            <w:pPr>
              <w:pStyle w:val="722"/>
              <w:rPr>
                <w:color w:val="auto"/>
              </w:rPr>
            </w:pPr>
            <w:r w:rsidRPr="0071235D">
              <w:rPr>
                <w:rFonts w:hint="eastAsia"/>
                <w:color w:val="auto"/>
              </w:rPr>
              <w:t>更改理由</w:t>
            </w:r>
          </w:p>
        </w:tc>
        <w:tc>
          <w:tcPr>
            <w:tcW w:w="2289" w:type="dxa"/>
            <w:tcBorders>
              <w:top w:val="single" w:sz="12" w:space="0" w:color="auto"/>
              <w:bottom w:val="single" w:sz="6" w:space="0" w:color="auto"/>
            </w:tcBorders>
            <w:shd w:val="clear" w:color="000000" w:fill="CCCCCC"/>
            <w:vAlign w:val="center"/>
          </w:tcPr>
          <w:p w:rsidR="00483D2E" w:rsidRPr="0071235D" w:rsidRDefault="00D048AF" w:rsidP="004B4927">
            <w:pPr>
              <w:pStyle w:val="722"/>
              <w:rPr>
                <w:color w:val="auto"/>
              </w:rPr>
            </w:pPr>
            <w:r w:rsidRPr="0071235D">
              <w:rPr>
                <w:rFonts w:hint="eastAsia"/>
                <w:color w:val="auto"/>
              </w:rPr>
              <w:t>主要更改内容</w:t>
            </w:r>
          </w:p>
          <w:p w:rsidR="00483D2E" w:rsidRPr="0071235D" w:rsidRDefault="00D048AF" w:rsidP="004B4927">
            <w:pPr>
              <w:pStyle w:val="722"/>
              <w:rPr>
                <w:color w:val="auto"/>
              </w:rPr>
            </w:pPr>
            <w:r w:rsidRPr="0071235D">
              <w:rPr>
                <w:rFonts w:hint="eastAsia"/>
                <w:color w:val="auto"/>
              </w:rPr>
              <w:t>（写要点即可）</w:t>
            </w:r>
          </w:p>
        </w:tc>
      </w:tr>
      <w:tr w:rsidR="00483D2E" w:rsidRPr="0071235D">
        <w:trPr>
          <w:jc w:val="right"/>
        </w:trPr>
        <w:tc>
          <w:tcPr>
            <w:tcW w:w="1328" w:type="dxa"/>
            <w:tcBorders>
              <w:top w:val="single" w:sz="6" w:space="0" w:color="auto"/>
            </w:tcBorders>
            <w:vAlign w:val="center"/>
          </w:tcPr>
          <w:p w:rsidR="00483D2E" w:rsidRPr="0071235D" w:rsidRDefault="00483D2E" w:rsidP="004B4927">
            <w:pPr>
              <w:pStyle w:val="73"/>
              <w:jc w:val="both"/>
              <w:rPr>
                <w:color w:val="auto"/>
              </w:rPr>
            </w:pPr>
          </w:p>
        </w:tc>
        <w:tc>
          <w:tcPr>
            <w:tcW w:w="840" w:type="dxa"/>
            <w:tcBorders>
              <w:top w:val="single" w:sz="6" w:space="0" w:color="auto"/>
            </w:tcBorders>
            <w:vAlign w:val="center"/>
          </w:tcPr>
          <w:p w:rsidR="00483D2E" w:rsidRPr="0071235D" w:rsidRDefault="001B1ABA" w:rsidP="004B4927">
            <w:pPr>
              <w:pStyle w:val="74"/>
              <w:jc w:val="both"/>
              <w:rPr>
                <w:rFonts w:cs="Arial"/>
              </w:rPr>
            </w:pPr>
            <w:r>
              <w:rPr>
                <w:rFonts w:hint="eastAsia"/>
              </w:rPr>
              <w:t>V1.0</w:t>
            </w:r>
          </w:p>
        </w:tc>
        <w:tc>
          <w:tcPr>
            <w:tcW w:w="840" w:type="dxa"/>
            <w:tcBorders>
              <w:top w:val="single" w:sz="6" w:space="0" w:color="auto"/>
            </w:tcBorders>
            <w:vAlign w:val="center"/>
          </w:tcPr>
          <w:p w:rsidR="00483D2E" w:rsidRPr="0071235D" w:rsidRDefault="001B1ABA" w:rsidP="004B4927">
            <w:pPr>
              <w:pStyle w:val="74"/>
              <w:jc w:val="both"/>
              <w:rPr>
                <w:rFonts w:cs="Arial"/>
              </w:rPr>
            </w:pPr>
            <w:r>
              <w:rPr>
                <w:rFonts w:cs="Arial" w:hint="eastAsia"/>
              </w:rPr>
              <w:t>Hardy</w:t>
            </w:r>
          </w:p>
        </w:tc>
        <w:tc>
          <w:tcPr>
            <w:tcW w:w="1155" w:type="dxa"/>
            <w:tcBorders>
              <w:top w:val="single" w:sz="6" w:space="0" w:color="auto"/>
            </w:tcBorders>
            <w:vAlign w:val="center"/>
          </w:tcPr>
          <w:p w:rsidR="00483D2E" w:rsidRPr="0071235D" w:rsidRDefault="001B1ABA" w:rsidP="004B4927">
            <w:pPr>
              <w:pStyle w:val="74"/>
              <w:jc w:val="both"/>
              <w:rPr>
                <w:rFonts w:cs="Arial"/>
              </w:rPr>
            </w:pPr>
            <w:r>
              <w:rPr>
                <w:rFonts w:cs="Arial" w:hint="eastAsia"/>
              </w:rPr>
              <w:t>2017/11/27</w:t>
            </w:r>
          </w:p>
        </w:tc>
        <w:tc>
          <w:tcPr>
            <w:tcW w:w="1785" w:type="dxa"/>
            <w:tcBorders>
              <w:top w:val="single" w:sz="6" w:space="0" w:color="auto"/>
            </w:tcBorders>
            <w:vAlign w:val="center"/>
          </w:tcPr>
          <w:p w:rsidR="00483D2E" w:rsidRPr="0071235D" w:rsidRDefault="001B1ABA" w:rsidP="004B4927">
            <w:pPr>
              <w:pStyle w:val="73"/>
              <w:jc w:val="both"/>
              <w:rPr>
                <w:color w:val="auto"/>
              </w:rPr>
            </w:pPr>
            <w:r>
              <w:rPr>
                <w:rFonts w:hint="eastAsia"/>
                <w:color w:val="auto"/>
              </w:rPr>
              <w:t>首版。</w:t>
            </w:r>
          </w:p>
        </w:tc>
        <w:tc>
          <w:tcPr>
            <w:tcW w:w="2289" w:type="dxa"/>
            <w:tcBorders>
              <w:top w:val="single" w:sz="6" w:space="0" w:color="auto"/>
            </w:tcBorders>
            <w:vAlign w:val="center"/>
          </w:tcPr>
          <w:p w:rsidR="00483D2E" w:rsidRPr="0071235D" w:rsidRDefault="001B1ABA" w:rsidP="004B4927">
            <w:pPr>
              <w:pStyle w:val="73"/>
              <w:jc w:val="both"/>
              <w:rPr>
                <w:color w:val="auto"/>
              </w:rPr>
            </w:pPr>
            <w:r>
              <w:rPr>
                <w:rFonts w:hint="eastAsia"/>
                <w:color w:val="auto"/>
              </w:rPr>
              <w:t>文档框架。</w:t>
            </w:r>
          </w:p>
        </w:tc>
      </w:tr>
      <w:tr w:rsidR="00DB2090" w:rsidRPr="0071235D">
        <w:trPr>
          <w:jc w:val="right"/>
        </w:trPr>
        <w:tc>
          <w:tcPr>
            <w:tcW w:w="1328" w:type="dxa"/>
            <w:vAlign w:val="center"/>
          </w:tcPr>
          <w:p w:rsidR="00DB2090" w:rsidRPr="0071235D" w:rsidRDefault="00DB2090" w:rsidP="004B4927">
            <w:pPr>
              <w:pStyle w:val="73"/>
              <w:jc w:val="both"/>
              <w:rPr>
                <w:color w:val="auto"/>
              </w:rPr>
            </w:pPr>
          </w:p>
        </w:tc>
        <w:tc>
          <w:tcPr>
            <w:tcW w:w="840" w:type="dxa"/>
            <w:vAlign w:val="center"/>
          </w:tcPr>
          <w:p w:rsidR="00DB2090" w:rsidRPr="0071235D" w:rsidRDefault="00DB2090" w:rsidP="004B4927">
            <w:pPr>
              <w:pStyle w:val="74"/>
              <w:jc w:val="both"/>
              <w:rPr>
                <w:rFonts w:cs="Arial"/>
              </w:rPr>
            </w:pPr>
          </w:p>
        </w:tc>
        <w:tc>
          <w:tcPr>
            <w:tcW w:w="840" w:type="dxa"/>
            <w:vAlign w:val="center"/>
          </w:tcPr>
          <w:p w:rsidR="00DB2090" w:rsidRPr="0071235D" w:rsidRDefault="00DB2090" w:rsidP="004B4927">
            <w:pPr>
              <w:pStyle w:val="74"/>
              <w:jc w:val="both"/>
              <w:rPr>
                <w:rFonts w:cs="Arial"/>
              </w:rPr>
            </w:pPr>
          </w:p>
        </w:tc>
        <w:tc>
          <w:tcPr>
            <w:tcW w:w="1155" w:type="dxa"/>
            <w:vAlign w:val="center"/>
          </w:tcPr>
          <w:p w:rsidR="00DB2090" w:rsidRPr="0071235D" w:rsidRDefault="00DB2090" w:rsidP="004B4927">
            <w:pPr>
              <w:pStyle w:val="74"/>
              <w:jc w:val="both"/>
              <w:rPr>
                <w:rFonts w:cs="Arial"/>
              </w:rPr>
            </w:pPr>
          </w:p>
        </w:tc>
        <w:tc>
          <w:tcPr>
            <w:tcW w:w="1785" w:type="dxa"/>
            <w:vAlign w:val="center"/>
          </w:tcPr>
          <w:p w:rsidR="00DB2090" w:rsidRPr="0071235D" w:rsidRDefault="00DB2090" w:rsidP="004B4927">
            <w:pPr>
              <w:pStyle w:val="73"/>
              <w:jc w:val="both"/>
              <w:rPr>
                <w:color w:val="auto"/>
              </w:rPr>
            </w:pPr>
          </w:p>
        </w:tc>
        <w:tc>
          <w:tcPr>
            <w:tcW w:w="2289" w:type="dxa"/>
            <w:vAlign w:val="center"/>
          </w:tcPr>
          <w:p w:rsidR="00DB2090" w:rsidRPr="0071235D" w:rsidRDefault="00DB2090" w:rsidP="004B4927">
            <w:pPr>
              <w:pStyle w:val="73"/>
              <w:jc w:val="both"/>
              <w:rPr>
                <w:color w:val="auto"/>
              </w:rPr>
            </w:pPr>
          </w:p>
        </w:tc>
      </w:tr>
      <w:tr w:rsidR="00053CA0" w:rsidRPr="0071235D">
        <w:trPr>
          <w:jc w:val="right"/>
        </w:trPr>
        <w:tc>
          <w:tcPr>
            <w:tcW w:w="1328" w:type="dxa"/>
            <w:vAlign w:val="center"/>
          </w:tcPr>
          <w:p w:rsidR="00053CA0" w:rsidRPr="0071235D" w:rsidRDefault="00053CA0" w:rsidP="004B4927">
            <w:pPr>
              <w:pStyle w:val="73"/>
              <w:jc w:val="both"/>
              <w:rPr>
                <w:color w:val="auto"/>
              </w:rPr>
            </w:pPr>
          </w:p>
        </w:tc>
        <w:tc>
          <w:tcPr>
            <w:tcW w:w="840" w:type="dxa"/>
            <w:vAlign w:val="center"/>
          </w:tcPr>
          <w:p w:rsidR="00053CA0" w:rsidRPr="0071235D" w:rsidRDefault="00053CA0" w:rsidP="004B4927">
            <w:pPr>
              <w:pStyle w:val="74"/>
              <w:jc w:val="both"/>
              <w:rPr>
                <w:rFonts w:cs="Arial"/>
              </w:rPr>
            </w:pPr>
          </w:p>
        </w:tc>
        <w:tc>
          <w:tcPr>
            <w:tcW w:w="840" w:type="dxa"/>
            <w:vAlign w:val="center"/>
          </w:tcPr>
          <w:p w:rsidR="00053CA0" w:rsidRPr="0071235D" w:rsidRDefault="00053CA0" w:rsidP="004B4927">
            <w:pPr>
              <w:pStyle w:val="74"/>
              <w:jc w:val="both"/>
              <w:rPr>
                <w:rFonts w:cs="Arial"/>
              </w:rPr>
            </w:pPr>
          </w:p>
        </w:tc>
        <w:tc>
          <w:tcPr>
            <w:tcW w:w="1155" w:type="dxa"/>
            <w:vAlign w:val="center"/>
          </w:tcPr>
          <w:p w:rsidR="00053CA0" w:rsidRPr="0071235D" w:rsidRDefault="00053CA0" w:rsidP="004B4927">
            <w:pPr>
              <w:pStyle w:val="74"/>
              <w:jc w:val="both"/>
              <w:rPr>
                <w:rFonts w:cs="Arial"/>
              </w:rPr>
            </w:pPr>
          </w:p>
        </w:tc>
        <w:tc>
          <w:tcPr>
            <w:tcW w:w="1785" w:type="dxa"/>
            <w:vAlign w:val="center"/>
          </w:tcPr>
          <w:p w:rsidR="00053CA0" w:rsidRPr="0071235D" w:rsidRDefault="00053CA0" w:rsidP="004B4927">
            <w:pPr>
              <w:pStyle w:val="73"/>
              <w:jc w:val="both"/>
              <w:rPr>
                <w:color w:val="auto"/>
              </w:rPr>
            </w:pPr>
          </w:p>
        </w:tc>
        <w:tc>
          <w:tcPr>
            <w:tcW w:w="2289" w:type="dxa"/>
            <w:vAlign w:val="center"/>
          </w:tcPr>
          <w:p w:rsidR="00053CA0" w:rsidRPr="0071235D" w:rsidRDefault="00053CA0" w:rsidP="004B4927">
            <w:pPr>
              <w:pStyle w:val="73"/>
              <w:jc w:val="both"/>
              <w:rPr>
                <w:color w:val="auto"/>
              </w:rPr>
            </w:pPr>
          </w:p>
        </w:tc>
      </w:tr>
      <w:tr w:rsidR="00053CA0" w:rsidRPr="0071235D">
        <w:trPr>
          <w:jc w:val="right"/>
        </w:trPr>
        <w:tc>
          <w:tcPr>
            <w:tcW w:w="1328" w:type="dxa"/>
            <w:vAlign w:val="center"/>
          </w:tcPr>
          <w:p w:rsidR="00053CA0" w:rsidRPr="0071235D" w:rsidRDefault="00053CA0" w:rsidP="004B4927">
            <w:pPr>
              <w:pStyle w:val="73"/>
              <w:jc w:val="both"/>
              <w:rPr>
                <w:color w:val="auto"/>
              </w:rPr>
            </w:pPr>
          </w:p>
        </w:tc>
        <w:tc>
          <w:tcPr>
            <w:tcW w:w="840" w:type="dxa"/>
            <w:vAlign w:val="center"/>
          </w:tcPr>
          <w:p w:rsidR="00053CA0" w:rsidRPr="0071235D" w:rsidRDefault="00053CA0" w:rsidP="004B4927">
            <w:pPr>
              <w:pStyle w:val="74"/>
              <w:jc w:val="both"/>
              <w:rPr>
                <w:rFonts w:cs="Arial"/>
              </w:rPr>
            </w:pPr>
          </w:p>
        </w:tc>
        <w:tc>
          <w:tcPr>
            <w:tcW w:w="840" w:type="dxa"/>
            <w:vAlign w:val="center"/>
          </w:tcPr>
          <w:p w:rsidR="00053CA0" w:rsidRPr="0071235D" w:rsidRDefault="00053CA0" w:rsidP="004B4927">
            <w:pPr>
              <w:pStyle w:val="74"/>
              <w:jc w:val="both"/>
              <w:rPr>
                <w:rFonts w:cs="Arial"/>
              </w:rPr>
            </w:pPr>
          </w:p>
        </w:tc>
        <w:tc>
          <w:tcPr>
            <w:tcW w:w="1155" w:type="dxa"/>
            <w:vAlign w:val="center"/>
          </w:tcPr>
          <w:p w:rsidR="00053CA0" w:rsidRPr="0071235D" w:rsidRDefault="00053CA0" w:rsidP="004B4927">
            <w:pPr>
              <w:pStyle w:val="74"/>
              <w:jc w:val="both"/>
              <w:rPr>
                <w:rFonts w:cs="Arial"/>
              </w:rPr>
            </w:pPr>
          </w:p>
        </w:tc>
        <w:tc>
          <w:tcPr>
            <w:tcW w:w="1785" w:type="dxa"/>
            <w:vAlign w:val="center"/>
          </w:tcPr>
          <w:p w:rsidR="00053CA0" w:rsidRPr="0071235D" w:rsidRDefault="00053CA0" w:rsidP="004B4927">
            <w:pPr>
              <w:pStyle w:val="73"/>
              <w:jc w:val="both"/>
              <w:rPr>
                <w:color w:val="auto"/>
              </w:rPr>
            </w:pPr>
          </w:p>
        </w:tc>
        <w:tc>
          <w:tcPr>
            <w:tcW w:w="2289" w:type="dxa"/>
            <w:vAlign w:val="center"/>
          </w:tcPr>
          <w:p w:rsidR="00053CA0" w:rsidRPr="0071235D" w:rsidRDefault="00053CA0" w:rsidP="004B4927">
            <w:pPr>
              <w:pStyle w:val="73"/>
              <w:jc w:val="both"/>
              <w:rPr>
                <w:color w:val="auto"/>
              </w:rPr>
            </w:pPr>
          </w:p>
        </w:tc>
      </w:tr>
      <w:tr w:rsidR="00053CA0" w:rsidRPr="0071235D">
        <w:trPr>
          <w:jc w:val="right"/>
        </w:trPr>
        <w:tc>
          <w:tcPr>
            <w:tcW w:w="1328" w:type="dxa"/>
            <w:vAlign w:val="center"/>
          </w:tcPr>
          <w:p w:rsidR="00053CA0" w:rsidRPr="0071235D" w:rsidRDefault="00053CA0" w:rsidP="004B4927">
            <w:pPr>
              <w:pStyle w:val="73"/>
              <w:jc w:val="both"/>
              <w:rPr>
                <w:color w:val="auto"/>
              </w:rPr>
            </w:pPr>
          </w:p>
        </w:tc>
        <w:tc>
          <w:tcPr>
            <w:tcW w:w="840" w:type="dxa"/>
            <w:vAlign w:val="center"/>
          </w:tcPr>
          <w:p w:rsidR="00053CA0" w:rsidRPr="0071235D" w:rsidRDefault="00053CA0" w:rsidP="004B4927">
            <w:pPr>
              <w:pStyle w:val="74"/>
              <w:jc w:val="both"/>
              <w:rPr>
                <w:rFonts w:cs="Arial"/>
              </w:rPr>
            </w:pPr>
          </w:p>
        </w:tc>
        <w:tc>
          <w:tcPr>
            <w:tcW w:w="840" w:type="dxa"/>
            <w:vAlign w:val="center"/>
          </w:tcPr>
          <w:p w:rsidR="00053CA0" w:rsidRPr="0071235D" w:rsidRDefault="00053CA0" w:rsidP="004B4927">
            <w:pPr>
              <w:pStyle w:val="74"/>
              <w:jc w:val="both"/>
              <w:rPr>
                <w:rFonts w:cs="Arial"/>
              </w:rPr>
            </w:pPr>
          </w:p>
        </w:tc>
        <w:tc>
          <w:tcPr>
            <w:tcW w:w="1155" w:type="dxa"/>
            <w:vAlign w:val="center"/>
          </w:tcPr>
          <w:p w:rsidR="00053CA0" w:rsidRPr="0071235D" w:rsidRDefault="00053CA0" w:rsidP="004B4927">
            <w:pPr>
              <w:pStyle w:val="74"/>
              <w:jc w:val="both"/>
              <w:rPr>
                <w:rFonts w:cs="Arial"/>
              </w:rPr>
            </w:pPr>
          </w:p>
        </w:tc>
        <w:tc>
          <w:tcPr>
            <w:tcW w:w="1785" w:type="dxa"/>
            <w:vAlign w:val="center"/>
          </w:tcPr>
          <w:p w:rsidR="00053CA0" w:rsidRPr="0071235D" w:rsidRDefault="00053CA0" w:rsidP="004B4927">
            <w:pPr>
              <w:pStyle w:val="73"/>
              <w:jc w:val="both"/>
              <w:rPr>
                <w:color w:val="auto"/>
              </w:rPr>
            </w:pPr>
          </w:p>
        </w:tc>
        <w:tc>
          <w:tcPr>
            <w:tcW w:w="2289" w:type="dxa"/>
            <w:vAlign w:val="center"/>
          </w:tcPr>
          <w:p w:rsidR="00053CA0" w:rsidRPr="0071235D" w:rsidRDefault="00053CA0" w:rsidP="004B4927">
            <w:pPr>
              <w:pStyle w:val="73"/>
              <w:jc w:val="both"/>
              <w:rPr>
                <w:color w:val="auto"/>
              </w:rPr>
            </w:pPr>
          </w:p>
        </w:tc>
      </w:tr>
      <w:tr w:rsidR="00DB2090" w:rsidRPr="0071235D">
        <w:trPr>
          <w:trHeight w:val="356"/>
          <w:jc w:val="right"/>
        </w:trPr>
        <w:tc>
          <w:tcPr>
            <w:tcW w:w="8237" w:type="dxa"/>
            <w:gridSpan w:val="6"/>
            <w:vAlign w:val="center"/>
          </w:tcPr>
          <w:p w:rsidR="00DB2090" w:rsidRPr="0071235D" w:rsidRDefault="00DB2090" w:rsidP="004B4927">
            <w:pPr>
              <w:pStyle w:val="73"/>
              <w:jc w:val="both"/>
              <w:rPr>
                <w:color w:val="auto"/>
              </w:rPr>
            </w:pPr>
            <w:r w:rsidRPr="0071235D">
              <w:rPr>
                <w:rFonts w:hint="eastAsia"/>
                <w:color w:val="auto"/>
              </w:rPr>
              <w:t>注：文件第一次归档时，</w:t>
            </w:r>
            <w:r w:rsidRPr="0071235D">
              <w:rPr>
                <w:color w:val="auto"/>
              </w:rPr>
              <w:t>“</w:t>
            </w:r>
            <w:r w:rsidRPr="0071235D">
              <w:rPr>
                <w:rFonts w:hint="eastAsia"/>
                <w:color w:val="auto"/>
              </w:rPr>
              <w:t>更改理由</w:t>
            </w:r>
            <w:r w:rsidRPr="0071235D">
              <w:rPr>
                <w:color w:val="auto"/>
              </w:rPr>
              <w:t>”</w:t>
            </w:r>
            <w:r w:rsidRPr="0071235D">
              <w:rPr>
                <w:rFonts w:hint="eastAsia"/>
                <w:color w:val="auto"/>
              </w:rPr>
              <w:t>、</w:t>
            </w:r>
            <w:r w:rsidRPr="0071235D">
              <w:rPr>
                <w:color w:val="auto"/>
              </w:rPr>
              <w:t>“</w:t>
            </w:r>
            <w:r w:rsidRPr="0071235D">
              <w:rPr>
                <w:rFonts w:hint="eastAsia"/>
                <w:color w:val="auto"/>
              </w:rPr>
              <w:t>主要更改内容</w:t>
            </w:r>
            <w:r w:rsidRPr="0071235D">
              <w:rPr>
                <w:color w:val="auto"/>
              </w:rPr>
              <w:t>”</w:t>
            </w:r>
            <w:r w:rsidRPr="0071235D">
              <w:rPr>
                <w:rFonts w:hint="eastAsia"/>
                <w:color w:val="auto"/>
              </w:rPr>
              <w:t>栏写</w:t>
            </w:r>
            <w:r w:rsidRPr="0071235D">
              <w:rPr>
                <w:color w:val="auto"/>
              </w:rPr>
              <w:t>“</w:t>
            </w:r>
            <w:r w:rsidRPr="0071235D">
              <w:rPr>
                <w:rFonts w:hint="eastAsia"/>
                <w:color w:val="auto"/>
              </w:rPr>
              <w:t>无</w:t>
            </w:r>
            <w:r w:rsidRPr="0071235D">
              <w:rPr>
                <w:color w:val="auto"/>
              </w:rPr>
              <w:t>”</w:t>
            </w:r>
            <w:r w:rsidRPr="0071235D">
              <w:rPr>
                <w:rFonts w:hint="eastAsia"/>
                <w:color w:val="auto"/>
              </w:rPr>
              <w:t>。</w:t>
            </w:r>
          </w:p>
        </w:tc>
      </w:tr>
    </w:tbl>
    <w:p w:rsidR="00483D2E" w:rsidRPr="0071235D" w:rsidRDefault="00483D2E" w:rsidP="004B4927">
      <w:pPr>
        <w:rPr>
          <w:rFonts w:ascii="Arial" w:hAnsi="Arial" w:cs="Arial"/>
        </w:rPr>
      </w:pPr>
    </w:p>
    <w:p w:rsidR="00483D2E" w:rsidRPr="0071235D" w:rsidRDefault="00D048AF" w:rsidP="004703A9">
      <w:pPr>
        <w:pStyle w:val="40"/>
      </w:pPr>
      <w:r w:rsidRPr="0071235D">
        <w:br w:type="page"/>
      </w:r>
      <w:r w:rsidRPr="0071235D">
        <w:rPr>
          <w:rFonts w:hint="eastAsia"/>
        </w:rPr>
        <w:lastRenderedPageBreak/>
        <w:t>目</w:t>
      </w:r>
      <w:r w:rsidRPr="0071235D">
        <w:t xml:space="preserve">  </w:t>
      </w:r>
      <w:r w:rsidRPr="0071235D">
        <w:rPr>
          <w:rFonts w:hint="eastAsia"/>
        </w:rPr>
        <w:t>录</w:t>
      </w:r>
    </w:p>
    <w:p w:rsidR="00A56E8D" w:rsidRDefault="00925CAD">
      <w:pPr>
        <w:pStyle w:val="10"/>
        <w:tabs>
          <w:tab w:val="left" w:pos="420"/>
          <w:tab w:val="right" w:leader="dot" w:pos="8302"/>
        </w:tabs>
        <w:rPr>
          <w:rFonts w:asciiTheme="minorHAnsi" w:eastAsiaTheme="minorEastAsia" w:hAnsiTheme="minorHAnsi" w:cstheme="minorBidi"/>
          <w:caps w:val="0"/>
          <w:noProof/>
          <w:szCs w:val="22"/>
        </w:rPr>
      </w:pPr>
      <w:r w:rsidRPr="0071235D">
        <w:rPr>
          <w:rFonts w:cs="Arial"/>
          <w:b/>
          <w:caps w:val="0"/>
          <w:smallCaps/>
        </w:rPr>
        <w:fldChar w:fldCharType="begin"/>
      </w:r>
      <w:r w:rsidRPr="0071235D">
        <w:rPr>
          <w:rFonts w:cs="Arial"/>
          <w:b/>
          <w:caps w:val="0"/>
          <w:smallCaps/>
        </w:rPr>
        <w:instrText xml:space="preserve"> TOC \o "1-3" \h \z \u </w:instrText>
      </w:r>
      <w:r w:rsidRPr="0071235D">
        <w:rPr>
          <w:rFonts w:cs="Arial"/>
          <w:b/>
          <w:caps w:val="0"/>
          <w:smallCaps/>
        </w:rPr>
        <w:fldChar w:fldCharType="separate"/>
      </w:r>
      <w:hyperlink w:anchor="_Toc512521300" w:history="1">
        <w:r w:rsidR="00A56E8D" w:rsidRPr="003D1985">
          <w:rPr>
            <w:rStyle w:val="ad"/>
            <w:rFonts w:ascii="Arial" w:hAnsi="Arial" w:cs="Arial"/>
            <w:noProof/>
          </w:rPr>
          <w:t>1</w:t>
        </w:r>
        <w:r w:rsidR="00A56E8D">
          <w:rPr>
            <w:rFonts w:asciiTheme="minorHAnsi" w:eastAsiaTheme="minorEastAsia" w:hAnsiTheme="minorHAnsi" w:cstheme="minorBidi"/>
            <w:caps w:val="0"/>
            <w:noProof/>
            <w:szCs w:val="22"/>
          </w:rPr>
          <w:tab/>
        </w:r>
        <w:r w:rsidR="00A56E8D" w:rsidRPr="003D1985">
          <w:rPr>
            <w:rStyle w:val="ad"/>
            <w:rFonts w:ascii="Arial" w:hAnsi="Arial" w:cs="Arial" w:hint="eastAsia"/>
            <w:noProof/>
          </w:rPr>
          <w:t>引言</w:t>
        </w:r>
        <w:r w:rsidR="00A56E8D">
          <w:rPr>
            <w:noProof/>
            <w:webHidden/>
          </w:rPr>
          <w:tab/>
        </w:r>
        <w:r w:rsidR="00A56E8D">
          <w:rPr>
            <w:noProof/>
            <w:webHidden/>
          </w:rPr>
          <w:fldChar w:fldCharType="begin"/>
        </w:r>
        <w:r w:rsidR="00A56E8D">
          <w:rPr>
            <w:noProof/>
            <w:webHidden/>
          </w:rPr>
          <w:instrText xml:space="preserve"> PAGEREF _Toc512521300 \h </w:instrText>
        </w:r>
        <w:r w:rsidR="00A56E8D">
          <w:rPr>
            <w:noProof/>
            <w:webHidden/>
          </w:rPr>
        </w:r>
        <w:r w:rsidR="00A56E8D">
          <w:rPr>
            <w:noProof/>
            <w:webHidden/>
          </w:rPr>
          <w:fldChar w:fldCharType="separate"/>
        </w:r>
        <w:r w:rsidR="00A56E8D">
          <w:rPr>
            <w:noProof/>
            <w:webHidden/>
          </w:rPr>
          <w:t>1</w:t>
        </w:r>
        <w:r w:rsidR="00A56E8D">
          <w:rPr>
            <w:noProof/>
            <w:webHidden/>
          </w:rPr>
          <w:fldChar w:fldCharType="end"/>
        </w:r>
      </w:hyperlink>
    </w:p>
    <w:p w:rsidR="00A56E8D" w:rsidRDefault="00D028FE">
      <w:pPr>
        <w:pStyle w:val="21"/>
        <w:tabs>
          <w:tab w:val="left" w:pos="840"/>
          <w:tab w:val="right" w:leader="dot" w:pos="8302"/>
        </w:tabs>
        <w:rPr>
          <w:rFonts w:asciiTheme="minorHAnsi" w:eastAsiaTheme="minorEastAsia" w:hAnsiTheme="minorHAnsi" w:cstheme="minorBidi"/>
          <w:smallCaps w:val="0"/>
          <w:noProof/>
          <w:sz w:val="21"/>
          <w:szCs w:val="22"/>
        </w:rPr>
      </w:pPr>
      <w:hyperlink w:anchor="_Toc512521301" w:history="1">
        <w:r w:rsidR="00A56E8D" w:rsidRPr="003D1985">
          <w:rPr>
            <w:rStyle w:val="ad"/>
            <w:rFonts w:ascii="Arial" w:hAnsi="Arial" w:cs="Arial"/>
            <w:noProof/>
          </w:rPr>
          <w:t>1.1</w:t>
        </w:r>
        <w:r w:rsidR="00A56E8D">
          <w:rPr>
            <w:rFonts w:asciiTheme="minorHAnsi" w:eastAsiaTheme="minorEastAsia" w:hAnsiTheme="minorHAnsi" w:cstheme="minorBidi"/>
            <w:smallCaps w:val="0"/>
            <w:noProof/>
            <w:sz w:val="21"/>
            <w:szCs w:val="22"/>
          </w:rPr>
          <w:tab/>
        </w:r>
        <w:r w:rsidR="00A56E8D" w:rsidRPr="003D1985">
          <w:rPr>
            <w:rStyle w:val="ad"/>
            <w:rFonts w:ascii="Arial" w:hAnsi="Arial" w:cs="Arial" w:hint="eastAsia"/>
            <w:noProof/>
          </w:rPr>
          <w:t>编写目的</w:t>
        </w:r>
        <w:r w:rsidR="00A56E8D">
          <w:rPr>
            <w:noProof/>
            <w:webHidden/>
          </w:rPr>
          <w:tab/>
        </w:r>
        <w:r w:rsidR="00A56E8D">
          <w:rPr>
            <w:noProof/>
            <w:webHidden/>
          </w:rPr>
          <w:fldChar w:fldCharType="begin"/>
        </w:r>
        <w:r w:rsidR="00A56E8D">
          <w:rPr>
            <w:noProof/>
            <w:webHidden/>
          </w:rPr>
          <w:instrText xml:space="preserve"> PAGEREF _Toc512521301 \h </w:instrText>
        </w:r>
        <w:r w:rsidR="00A56E8D">
          <w:rPr>
            <w:noProof/>
            <w:webHidden/>
          </w:rPr>
        </w:r>
        <w:r w:rsidR="00A56E8D">
          <w:rPr>
            <w:noProof/>
            <w:webHidden/>
          </w:rPr>
          <w:fldChar w:fldCharType="separate"/>
        </w:r>
        <w:r w:rsidR="00A56E8D">
          <w:rPr>
            <w:noProof/>
            <w:webHidden/>
          </w:rPr>
          <w:t>1</w:t>
        </w:r>
        <w:r w:rsidR="00A56E8D">
          <w:rPr>
            <w:noProof/>
            <w:webHidden/>
          </w:rPr>
          <w:fldChar w:fldCharType="end"/>
        </w:r>
      </w:hyperlink>
    </w:p>
    <w:p w:rsidR="00A56E8D" w:rsidRDefault="00D028FE">
      <w:pPr>
        <w:pStyle w:val="21"/>
        <w:tabs>
          <w:tab w:val="left" w:pos="840"/>
          <w:tab w:val="right" w:leader="dot" w:pos="8302"/>
        </w:tabs>
        <w:rPr>
          <w:rFonts w:asciiTheme="minorHAnsi" w:eastAsiaTheme="minorEastAsia" w:hAnsiTheme="minorHAnsi" w:cstheme="minorBidi"/>
          <w:smallCaps w:val="0"/>
          <w:noProof/>
          <w:sz w:val="21"/>
          <w:szCs w:val="22"/>
        </w:rPr>
      </w:pPr>
      <w:hyperlink w:anchor="_Toc512521302" w:history="1">
        <w:r w:rsidR="00A56E8D" w:rsidRPr="003D1985">
          <w:rPr>
            <w:rStyle w:val="ad"/>
            <w:rFonts w:ascii="Arial" w:hAnsi="Arial" w:cs="Arial"/>
            <w:noProof/>
          </w:rPr>
          <w:t>1.2</w:t>
        </w:r>
        <w:r w:rsidR="00A56E8D">
          <w:rPr>
            <w:rFonts w:asciiTheme="minorHAnsi" w:eastAsiaTheme="minorEastAsia" w:hAnsiTheme="minorHAnsi" w:cstheme="minorBidi"/>
            <w:smallCaps w:val="0"/>
            <w:noProof/>
            <w:sz w:val="21"/>
            <w:szCs w:val="22"/>
          </w:rPr>
          <w:tab/>
        </w:r>
        <w:r w:rsidR="00A56E8D" w:rsidRPr="003D1985">
          <w:rPr>
            <w:rStyle w:val="ad"/>
            <w:rFonts w:ascii="Arial" w:hAnsi="Arial" w:cs="Arial" w:hint="eastAsia"/>
            <w:noProof/>
          </w:rPr>
          <w:t>文档约定</w:t>
        </w:r>
        <w:r w:rsidR="00A56E8D">
          <w:rPr>
            <w:noProof/>
            <w:webHidden/>
          </w:rPr>
          <w:tab/>
        </w:r>
        <w:r w:rsidR="00A56E8D">
          <w:rPr>
            <w:noProof/>
            <w:webHidden/>
          </w:rPr>
          <w:fldChar w:fldCharType="begin"/>
        </w:r>
        <w:r w:rsidR="00A56E8D">
          <w:rPr>
            <w:noProof/>
            <w:webHidden/>
          </w:rPr>
          <w:instrText xml:space="preserve"> PAGEREF _Toc512521302 \h </w:instrText>
        </w:r>
        <w:r w:rsidR="00A56E8D">
          <w:rPr>
            <w:noProof/>
            <w:webHidden/>
          </w:rPr>
        </w:r>
        <w:r w:rsidR="00A56E8D">
          <w:rPr>
            <w:noProof/>
            <w:webHidden/>
          </w:rPr>
          <w:fldChar w:fldCharType="separate"/>
        </w:r>
        <w:r w:rsidR="00A56E8D">
          <w:rPr>
            <w:noProof/>
            <w:webHidden/>
          </w:rPr>
          <w:t>1</w:t>
        </w:r>
        <w:r w:rsidR="00A56E8D">
          <w:rPr>
            <w:noProof/>
            <w:webHidden/>
          </w:rPr>
          <w:fldChar w:fldCharType="end"/>
        </w:r>
      </w:hyperlink>
    </w:p>
    <w:p w:rsidR="00A56E8D" w:rsidRDefault="00D028FE">
      <w:pPr>
        <w:pStyle w:val="10"/>
        <w:tabs>
          <w:tab w:val="left" w:pos="420"/>
          <w:tab w:val="right" w:leader="dot" w:pos="8302"/>
        </w:tabs>
        <w:rPr>
          <w:rFonts w:asciiTheme="minorHAnsi" w:eastAsiaTheme="minorEastAsia" w:hAnsiTheme="minorHAnsi" w:cstheme="minorBidi"/>
          <w:caps w:val="0"/>
          <w:noProof/>
          <w:szCs w:val="22"/>
        </w:rPr>
      </w:pPr>
      <w:hyperlink w:anchor="_Toc512521303" w:history="1">
        <w:r w:rsidR="00A56E8D" w:rsidRPr="003D1985">
          <w:rPr>
            <w:rStyle w:val="ad"/>
            <w:rFonts w:ascii="Arial" w:hAnsi="Arial" w:cs="Arial"/>
            <w:noProof/>
          </w:rPr>
          <w:t>2</w:t>
        </w:r>
        <w:r w:rsidR="00A56E8D">
          <w:rPr>
            <w:rFonts w:asciiTheme="minorHAnsi" w:eastAsiaTheme="minorEastAsia" w:hAnsiTheme="minorHAnsi" w:cstheme="minorBidi"/>
            <w:caps w:val="0"/>
            <w:noProof/>
            <w:szCs w:val="22"/>
          </w:rPr>
          <w:tab/>
        </w:r>
        <w:r w:rsidR="00A56E8D" w:rsidRPr="003D1985">
          <w:rPr>
            <w:rStyle w:val="ad"/>
            <w:rFonts w:ascii="Arial" w:hAnsi="Arial" w:cs="Arial" w:hint="eastAsia"/>
            <w:noProof/>
          </w:rPr>
          <w:t>术语、定义和缩略语</w:t>
        </w:r>
        <w:r w:rsidR="00A56E8D">
          <w:rPr>
            <w:noProof/>
            <w:webHidden/>
          </w:rPr>
          <w:tab/>
        </w:r>
        <w:r w:rsidR="00A56E8D">
          <w:rPr>
            <w:noProof/>
            <w:webHidden/>
          </w:rPr>
          <w:fldChar w:fldCharType="begin"/>
        </w:r>
        <w:r w:rsidR="00A56E8D">
          <w:rPr>
            <w:noProof/>
            <w:webHidden/>
          </w:rPr>
          <w:instrText xml:space="preserve"> PAGEREF _Toc512521303 \h </w:instrText>
        </w:r>
        <w:r w:rsidR="00A56E8D">
          <w:rPr>
            <w:noProof/>
            <w:webHidden/>
          </w:rPr>
        </w:r>
        <w:r w:rsidR="00A56E8D">
          <w:rPr>
            <w:noProof/>
            <w:webHidden/>
          </w:rPr>
          <w:fldChar w:fldCharType="separate"/>
        </w:r>
        <w:r w:rsidR="00A56E8D">
          <w:rPr>
            <w:noProof/>
            <w:webHidden/>
          </w:rPr>
          <w:t>1</w:t>
        </w:r>
        <w:r w:rsidR="00A56E8D">
          <w:rPr>
            <w:noProof/>
            <w:webHidden/>
          </w:rPr>
          <w:fldChar w:fldCharType="end"/>
        </w:r>
      </w:hyperlink>
    </w:p>
    <w:p w:rsidR="00A56E8D" w:rsidRDefault="00D028FE">
      <w:pPr>
        <w:pStyle w:val="21"/>
        <w:tabs>
          <w:tab w:val="left" w:pos="840"/>
          <w:tab w:val="right" w:leader="dot" w:pos="8302"/>
        </w:tabs>
        <w:rPr>
          <w:rFonts w:asciiTheme="minorHAnsi" w:eastAsiaTheme="minorEastAsia" w:hAnsiTheme="minorHAnsi" w:cstheme="minorBidi"/>
          <w:smallCaps w:val="0"/>
          <w:noProof/>
          <w:sz w:val="21"/>
          <w:szCs w:val="22"/>
        </w:rPr>
      </w:pPr>
      <w:hyperlink w:anchor="_Toc512521304" w:history="1">
        <w:r w:rsidR="00A56E8D" w:rsidRPr="003D1985">
          <w:rPr>
            <w:rStyle w:val="ad"/>
            <w:rFonts w:ascii="Arial" w:hAnsi="Arial" w:cs="Arial"/>
            <w:noProof/>
          </w:rPr>
          <w:t>2.1</w:t>
        </w:r>
        <w:r w:rsidR="00A56E8D">
          <w:rPr>
            <w:rFonts w:asciiTheme="minorHAnsi" w:eastAsiaTheme="minorEastAsia" w:hAnsiTheme="minorHAnsi" w:cstheme="minorBidi"/>
            <w:smallCaps w:val="0"/>
            <w:noProof/>
            <w:sz w:val="21"/>
            <w:szCs w:val="22"/>
          </w:rPr>
          <w:tab/>
        </w:r>
        <w:r w:rsidR="00A56E8D" w:rsidRPr="003D1985">
          <w:rPr>
            <w:rStyle w:val="ad"/>
            <w:rFonts w:ascii="Arial" w:hAnsi="Arial" w:cs="Arial" w:hint="eastAsia"/>
            <w:noProof/>
          </w:rPr>
          <w:t>术语、定义</w:t>
        </w:r>
        <w:r w:rsidR="00A56E8D">
          <w:rPr>
            <w:noProof/>
            <w:webHidden/>
          </w:rPr>
          <w:tab/>
        </w:r>
        <w:r w:rsidR="00A56E8D">
          <w:rPr>
            <w:noProof/>
            <w:webHidden/>
          </w:rPr>
          <w:fldChar w:fldCharType="begin"/>
        </w:r>
        <w:r w:rsidR="00A56E8D">
          <w:rPr>
            <w:noProof/>
            <w:webHidden/>
          </w:rPr>
          <w:instrText xml:space="preserve"> PAGEREF _Toc512521304 \h </w:instrText>
        </w:r>
        <w:r w:rsidR="00A56E8D">
          <w:rPr>
            <w:noProof/>
            <w:webHidden/>
          </w:rPr>
        </w:r>
        <w:r w:rsidR="00A56E8D">
          <w:rPr>
            <w:noProof/>
            <w:webHidden/>
          </w:rPr>
          <w:fldChar w:fldCharType="separate"/>
        </w:r>
        <w:r w:rsidR="00A56E8D">
          <w:rPr>
            <w:noProof/>
            <w:webHidden/>
          </w:rPr>
          <w:t>1</w:t>
        </w:r>
        <w:r w:rsidR="00A56E8D">
          <w:rPr>
            <w:noProof/>
            <w:webHidden/>
          </w:rPr>
          <w:fldChar w:fldCharType="end"/>
        </w:r>
      </w:hyperlink>
    </w:p>
    <w:p w:rsidR="00A56E8D" w:rsidRDefault="00D028FE">
      <w:pPr>
        <w:pStyle w:val="21"/>
        <w:tabs>
          <w:tab w:val="left" w:pos="840"/>
          <w:tab w:val="right" w:leader="dot" w:pos="8302"/>
        </w:tabs>
        <w:rPr>
          <w:rFonts w:asciiTheme="minorHAnsi" w:eastAsiaTheme="minorEastAsia" w:hAnsiTheme="minorHAnsi" w:cstheme="minorBidi"/>
          <w:smallCaps w:val="0"/>
          <w:noProof/>
          <w:sz w:val="21"/>
          <w:szCs w:val="22"/>
        </w:rPr>
      </w:pPr>
      <w:hyperlink w:anchor="_Toc512521305" w:history="1">
        <w:r w:rsidR="00A56E8D" w:rsidRPr="003D1985">
          <w:rPr>
            <w:rStyle w:val="ad"/>
            <w:rFonts w:ascii="Arial" w:hAnsi="Arial" w:cs="Arial"/>
            <w:noProof/>
          </w:rPr>
          <w:t>2.2</w:t>
        </w:r>
        <w:r w:rsidR="00A56E8D">
          <w:rPr>
            <w:rFonts w:asciiTheme="minorHAnsi" w:eastAsiaTheme="minorEastAsia" w:hAnsiTheme="minorHAnsi" w:cstheme="minorBidi"/>
            <w:smallCaps w:val="0"/>
            <w:noProof/>
            <w:sz w:val="21"/>
            <w:szCs w:val="22"/>
          </w:rPr>
          <w:tab/>
        </w:r>
        <w:r w:rsidR="00A56E8D" w:rsidRPr="003D1985">
          <w:rPr>
            <w:rStyle w:val="ad"/>
            <w:rFonts w:ascii="Arial" w:hAnsi="Arial" w:cs="Arial" w:hint="eastAsia"/>
            <w:noProof/>
          </w:rPr>
          <w:t>缩略语</w:t>
        </w:r>
        <w:r w:rsidR="00A56E8D">
          <w:rPr>
            <w:noProof/>
            <w:webHidden/>
          </w:rPr>
          <w:tab/>
        </w:r>
        <w:r w:rsidR="00A56E8D">
          <w:rPr>
            <w:noProof/>
            <w:webHidden/>
          </w:rPr>
          <w:fldChar w:fldCharType="begin"/>
        </w:r>
        <w:r w:rsidR="00A56E8D">
          <w:rPr>
            <w:noProof/>
            <w:webHidden/>
          </w:rPr>
          <w:instrText xml:space="preserve"> PAGEREF _Toc512521305 \h </w:instrText>
        </w:r>
        <w:r w:rsidR="00A56E8D">
          <w:rPr>
            <w:noProof/>
            <w:webHidden/>
          </w:rPr>
        </w:r>
        <w:r w:rsidR="00A56E8D">
          <w:rPr>
            <w:noProof/>
            <w:webHidden/>
          </w:rPr>
          <w:fldChar w:fldCharType="separate"/>
        </w:r>
        <w:r w:rsidR="00A56E8D">
          <w:rPr>
            <w:noProof/>
            <w:webHidden/>
          </w:rPr>
          <w:t>1</w:t>
        </w:r>
        <w:r w:rsidR="00A56E8D">
          <w:rPr>
            <w:noProof/>
            <w:webHidden/>
          </w:rPr>
          <w:fldChar w:fldCharType="end"/>
        </w:r>
      </w:hyperlink>
    </w:p>
    <w:p w:rsidR="00A56E8D" w:rsidRDefault="00D028FE">
      <w:pPr>
        <w:pStyle w:val="10"/>
        <w:tabs>
          <w:tab w:val="left" w:pos="420"/>
          <w:tab w:val="right" w:leader="dot" w:pos="8302"/>
        </w:tabs>
        <w:rPr>
          <w:rFonts w:asciiTheme="minorHAnsi" w:eastAsiaTheme="minorEastAsia" w:hAnsiTheme="minorHAnsi" w:cstheme="minorBidi"/>
          <w:caps w:val="0"/>
          <w:noProof/>
          <w:szCs w:val="22"/>
        </w:rPr>
      </w:pPr>
      <w:hyperlink w:anchor="_Toc512521306" w:history="1">
        <w:r w:rsidR="00A56E8D" w:rsidRPr="003D1985">
          <w:rPr>
            <w:rStyle w:val="ad"/>
            <w:rFonts w:ascii="Arial" w:hAnsi="Arial" w:cs="Arial"/>
            <w:noProof/>
          </w:rPr>
          <w:t>3</w:t>
        </w:r>
        <w:r w:rsidR="00A56E8D">
          <w:rPr>
            <w:rFonts w:asciiTheme="minorHAnsi" w:eastAsiaTheme="minorEastAsia" w:hAnsiTheme="minorHAnsi" w:cstheme="minorBidi"/>
            <w:caps w:val="0"/>
            <w:noProof/>
            <w:szCs w:val="22"/>
          </w:rPr>
          <w:tab/>
        </w:r>
        <w:r w:rsidR="00A56E8D" w:rsidRPr="003D1985">
          <w:rPr>
            <w:rStyle w:val="ad"/>
            <w:rFonts w:ascii="Arial" w:hAnsi="Arial" w:cs="Arial" w:hint="eastAsia"/>
            <w:noProof/>
          </w:rPr>
          <w:t>相关文档</w:t>
        </w:r>
        <w:r w:rsidR="00A56E8D">
          <w:rPr>
            <w:noProof/>
            <w:webHidden/>
          </w:rPr>
          <w:tab/>
        </w:r>
        <w:r w:rsidR="00A56E8D">
          <w:rPr>
            <w:noProof/>
            <w:webHidden/>
          </w:rPr>
          <w:fldChar w:fldCharType="begin"/>
        </w:r>
        <w:r w:rsidR="00A56E8D">
          <w:rPr>
            <w:noProof/>
            <w:webHidden/>
          </w:rPr>
          <w:instrText xml:space="preserve"> PAGEREF _Toc512521306 \h </w:instrText>
        </w:r>
        <w:r w:rsidR="00A56E8D">
          <w:rPr>
            <w:noProof/>
            <w:webHidden/>
          </w:rPr>
        </w:r>
        <w:r w:rsidR="00A56E8D">
          <w:rPr>
            <w:noProof/>
            <w:webHidden/>
          </w:rPr>
          <w:fldChar w:fldCharType="separate"/>
        </w:r>
        <w:r w:rsidR="00A56E8D">
          <w:rPr>
            <w:noProof/>
            <w:webHidden/>
          </w:rPr>
          <w:t>2</w:t>
        </w:r>
        <w:r w:rsidR="00A56E8D">
          <w:rPr>
            <w:noProof/>
            <w:webHidden/>
          </w:rPr>
          <w:fldChar w:fldCharType="end"/>
        </w:r>
      </w:hyperlink>
    </w:p>
    <w:p w:rsidR="00A56E8D" w:rsidRDefault="00D028FE">
      <w:pPr>
        <w:pStyle w:val="10"/>
        <w:tabs>
          <w:tab w:val="left" w:pos="420"/>
          <w:tab w:val="right" w:leader="dot" w:pos="8302"/>
        </w:tabs>
        <w:rPr>
          <w:rFonts w:asciiTheme="minorHAnsi" w:eastAsiaTheme="minorEastAsia" w:hAnsiTheme="minorHAnsi" w:cstheme="minorBidi"/>
          <w:caps w:val="0"/>
          <w:noProof/>
          <w:szCs w:val="22"/>
        </w:rPr>
      </w:pPr>
      <w:hyperlink w:anchor="_Toc512521307" w:history="1">
        <w:r w:rsidR="00A56E8D" w:rsidRPr="003D1985">
          <w:rPr>
            <w:rStyle w:val="ad"/>
            <w:rFonts w:ascii="Arial" w:hAnsi="Arial" w:cs="Arial"/>
            <w:noProof/>
          </w:rPr>
          <w:t>4</w:t>
        </w:r>
        <w:r w:rsidR="00A56E8D">
          <w:rPr>
            <w:rFonts w:asciiTheme="minorHAnsi" w:eastAsiaTheme="minorEastAsia" w:hAnsiTheme="minorHAnsi" w:cstheme="minorBidi"/>
            <w:caps w:val="0"/>
            <w:noProof/>
            <w:szCs w:val="22"/>
          </w:rPr>
          <w:tab/>
        </w:r>
        <w:r w:rsidR="00A56E8D" w:rsidRPr="003D1985">
          <w:rPr>
            <w:rStyle w:val="ad"/>
            <w:rFonts w:ascii="Arial" w:hAnsi="Arial" w:cs="Arial" w:hint="eastAsia"/>
            <w:noProof/>
          </w:rPr>
          <w:t>编译环境</w:t>
        </w:r>
        <w:r w:rsidR="00A56E8D">
          <w:rPr>
            <w:noProof/>
            <w:webHidden/>
          </w:rPr>
          <w:tab/>
        </w:r>
        <w:r w:rsidR="00A56E8D">
          <w:rPr>
            <w:noProof/>
            <w:webHidden/>
          </w:rPr>
          <w:fldChar w:fldCharType="begin"/>
        </w:r>
        <w:r w:rsidR="00A56E8D">
          <w:rPr>
            <w:noProof/>
            <w:webHidden/>
          </w:rPr>
          <w:instrText xml:space="preserve"> PAGEREF _Toc512521307 \h </w:instrText>
        </w:r>
        <w:r w:rsidR="00A56E8D">
          <w:rPr>
            <w:noProof/>
            <w:webHidden/>
          </w:rPr>
        </w:r>
        <w:r w:rsidR="00A56E8D">
          <w:rPr>
            <w:noProof/>
            <w:webHidden/>
          </w:rPr>
          <w:fldChar w:fldCharType="separate"/>
        </w:r>
        <w:r w:rsidR="00A56E8D">
          <w:rPr>
            <w:noProof/>
            <w:webHidden/>
          </w:rPr>
          <w:t>2</w:t>
        </w:r>
        <w:r w:rsidR="00A56E8D">
          <w:rPr>
            <w:noProof/>
            <w:webHidden/>
          </w:rPr>
          <w:fldChar w:fldCharType="end"/>
        </w:r>
      </w:hyperlink>
    </w:p>
    <w:p w:rsidR="00A56E8D" w:rsidRDefault="00D028FE">
      <w:pPr>
        <w:pStyle w:val="21"/>
        <w:tabs>
          <w:tab w:val="left" w:pos="840"/>
          <w:tab w:val="right" w:leader="dot" w:pos="8302"/>
        </w:tabs>
        <w:rPr>
          <w:rFonts w:asciiTheme="minorHAnsi" w:eastAsiaTheme="minorEastAsia" w:hAnsiTheme="minorHAnsi" w:cstheme="minorBidi"/>
          <w:smallCaps w:val="0"/>
          <w:noProof/>
          <w:sz w:val="21"/>
          <w:szCs w:val="22"/>
        </w:rPr>
      </w:pPr>
      <w:hyperlink w:anchor="_Toc512521308" w:history="1">
        <w:r w:rsidR="00A56E8D" w:rsidRPr="003D1985">
          <w:rPr>
            <w:rStyle w:val="ad"/>
            <w:noProof/>
          </w:rPr>
          <w:t>4.1</w:t>
        </w:r>
        <w:r w:rsidR="00A56E8D">
          <w:rPr>
            <w:rFonts w:asciiTheme="minorHAnsi" w:eastAsiaTheme="minorEastAsia" w:hAnsiTheme="minorHAnsi" w:cstheme="minorBidi"/>
            <w:smallCaps w:val="0"/>
            <w:noProof/>
            <w:sz w:val="21"/>
            <w:szCs w:val="22"/>
          </w:rPr>
          <w:tab/>
        </w:r>
        <w:r w:rsidR="00A56E8D" w:rsidRPr="003D1985">
          <w:rPr>
            <w:rStyle w:val="ad"/>
            <w:rFonts w:hint="eastAsia"/>
            <w:noProof/>
          </w:rPr>
          <w:t>直接在测试仪上开发</w:t>
        </w:r>
        <w:r w:rsidR="00A56E8D">
          <w:rPr>
            <w:noProof/>
            <w:webHidden/>
          </w:rPr>
          <w:tab/>
        </w:r>
        <w:r w:rsidR="00A56E8D">
          <w:rPr>
            <w:noProof/>
            <w:webHidden/>
          </w:rPr>
          <w:fldChar w:fldCharType="begin"/>
        </w:r>
        <w:r w:rsidR="00A56E8D">
          <w:rPr>
            <w:noProof/>
            <w:webHidden/>
          </w:rPr>
          <w:instrText xml:space="preserve"> PAGEREF _Toc512521308 \h </w:instrText>
        </w:r>
        <w:r w:rsidR="00A56E8D">
          <w:rPr>
            <w:noProof/>
            <w:webHidden/>
          </w:rPr>
        </w:r>
        <w:r w:rsidR="00A56E8D">
          <w:rPr>
            <w:noProof/>
            <w:webHidden/>
          </w:rPr>
          <w:fldChar w:fldCharType="separate"/>
        </w:r>
        <w:r w:rsidR="00A56E8D">
          <w:rPr>
            <w:noProof/>
            <w:webHidden/>
          </w:rPr>
          <w:t>2</w:t>
        </w:r>
        <w:r w:rsidR="00A56E8D">
          <w:rPr>
            <w:noProof/>
            <w:webHidden/>
          </w:rPr>
          <w:fldChar w:fldCharType="end"/>
        </w:r>
      </w:hyperlink>
    </w:p>
    <w:p w:rsidR="00A56E8D" w:rsidRDefault="00D028FE">
      <w:pPr>
        <w:pStyle w:val="21"/>
        <w:tabs>
          <w:tab w:val="left" w:pos="840"/>
          <w:tab w:val="right" w:leader="dot" w:pos="8302"/>
        </w:tabs>
        <w:rPr>
          <w:rFonts w:asciiTheme="minorHAnsi" w:eastAsiaTheme="minorEastAsia" w:hAnsiTheme="minorHAnsi" w:cstheme="minorBidi"/>
          <w:smallCaps w:val="0"/>
          <w:noProof/>
          <w:sz w:val="21"/>
          <w:szCs w:val="22"/>
        </w:rPr>
      </w:pPr>
      <w:hyperlink w:anchor="_Toc512521309" w:history="1">
        <w:r w:rsidR="00A56E8D" w:rsidRPr="003D1985">
          <w:rPr>
            <w:rStyle w:val="ad"/>
            <w:noProof/>
          </w:rPr>
          <w:t>4.2</w:t>
        </w:r>
        <w:r w:rsidR="00A56E8D">
          <w:rPr>
            <w:rFonts w:asciiTheme="minorHAnsi" w:eastAsiaTheme="minorEastAsia" w:hAnsiTheme="minorHAnsi" w:cstheme="minorBidi"/>
            <w:smallCaps w:val="0"/>
            <w:noProof/>
            <w:sz w:val="21"/>
            <w:szCs w:val="22"/>
          </w:rPr>
          <w:tab/>
        </w:r>
        <w:r w:rsidR="00A56E8D" w:rsidRPr="003D1985">
          <w:rPr>
            <w:rStyle w:val="ad"/>
            <w:rFonts w:hint="eastAsia"/>
            <w:noProof/>
          </w:rPr>
          <w:t>在</w:t>
        </w:r>
        <w:r w:rsidR="00A56E8D" w:rsidRPr="003D1985">
          <w:rPr>
            <w:rStyle w:val="ad"/>
            <w:noProof/>
          </w:rPr>
          <w:t>PC</w:t>
        </w:r>
        <w:r w:rsidR="00A56E8D" w:rsidRPr="003D1985">
          <w:rPr>
            <w:rStyle w:val="ad"/>
            <w:rFonts w:hint="eastAsia"/>
            <w:noProof/>
          </w:rPr>
          <w:t>主机上交叉编译</w:t>
        </w:r>
        <w:r w:rsidR="00A56E8D">
          <w:rPr>
            <w:noProof/>
            <w:webHidden/>
          </w:rPr>
          <w:tab/>
        </w:r>
        <w:r w:rsidR="00A56E8D">
          <w:rPr>
            <w:noProof/>
            <w:webHidden/>
          </w:rPr>
          <w:fldChar w:fldCharType="begin"/>
        </w:r>
        <w:r w:rsidR="00A56E8D">
          <w:rPr>
            <w:noProof/>
            <w:webHidden/>
          </w:rPr>
          <w:instrText xml:space="preserve"> PAGEREF _Toc512521309 \h </w:instrText>
        </w:r>
        <w:r w:rsidR="00A56E8D">
          <w:rPr>
            <w:noProof/>
            <w:webHidden/>
          </w:rPr>
        </w:r>
        <w:r w:rsidR="00A56E8D">
          <w:rPr>
            <w:noProof/>
            <w:webHidden/>
          </w:rPr>
          <w:fldChar w:fldCharType="separate"/>
        </w:r>
        <w:r w:rsidR="00A56E8D">
          <w:rPr>
            <w:noProof/>
            <w:webHidden/>
          </w:rPr>
          <w:t>2</w:t>
        </w:r>
        <w:r w:rsidR="00A56E8D">
          <w:rPr>
            <w:noProof/>
            <w:webHidden/>
          </w:rPr>
          <w:fldChar w:fldCharType="end"/>
        </w:r>
      </w:hyperlink>
    </w:p>
    <w:p w:rsidR="00A56E8D" w:rsidRDefault="00D028FE">
      <w:pPr>
        <w:pStyle w:val="31"/>
        <w:rPr>
          <w:rFonts w:asciiTheme="minorHAnsi" w:eastAsiaTheme="minorEastAsia" w:hAnsiTheme="minorHAnsi" w:cstheme="minorBidi"/>
          <w:i w:val="0"/>
          <w:noProof/>
          <w:sz w:val="21"/>
          <w:szCs w:val="22"/>
        </w:rPr>
      </w:pPr>
      <w:hyperlink w:anchor="_Toc512521310" w:history="1">
        <w:r w:rsidR="00A56E8D" w:rsidRPr="003D1985">
          <w:rPr>
            <w:rStyle w:val="ad"/>
            <w:noProof/>
          </w:rPr>
          <w:t>4.2.1</w:t>
        </w:r>
        <w:r w:rsidR="00A56E8D">
          <w:rPr>
            <w:rFonts w:asciiTheme="minorHAnsi" w:eastAsiaTheme="minorEastAsia" w:hAnsiTheme="minorHAnsi" w:cstheme="minorBidi"/>
            <w:i w:val="0"/>
            <w:noProof/>
            <w:sz w:val="21"/>
            <w:szCs w:val="22"/>
          </w:rPr>
          <w:tab/>
        </w:r>
        <w:r w:rsidR="00A56E8D" w:rsidRPr="003D1985">
          <w:rPr>
            <w:rStyle w:val="ad"/>
            <w:rFonts w:hint="eastAsia"/>
            <w:noProof/>
          </w:rPr>
          <w:t>主机环境搭建</w:t>
        </w:r>
        <w:r w:rsidR="00A56E8D">
          <w:rPr>
            <w:noProof/>
            <w:webHidden/>
          </w:rPr>
          <w:tab/>
        </w:r>
        <w:r w:rsidR="00A56E8D">
          <w:rPr>
            <w:noProof/>
            <w:webHidden/>
          </w:rPr>
          <w:fldChar w:fldCharType="begin"/>
        </w:r>
        <w:r w:rsidR="00A56E8D">
          <w:rPr>
            <w:noProof/>
            <w:webHidden/>
          </w:rPr>
          <w:instrText xml:space="preserve"> PAGEREF _Toc512521310 \h </w:instrText>
        </w:r>
        <w:r w:rsidR="00A56E8D">
          <w:rPr>
            <w:noProof/>
            <w:webHidden/>
          </w:rPr>
        </w:r>
        <w:r w:rsidR="00A56E8D">
          <w:rPr>
            <w:noProof/>
            <w:webHidden/>
          </w:rPr>
          <w:fldChar w:fldCharType="separate"/>
        </w:r>
        <w:r w:rsidR="00A56E8D">
          <w:rPr>
            <w:noProof/>
            <w:webHidden/>
          </w:rPr>
          <w:t>3</w:t>
        </w:r>
        <w:r w:rsidR="00A56E8D">
          <w:rPr>
            <w:noProof/>
            <w:webHidden/>
          </w:rPr>
          <w:fldChar w:fldCharType="end"/>
        </w:r>
      </w:hyperlink>
    </w:p>
    <w:p w:rsidR="00A56E8D" w:rsidRDefault="00D028FE">
      <w:pPr>
        <w:pStyle w:val="21"/>
        <w:tabs>
          <w:tab w:val="left" w:pos="840"/>
          <w:tab w:val="right" w:leader="dot" w:pos="8302"/>
        </w:tabs>
        <w:rPr>
          <w:rFonts w:asciiTheme="minorHAnsi" w:eastAsiaTheme="minorEastAsia" w:hAnsiTheme="minorHAnsi" w:cstheme="minorBidi"/>
          <w:smallCaps w:val="0"/>
          <w:noProof/>
          <w:sz w:val="21"/>
          <w:szCs w:val="22"/>
        </w:rPr>
      </w:pPr>
      <w:hyperlink w:anchor="_Toc512521311" w:history="1">
        <w:r w:rsidR="00A56E8D" w:rsidRPr="003D1985">
          <w:rPr>
            <w:rStyle w:val="ad"/>
            <w:noProof/>
          </w:rPr>
          <w:t>4.3</w:t>
        </w:r>
        <w:r w:rsidR="00A56E8D">
          <w:rPr>
            <w:rFonts w:asciiTheme="minorHAnsi" w:eastAsiaTheme="minorEastAsia" w:hAnsiTheme="minorHAnsi" w:cstheme="minorBidi"/>
            <w:smallCaps w:val="0"/>
            <w:noProof/>
            <w:sz w:val="21"/>
            <w:szCs w:val="22"/>
          </w:rPr>
          <w:tab/>
        </w:r>
        <w:r w:rsidR="00A56E8D" w:rsidRPr="003D1985">
          <w:rPr>
            <w:rStyle w:val="ad"/>
            <w:rFonts w:hint="eastAsia"/>
            <w:noProof/>
          </w:rPr>
          <w:t>程序部署及数据共享</w:t>
        </w:r>
        <w:r w:rsidR="00A56E8D">
          <w:rPr>
            <w:noProof/>
            <w:webHidden/>
          </w:rPr>
          <w:tab/>
        </w:r>
        <w:r w:rsidR="00A56E8D">
          <w:rPr>
            <w:noProof/>
            <w:webHidden/>
          </w:rPr>
          <w:fldChar w:fldCharType="begin"/>
        </w:r>
        <w:r w:rsidR="00A56E8D">
          <w:rPr>
            <w:noProof/>
            <w:webHidden/>
          </w:rPr>
          <w:instrText xml:space="preserve"> PAGEREF _Toc512521311 \h </w:instrText>
        </w:r>
        <w:r w:rsidR="00A56E8D">
          <w:rPr>
            <w:noProof/>
            <w:webHidden/>
          </w:rPr>
        </w:r>
        <w:r w:rsidR="00A56E8D">
          <w:rPr>
            <w:noProof/>
            <w:webHidden/>
          </w:rPr>
          <w:fldChar w:fldCharType="separate"/>
        </w:r>
        <w:r w:rsidR="00A56E8D">
          <w:rPr>
            <w:noProof/>
            <w:webHidden/>
          </w:rPr>
          <w:t>3</w:t>
        </w:r>
        <w:r w:rsidR="00A56E8D">
          <w:rPr>
            <w:noProof/>
            <w:webHidden/>
          </w:rPr>
          <w:fldChar w:fldCharType="end"/>
        </w:r>
      </w:hyperlink>
    </w:p>
    <w:p w:rsidR="00A56E8D" w:rsidRDefault="00D028FE">
      <w:pPr>
        <w:pStyle w:val="31"/>
        <w:rPr>
          <w:rFonts w:asciiTheme="minorHAnsi" w:eastAsiaTheme="minorEastAsia" w:hAnsiTheme="minorHAnsi" w:cstheme="minorBidi"/>
          <w:i w:val="0"/>
          <w:noProof/>
          <w:sz w:val="21"/>
          <w:szCs w:val="22"/>
        </w:rPr>
      </w:pPr>
      <w:hyperlink w:anchor="_Toc512521312" w:history="1">
        <w:r w:rsidR="00A56E8D" w:rsidRPr="003D1985">
          <w:rPr>
            <w:rStyle w:val="ad"/>
            <w:noProof/>
          </w:rPr>
          <w:t>4.3.1</w:t>
        </w:r>
        <w:r w:rsidR="00A56E8D">
          <w:rPr>
            <w:rFonts w:asciiTheme="minorHAnsi" w:eastAsiaTheme="minorEastAsia" w:hAnsiTheme="minorHAnsi" w:cstheme="minorBidi"/>
            <w:i w:val="0"/>
            <w:noProof/>
            <w:sz w:val="21"/>
            <w:szCs w:val="22"/>
          </w:rPr>
          <w:tab/>
        </w:r>
        <w:r w:rsidR="00A56E8D" w:rsidRPr="003D1985">
          <w:rPr>
            <w:rStyle w:val="ad"/>
            <w:noProof/>
          </w:rPr>
          <w:t>U</w:t>
        </w:r>
        <w:r w:rsidR="00A56E8D" w:rsidRPr="003D1985">
          <w:rPr>
            <w:rStyle w:val="ad"/>
            <w:rFonts w:hint="eastAsia"/>
            <w:noProof/>
          </w:rPr>
          <w:t>盘拷贝</w:t>
        </w:r>
        <w:r w:rsidR="00A56E8D">
          <w:rPr>
            <w:noProof/>
            <w:webHidden/>
          </w:rPr>
          <w:tab/>
        </w:r>
        <w:r w:rsidR="00A56E8D">
          <w:rPr>
            <w:noProof/>
            <w:webHidden/>
          </w:rPr>
          <w:fldChar w:fldCharType="begin"/>
        </w:r>
        <w:r w:rsidR="00A56E8D">
          <w:rPr>
            <w:noProof/>
            <w:webHidden/>
          </w:rPr>
          <w:instrText xml:space="preserve"> PAGEREF _Toc512521312 \h </w:instrText>
        </w:r>
        <w:r w:rsidR="00A56E8D">
          <w:rPr>
            <w:noProof/>
            <w:webHidden/>
          </w:rPr>
        </w:r>
        <w:r w:rsidR="00A56E8D">
          <w:rPr>
            <w:noProof/>
            <w:webHidden/>
          </w:rPr>
          <w:fldChar w:fldCharType="separate"/>
        </w:r>
        <w:r w:rsidR="00A56E8D">
          <w:rPr>
            <w:noProof/>
            <w:webHidden/>
          </w:rPr>
          <w:t>3</w:t>
        </w:r>
        <w:r w:rsidR="00A56E8D">
          <w:rPr>
            <w:noProof/>
            <w:webHidden/>
          </w:rPr>
          <w:fldChar w:fldCharType="end"/>
        </w:r>
      </w:hyperlink>
    </w:p>
    <w:p w:rsidR="00A56E8D" w:rsidRDefault="00D028FE">
      <w:pPr>
        <w:pStyle w:val="31"/>
        <w:rPr>
          <w:rFonts w:asciiTheme="minorHAnsi" w:eastAsiaTheme="minorEastAsia" w:hAnsiTheme="minorHAnsi" w:cstheme="minorBidi"/>
          <w:i w:val="0"/>
          <w:noProof/>
          <w:sz w:val="21"/>
          <w:szCs w:val="22"/>
        </w:rPr>
      </w:pPr>
      <w:hyperlink w:anchor="_Toc512521313" w:history="1">
        <w:r w:rsidR="00A56E8D" w:rsidRPr="003D1985">
          <w:rPr>
            <w:rStyle w:val="ad"/>
            <w:noProof/>
          </w:rPr>
          <w:t>4.3.2</w:t>
        </w:r>
        <w:r w:rsidR="00A56E8D">
          <w:rPr>
            <w:rFonts w:asciiTheme="minorHAnsi" w:eastAsiaTheme="minorEastAsia" w:hAnsiTheme="minorHAnsi" w:cstheme="minorBidi"/>
            <w:i w:val="0"/>
            <w:noProof/>
            <w:sz w:val="21"/>
            <w:szCs w:val="22"/>
          </w:rPr>
          <w:tab/>
        </w:r>
        <w:r w:rsidR="00A56E8D" w:rsidRPr="003D1985">
          <w:rPr>
            <w:rStyle w:val="ad"/>
            <w:noProof/>
          </w:rPr>
          <w:t>Samba</w:t>
        </w:r>
        <w:r w:rsidR="00A56E8D" w:rsidRPr="003D1985">
          <w:rPr>
            <w:rStyle w:val="ad"/>
            <w:rFonts w:hint="eastAsia"/>
            <w:noProof/>
          </w:rPr>
          <w:t>服务器</w:t>
        </w:r>
        <w:r w:rsidR="00A56E8D">
          <w:rPr>
            <w:noProof/>
            <w:webHidden/>
          </w:rPr>
          <w:tab/>
        </w:r>
        <w:r w:rsidR="00A56E8D">
          <w:rPr>
            <w:noProof/>
            <w:webHidden/>
          </w:rPr>
          <w:fldChar w:fldCharType="begin"/>
        </w:r>
        <w:r w:rsidR="00A56E8D">
          <w:rPr>
            <w:noProof/>
            <w:webHidden/>
          </w:rPr>
          <w:instrText xml:space="preserve"> PAGEREF _Toc512521313 \h </w:instrText>
        </w:r>
        <w:r w:rsidR="00A56E8D">
          <w:rPr>
            <w:noProof/>
            <w:webHidden/>
          </w:rPr>
        </w:r>
        <w:r w:rsidR="00A56E8D">
          <w:rPr>
            <w:noProof/>
            <w:webHidden/>
          </w:rPr>
          <w:fldChar w:fldCharType="separate"/>
        </w:r>
        <w:r w:rsidR="00A56E8D">
          <w:rPr>
            <w:noProof/>
            <w:webHidden/>
          </w:rPr>
          <w:t>3</w:t>
        </w:r>
        <w:r w:rsidR="00A56E8D">
          <w:rPr>
            <w:noProof/>
            <w:webHidden/>
          </w:rPr>
          <w:fldChar w:fldCharType="end"/>
        </w:r>
      </w:hyperlink>
    </w:p>
    <w:p w:rsidR="00A56E8D" w:rsidRDefault="00D028FE">
      <w:pPr>
        <w:pStyle w:val="31"/>
        <w:rPr>
          <w:rFonts w:asciiTheme="minorHAnsi" w:eastAsiaTheme="minorEastAsia" w:hAnsiTheme="minorHAnsi" w:cstheme="minorBidi"/>
          <w:i w:val="0"/>
          <w:noProof/>
          <w:sz w:val="21"/>
          <w:szCs w:val="22"/>
        </w:rPr>
      </w:pPr>
      <w:hyperlink w:anchor="_Toc512521314" w:history="1">
        <w:r w:rsidR="00A56E8D" w:rsidRPr="003D1985">
          <w:rPr>
            <w:rStyle w:val="ad"/>
            <w:noProof/>
          </w:rPr>
          <w:t>4.3.3</w:t>
        </w:r>
        <w:r w:rsidR="00A56E8D">
          <w:rPr>
            <w:rFonts w:asciiTheme="minorHAnsi" w:eastAsiaTheme="minorEastAsia" w:hAnsiTheme="minorHAnsi" w:cstheme="minorBidi"/>
            <w:i w:val="0"/>
            <w:noProof/>
            <w:sz w:val="21"/>
            <w:szCs w:val="22"/>
          </w:rPr>
          <w:tab/>
        </w:r>
        <w:r w:rsidR="00A56E8D" w:rsidRPr="003D1985">
          <w:rPr>
            <w:rStyle w:val="ad"/>
            <w:noProof/>
          </w:rPr>
          <w:t>FTP</w:t>
        </w:r>
        <w:r w:rsidR="00A56E8D">
          <w:rPr>
            <w:noProof/>
            <w:webHidden/>
          </w:rPr>
          <w:tab/>
        </w:r>
        <w:r w:rsidR="00A56E8D">
          <w:rPr>
            <w:noProof/>
            <w:webHidden/>
          </w:rPr>
          <w:fldChar w:fldCharType="begin"/>
        </w:r>
        <w:r w:rsidR="00A56E8D">
          <w:rPr>
            <w:noProof/>
            <w:webHidden/>
          </w:rPr>
          <w:instrText xml:space="preserve"> PAGEREF _Toc512521314 \h </w:instrText>
        </w:r>
        <w:r w:rsidR="00A56E8D">
          <w:rPr>
            <w:noProof/>
            <w:webHidden/>
          </w:rPr>
        </w:r>
        <w:r w:rsidR="00A56E8D">
          <w:rPr>
            <w:noProof/>
            <w:webHidden/>
          </w:rPr>
          <w:fldChar w:fldCharType="separate"/>
        </w:r>
        <w:r w:rsidR="00A56E8D">
          <w:rPr>
            <w:noProof/>
            <w:webHidden/>
          </w:rPr>
          <w:t>3</w:t>
        </w:r>
        <w:r w:rsidR="00A56E8D">
          <w:rPr>
            <w:noProof/>
            <w:webHidden/>
          </w:rPr>
          <w:fldChar w:fldCharType="end"/>
        </w:r>
      </w:hyperlink>
    </w:p>
    <w:p w:rsidR="00A56E8D" w:rsidRDefault="00D028FE">
      <w:pPr>
        <w:pStyle w:val="10"/>
        <w:tabs>
          <w:tab w:val="left" w:pos="420"/>
          <w:tab w:val="right" w:leader="dot" w:pos="8302"/>
        </w:tabs>
        <w:rPr>
          <w:rFonts w:asciiTheme="minorHAnsi" w:eastAsiaTheme="minorEastAsia" w:hAnsiTheme="minorHAnsi" w:cstheme="minorBidi"/>
          <w:caps w:val="0"/>
          <w:noProof/>
          <w:szCs w:val="22"/>
        </w:rPr>
      </w:pPr>
      <w:hyperlink w:anchor="_Toc512521315" w:history="1">
        <w:r w:rsidR="00A56E8D" w:rsidRPr="003D1985">
          <w:rPr>
            <w:rStyle w:val="ad"/>
            <w:rFonts w:ascii="Arial" w:hAnsi="Arial" w:cs="Arial"/>
            <w:noProof/>
          </w:rPr>
          <w:t>5</w:t>
        </w:r>
        <w:r w:rsidR="00A56E8D">
          <w:rPr>
            <w:rFonts w:asciiTheme="minorHAnsi" w:eastAsiaTheme="minorEastAsia" w:hAnsiTheme="minorHAnsi" w:cstheme="minorBidi"/>
            <w:caps w:val="0"/>
            <w:noProof/>
            <w:szCs w:val="22"/>
          </w:rPr>
          <w:tab/>
        </w:r>
        <w:r w:rsidR="00A56E8D" w:rsidRPr="003D1985">
          <w:rPr>
            <w:rStyle w:val="ad"/>
            <w:rFonts w:ascii="Arial" w:hAnsi="Arial" w:cs="Arial" w:hint="eastAsia"/>
            <w:noProof/>
          </w:rPr>
          <w:t>项目开发</w:t>
        </w:r>
        <w:r w:rsidR="00A56E8D">
          <w:rPr>
            <w:noProof/>
            <w:webHidden/>
          </w:rPr>
          <w:tab/>
        </w:r>
        <w:r w:rsidR="00A56E8D">
          <w:rPr>
            <w:noProof/>
            <w:webHidden/>
          </w:rPr>
          <w:fldChar w:fldCharType="begin"/>
        </w:r>
        <w:r w:rsidR="00A56E8D">
          <w:rPr>
            <w:noProof/>
            <w:webHidden/>
          </w:rPr>
          <w:instrText xml:space="preserve"> PAGEREF _Toc512521315 \h </w:instrText>
        </w:r>
        <w:r w:rsidR="00A56E8D">
          <w:rPr>
            <w:noProof/>
            <w:webHidden/>
          </w:rPr>
        </w:r>
        <w:r w:rsidR="00A56E8D">
          <w:rPr>
            <w:noProof/>
            <w:webHidden/>
          </w:rPr>
          <w:fldChar w:fldCharType="separate"/>
        </w:r>
        <w:r w:rsidR="00A56E8D">
          <w:rPr>
            <w:noProof/>
            <w:webHidden/>
          </w:rPr>
          <w:t>4</w:t>
        </w:r>
        <w:r w:rsidR="00A56E8D">
          <w:rPr>
            <w:noProof/>
            <w:webHidden/>
          </w:rPr>
          <w:fldChar w:fldCharType="end"/>
        </w:r>
      </w:hyperlink>
    </w:p>
    <w:p w:rsidR="00A56E8D" w:rsidRDefault="00D028FE">
      <w:pPr>
        <w:pStyle w:val="21"/>
        <w:tabs>
          <w:tab w:val="left" w:pos="840"/>
          <w:tab w:val="right" w:leader="dot" w:pos="8302"/>
        </w:tabs>
        <w:rPr>
          <w:rFonts w:asciiTheme="minorHAnsi" w:eastAsiaTheme="minorEastAsia" w:hAnsiTheme="minorHAnsi" w:cstheme="minorBidi"/>
          <w:smallCaps w:val="0"/>
          <w:noProof/>
          <w:sz w:val="21"/>
          <w:szCs w:val="22"/>
        </w:rPr>
      </w:pPr>
      <w:hyperlink w:anchor="_Toc512521316" w:history="1">
        <w:r w:rsidR="00A56E8D" w:rsidRPr="003D1985">
          <w:rPr>
            <w:rStyle w:val="ad"/>
            <w:noProof/>
          </w:rPr>
          <w:t>5.1</w:t>
        </w:r>
        <w:r w:rsidR="00A56E8D">
          <w:rPr>
            <w:rFonts w:asciiTheme="minorHAnsi" w:eastAsiaTheme="minorEastAsia" w:hAnsiTheme="minorHAnsi" w:cstheme="minorBidi"/>
            <w:smallCaps w:val="0"/>
            <w:noProof/>
            <w:sz w:val="21"/>
            <w:szCs w:val="22"/>
          </w:rPr>
          <w:tab/>
        </w:r>
        <w:r w:rsidR="00A56E8D" w:rsidRPr="003D1985">
          <w:rPr>
            <w:rStyle w:val="ad"/>
            <w:noProof/>
          </w:rPr>
          <w:t>Makefile</w:t>
        </w:r>
        <w:r w:rsidR="00A56E8D" w:rsidRPr="003D1985">
          <w:rPr>
            <w:rStyle w:val="ad"/>
            <w:rFonts w:hint="eastAsia"/>
            <w:noProof/>
          </w:rPr>
          <w:t>方式</w:t>
        </w:r>
        <w:r w:rsidR="00A56E8D">
          <w:rPr>
            <w:noProof/>
            <w:webHidden/>
          </w:rPr>
          <w:tab/>
        </w:r>
        <w:r w:rsidR="00A56E8D">
          <w:rPr>
            <w:noProof/>
            <w:webHidden/>
          </w:rPr>
          <w:fldChar w:fldCharType="begin"/>
        </w:r>
        <w:r w:rsidR="00A56E8D">
          <w:rPr>
            <w:noProof/>
            <w:webHidden/>
          </w:rPr>
          <w:instrText xml:space="preserve"> PAGEREF _Toc512521316 \h </w:instrText>
        </w:r>
        <w:r w:rsidR="00A56E8D">
          <w:rPr>
            <w:noProof/>
            <w:webHidden/>
          </w:rPr>
        </w:r>
        <w:r w:rsidR="00A56E8D">
          <w:rPr>
            <w:noProof/>
            <w:webHidden/>
          </w:rPr>
          <w:fldChar w:fldCharType="separate"/>
        </w:r>
        <w:r w:rsidR="00A56E8D">
          <w:rPr>
            <w:noProof/>
            <w:webHidden/>
          </w:rPr>
          <w:t>4</w:t>
        </w:r>
        <w:r w:rsidR="00A56E8D">
          <w:rPr>
            <w:noProof/>
            <w:webHidden/>
          </w:rPr>
          <w:fldChar w:fldCharType="end"/>
        </w:r>
      </w:hyperlink>
    </w:p>
    <w:p w:rsidR="00A56E8D" w:rsidRDefault="00D028FE">
      <w:pPr>
        <w:pStyle w:val="31"/>
        <w:rPr>
          <w:rFonts w:asciiTheme="minorHAnsi" w:eastAsiaTheme="minorEastAsia" w:hAnsiTheme="minorHAnsi" w:cstheme="minorBidi"/>
          <w:i w:val="0"/>
          <w:noProof/>
          <w:sz w:val="21"/>
          <w:szCs w:val="22"/>
        </w:rPr>
      </w:pPr>
      <w:hyperlink w:anchor="_Toc512521317" w:history="1">
        <w:r w:rsidR="00A56E8D" w:rsidRPr="003D1985">
          <w:rPr>
            <w:rStyle w:val="ad"/>
            <w:noProof/>
          </w:rPr>
          <w:t>5.1.1</w:t>
        </w:r>
        <w:r w:rsidR="00A56E8D">
          <w:rPr>
            <w:rFonts w:asciiTheme="minorHAnsi" w:eastAsiaTheme="minorEastAsia" w:hAnsiTheme="minorHAnsi" w:cstheme="minorBidi"/>
            <w:i w:val="0"/>
            <w:noProof/>
            <w:sz w:val="21"/>
            <w:szCs w:val="22"/>
          </w:rPr>
          <w:tab/>
        </w:r>
        <w:r w:rsidR="00A56E8D" w:rsidRPr="003D1985">
          <w:rPr>
            <w:rStyle w:val="ad"/>
            <w:rFonts w:hint="eastAsia"/>
            <w:noProof/>
          </w:rPr>
          <w:t>动态库生成模板</w:t>
        </w:r>
        <w:r w:rsidR="00A56E8D">
          <w:rPr>
            <w:noProof/>
            <w:webHidden/>
          </w:rPr>
          <w:tab/>
        </w:r>
        <w:r w:rsidR="00A56E8D">
          <w:rPr>
            <w:noProof/>
            <w:webHidden/>
          </w:rPr>
          <w:fldChar w:fldCharType="begin"/>
        </w:r>
        <w:r w:rsidR="00A56E8D">
          <w:rPr>
            <w:noProof/>
            <w:webHidden/>
          </w:rPr>
          <w:instrText xml:space="preserve"> PAGEREF _Toc512521317 \h </w:instrText>
        </w:r>
        <w:r w:rsidR="00A56E8D">
          <w:rPr>
            <w:noProof/>
            <w:webHidden/>
          </w:rPr>
        </w:r>
        <w:r w:rsidR="00A56E8D">
          <w:rPr>
            <w:noProof/>
            <w:webHidden/>
          </w:rPr>
          <w:fldChar w:fldCharType="separate"/>
        </w:r>
        <w:r w:rsidR="00A56E8D">
          <w:rPr>
            <w:noProof/>
            <w:webHidden/>
          </w:rPr>
          <w:t>4</w:t>
        </w:r>
        <w:r w:rsidR="00A56E8D">
          <w:rPr>
            <w:noProof/>
            <w:webHidden/>
          </w:rPr>
          <w:fldChar w:fldCharType="end"/>
        </w:r>
      </w:hyperlink>
    </w:p>
    <w:p w:rsidR="00A56E8D" w:rsidRDefault="00D028FE">
      <w:pPr>
        <w:pStyle w:val="31"/>
        <w:rPr>
          <w:rFonts w:asciiTheme="minorHAnsi" w:eastAsiaTheme="minorEastAsia" w:hAnsiTheme="minorHAnsi" w:cstheme="minorBidi"/>
          <w:i w:val="0"/>
          <w:noProof/>
          <w:sz w:val="21"/>
          <w:szCs w:val="22"/>
        </w:rPr>
      </w:pPr>
      <w:hyperlink w:anchor="_Toc512521318" w:history="1">
        <w:r w:rsidR="00A56E8D" w:rsidRPr="003D1985">
          <w:rPr>
            <w:rStyle w:val="ad"/>
            <w:noProof/>
          </w:rPr>
          <w:t>5.1.2</w:t>
        </w:r>
        <w:r w:rsidR="00A56E8D">
          <w:rPr>
            <w:rFonts w:asciiTheme="minorHAnsi" w:eastAsiaTheme="minorEastAsia" w:hAnsiTheme="minorHAnsi" w:cstheme="minorBidi"/>
            <w:i w:val="0"/>
            <w:noProof/>
            <w:sz w:val="21"/>
            <w:szCs w:val="22"/>
          </w:rPr>
          <w:tab/>
        </w:r>
        <w:r w:rsidR="00A56E8D" w:rsidRPr="003D1985">
          <w:rPr>
            <w:rStyle w:val="ad"/>
            <w:rFonts w:hint="eastAsia"/>
            <w:noProof/>
          </w:rPr>
          <w:t>可执行程序生成模板</w:t>
        </w:r>
        <w:r w:rsidR="00A56E8D">
          <w:rPr>
            <w:noProof/>
            <w:webHidden/>
          </w:rPr>
          <w:tab/>
        </w:r>
        <w:r w:rsidR="00A56E8D">
          <w:rPr>
            <w:noProof/>
            <w:webHidden/>
          </w:rPr>
          <w:fldChar w:fldCharType="begin"/>
        </w:r>
        <w:r w:rsidR="00A56E8D">
          <w:rPr>
            <w:noProof/>
            <w:webHidden/>
          </w:rPr>
          <w:instrText xml:space="preserve"> PAGEREF _Toc512521318 \h </w:instrText>
        </w:r>
        <w:r w:rsidR="00A56E8D">
          <w:rPr>
            <w:noProof/>
            <w:webHidden/>
          </w:rPr>
        </w:r>
        <w:r w:rsidR="00A56E8D">
          <w:rPr>
            <w:noProof/>
            <w:webHidden/>
          </w:rPr>
          <w:fldChar w:fldCharType="separate"/>
        </w:r>
        <w:r w:rsidR="00A56E8D">
          <w:rPr>
            <w:noProof/>
            <w:webHidden/>
          </w:rPr>
          <w:t>4</w:t>
        </w:r>
        <w:r w:rsidR="00A56E8D">
          <w:rPr>
            <w:noProof/>
            <w:webHidden/>
          </w:rPr>
          <w:fldChar w:fldCharType="end"/>
        </w:r>
      </w:hyperlink>
    </w:p>
    <w:p w:rsidR="00A56E8D" w:rsidRDefault="00D028FE">
      <w:pPr>
        <w:pStyle w:val="21"/>
        <w:tabs>
          <w:tab w:val="left" w:pos="840"/>
          <w:tab w:val="right" w:leader="dot" w:pos="8302"/>
        </w:tabs>
        <w:rPr>
          <w:rFonts w:asciiTheme="minorHAnsi" w:eastAsiaTheme="minorEastAsia" w:hAnsiTheme="minorHAnsi" w:cstheme="minorBidi"/>
          <w:smallCaps w:val="0"/>
          <w:noProof/>
          <w:sz w:val="21"/>
          <w:szCs w:val="22"/>
        </w:rPr>
      </w:pPr>
      <w:hyperlink w:anchor="_Toc512521319" w:history="1">
        <w:r w:rsidR="00A56E8D" w:rsidRPr="003D1985">
          <w:rPr>
            <w:rStyle w:val="ad"/>
            <w:rFonts w:ascii="Arial" w:hAnsi="Arial" w:cs="Arial"/>
            <w:noProof/>
          </w:rPr>
          <w:t>5.2</w:t>
        </w:r>
        <w:r w:rsidR="00A56E8D">
          <w:rPr>
            <w:rFonts w:asciiTheme="minorHAnsi" w:eastAsiaTheme="minorEastAsia" w:hAnsiTheme="minorHAnsi" w:cstheme="minorBidi"/>
            <w:smallCaps w:val="0"/>
            <w:noProof/>
            <w:sz w:val="21"/>
            <w:szCs w:val="22"/>
          </w:rPr>
          <w:tab/>
        </w:r>
        <w:r w:rsidR="00A56E8D" w:rsidRPr="003D1985">
          <w:rPr>
            <w:rStyle w:val="ad"/>
            <w:rFonts w:ascii="Arial" w:hAnsi="Arial" w:cs="Arial"/>
            <w:noProof/>
          </w:rPr>
          <w:t>CMake</w:t>
        </w:r>
        <w:r w:rsidR="00A56E8D">
          <w:rPr>
            <w:noProof/>
            <w:webHidden/>
          </w:rPr>
          <w:tab/>
        </w:r>
        <w:r w:rsidR="00A56E8D">
          <w:rPr>
            <w:noProof/>
            <w:webHidden/>
          </w:rPr>
          <w:fldChar w:fldCharType="begin"/>
        </w:r>
        <w:r w:rsidR="00A56E8D">
          <w:rPr>
            <w:noProof/>
            <w:webHidden/>
          </w:rPr>
          <w:instrText xml:space="preserve"> PAGEREF _Toc512521319 \h </w:instrText>
        </w:r>
        <w:r w:rsidR="00A56E8D">
          <w:rPr>
            <w:noProof/>
            <w:webHidden/>
          </w:rPr>
        </w:r>
        <w:r w:rsidR="00A56E8D">
          <w:rPr>
            <w:noProof/>
            <w:webHidden/>
          </w:rPr>
          <w:fldChar w:fldCharType="separate"/>
        </w:r>
        <w:r w:rsidR="00A56E8D">
          <w:rPr>
            <w:noProof/>
            <w:webHidden/>
          </w:rPr>
          <w:t>4</w:t>
        </w:r>
        <w:r w:rsidR="00A56E8D">
          <w:rPr>
            <w:noProof/>
            <w:webHidden/>
          </w:rPr>
          <w:fldChar w:fldCharType="end"/>
        </w:r>
      </w:hyperlink>
    </w:p>
    <w:p w:rsidR="00A56E8D" w:rsidRDefault="00D028FE">
      <w:pPr>
        <w:pStyle w:val="21"/>
        <w:tabs>
          <w:tab w:val="left" w:pos="840"/>
          <w:tab w:val="right" w:leader="dot" w:pos="8302"/>
        </w:tabs>
        <w:rPr>
          <w:rFonts w:asciiTheme="minorHAnsi" w:eastAsiaTheme="minorEastAsia" w:hAnsiTheme="minorHAnsi" w:cstheme="minorBidi"/>
          <w:smallCaps w:val="0"/>
          <w:noProof/>
          <w:sz w:val="21"/>
          <w:szCs w:val="22"/>
        </w:rPr>
      </w:pPr>
      <w:hyperlink w:anchor="_Toc512521320" w:history="1">
        <w:r w:rsidR="00A56E8D" w:rsidRPr="003D1985">
          <w:rPr>
            <w:rStyle w:val="ad"/>
            <w:noProof/>
          </w:rPr>
          <w:t>5.3</w:t>
        </w:r>
        <w:r w:rsidR="00A56E8D">
          <w:rPr>
            <w:rFonts w:asciiTheme="minorHAnsi" w:eastAsiaTheme="minorEastAsia" w:hAnsiTheme="minorHAnsi" w:cstheme="minorBidi"/>
            <w:smallCaps w:val="0"/>
            <w:noProof/>
            <w:sz w:val="21"/>
            <w:szCs w:val="22"/>
          </w:rPr>
          <w:tab/>
        </w:r>
        <w:r w:rsidR="00A56E8D" w:rsidRPr="003D1985">
          <w:rPr>
            <w:rStyle w:val="ad"/>
            <w:rFonts w:hint="eastAsia"/>
            <w:noProof/>
          </w:rPr>
          <w:t>使用</w:t>
        </w:r>
        <w:r w:rsidR="00A56E8D" w:rsidRPr="003D1985">
          <w:rPr>
            <w:rStyle w:val="ad"/>
            <w:noProof/>
          </w:rPr>
          <w:t>QT</w:t>
        </w:r>
        <w:r w:rsidR="00A56E8D" w:rsidRPr="003D1985">
          <w:rPr>
            <w:rStyle w:val="ad"/>
            <w:rFonts w:hint="eastAsia"/>
            <w:noProof/>
          </w:rPr>
          <w:t>的软件工具包</w:t>
        </w:r>
        <w:r w:rsidR="00A56E8D">
          <w:rPr>
            <w:noProof/>
            <w:webHidden/>
          </w:rPr>
          <w:tab/>
        </w:r>
        <w:r w:rsidR="00A56E8D">
          <w:rPr>
            <w:noProof/>
            <w:webHidden/>
          </w:rPr>
          <w:fldChar w:fldCharType="begin"/>
        </w:r>
        <w:r w:rsidR="00A56E8D">
          <w:rPr>
            <w:noProof/>
            <w:webHidden/>
          </w:rPr>
          <w:instrText xml:space="preserve"> PAGEREF _Toc512521320 \h </w:instrText>
        </w:r>
        <w:r w:rsidR="00A56E8D">
          <w:rPr>
            <w:noProof/>
            <w:webHidden/>
          </w:rPr>
        </w:r>
        <w:r w:rsidR="00A56E8D">
          <w:rPr>
            <w:noProof/>
            <w:webHidden/>
          </w:rPr>
          <w:fldChar w:fldCharType="separate"/>
        </w:r>
        <w:r w:rsidR="00A56E8D">
          <w:rPr>
            <w:noProof/>
            <w:webHidden/>
          </w:rPr>
          <w:t>4</w:t>
        </w:r>
        <w:r w:rsidR="00A56E8D">
          <w:rPr>
            <w:noProof/>
            <w:webHidden/>
          </w:rPr>
          <w:fldChar w:fldCharType="end"/>
        </w:r>
      </w:hyperlink>
    </w:p>
    <w:p w:rsidR="00A56E8D" w:rsidRDefault="00D028FE">
      <w:pPr>
        <w:pStyle w:val="31"/>
        <w:rPr>
          <w:rFonts w:asciiTheme="minorHAnsi" w:eastAsiaTheme="minorEastAsia" w:hAnsiTheme="minorHAnsi" w:cstheme="minorBidi"/>
          <w:i w:val="0"/>
          <w:noProof/>
          <w:sz w:val="21"/>
          <w:szCs w:val="22"/>
        </w:rPr>
      </w:pPr>
      <w:hyperlink w:anchor="_Toc512521321" w:history="1">
        <w:r w:rsidR="00A56E8D" w:rsidRPr="003D1985">
          <w:rPr>
            <w:rStyle w:val="ad"/>
            <w:noProof/>
          </w:rPr>
          <w:t>5.3.1</w:t>
        </w:r>
        <w:r w:rsidR="00A56E8D">
          <w:rPr>
            <w:rFonts w:asciiTheme="minorHAnsi" w:eastAsiaTheme="minorEastAsia" w:hAnsiTheme="minorHAnsi" w:cstheme="minorBidi"/>
            <w:i w:val="0"/>
            <w:noProof/>
            <w:sz w:val="21"/>
            <w:szCs w:val="22"/>
          </w:rPr>
          <w:tab/>
        </w:r>
        <w:r w:rsidR="00A56E8D" w:rsidRPr="003D1985">
          <w:rPr>
            <w:rStyle w:val="ad"/>
            <w:rFonts w:hint="eastAsia"/>
            <w:noProof/>
          </w:rPr>
          <w:t>工程建立</w:t>
        </w:r>
        <w:r w:rsidR="00A56E8D">
          <w:rPr>
            <w:noProof/>
            <w:webHidden/>
          </w:rPr>
          <w:tab/>
        </w:r>
        <w:r w:rsidR="00A56E8D">
          <w:rPr>
            <w:noProof/>
            <w:webHidden/>
          </w:rPr>
          <w:fldChar w:fldCharType="begin"/>
        </w:r>
        <w:r w:rsidR="00A56E8D">
          <w:rPr>
            <w:noProof/>
            <w:webHidden/>
          </w:rPr>
          <w:instrText xml:space="preserve"> PAGEREF _Toc512521321 \h </w:instrText>
        </w:r>
        <w:r w:rsidR="00A56E8D">
          <w:rPr>
            <w:noProof/>
            <w:webHidden/>
          </w:rPr>
        </w:r>
        <w:r w:rsidR="00A56E8D">
          <w:rPr>
            <w:noProof/>
            <w:webHidden/>
          </w:rPr>
          <w:fldChar w:fldCharType="separate"/>
        </w:r>
        <w:r w:rsidR="00A56E8D">
          <w:rPr>
            <w:noProof/>
            <w:webHidden/>
          </w:rPr>
          <w:t>4</w:t>
        </w:r>
        <w:r w:rsidR="00A56E8D">
          <w:rPr>
            <w:noProof/>
            <w:webHidden/>
          </w:rPr>
          <w:fldChar w:fldCharType="end"/>
        </w:r>
      </w:hyperlink>
    </w:p>
    <w:p w:rsidR="00A56E8D" w:rsidRDefault="00D028FE">
      <w:pPr>
        <w:pStyle w:val="31"/>
        <w:rPr>
          <w:rFonts w:asciiTheme="minorHAnsi" w:eastAsiaTheme="minorEastAsia" w:hAnsiTheme="minorHAnsi" w:cstheme="minorBidi"/>
          <w:i w:val="0"/>
          <w:noProof/>
          <w:sz w:val="21"/>
          <w:szCs w:val="22"/>
        </w:rPr>
      </w:pPr>
      <w:hyperlink w:anchor="_Toc512521322" w:history="1">
        <w:r w:rsidR="00A56E8D" w:rsidRPr="003D1985">
          <w:rPr>
            <w:rStyle w:val="ad"/>
            <w:noProof/>
          </w:rPr>
          <w:t>5.3.2</w:t>
        </w:r>
        <w:r w:rsidR="00A56E8D">
          <w:rPr>
            <w:rFonts w:asciiTheme="minorHAnsi" w:eastAsiaTheme="minorEastAsia" w:hAnsiTheme="minorHAnsi" w:cstheme="minorBidi"/>
            <w:i w:val="0"/>
            <w:noProof/>
            <w:sz w:val="21"/>
            <w:szCs w:val="22"/>
          </w:rPr>
          <w:tab/>
        </w:r>
        <w:r w:rsidR="00A56E8D" w:rsidRPr="003D1985">
          <w:rPr>
            <w:rStyle w:val="ad"/>
            <w:noProof/>
          </w:rPr>
          <w:t>Windows</w:t>
        </w:r>
        <w:r w:rsidR="00A56E8D" w:rsidRPr="003D1985">
          <w:rPr>
            <w:rStyle w:val="ad"/>
            <w:rFonts w:hint="eastAsia"/>
            <w:noProof/>
          </w:rPr>
          <w:t>平台</w:t>
        </w:r>
        <w:r w:rsidR="00A56E8D">
          <w:rPr>
            <w:noProof/>
            <w:webHidden/>
          </w:rPr>
          <w:tab/>
        </w:r>
        <w:r w:rsidR="00A56E8D">
          <w:rPr>
            <w:noProof/>
            <w:webHidden/>
          </w:rPr>
          <w:fldChar w:fldCharType="begin"/>
        </w:r>
        <w:r w:rsidR="00A56E8D">
          <w:rPr>
            <w:noProof/>
            <w:webHidden/>
          </w:rPr>
          <w:instrText xml:space="preserve"> PAGEREF _Toc512521322 \h </w:instrText>
        </w:r>
        <w:r w:rsidR="00A56E8D">
          <w:rPr>
            <w:noProof/>
            <w:webHidden/>
          </w:rPr>
        </w:r>
        <w:r w:rsidR="00A56E8D">
          <w:rPr>
            <w:noProof/>
            <w:webHidden/>
          </w:rPr>
          <w:fldChar w:fldCharType="separate"/>
        </w:r>
        <w:r w:rsidR="00A56E8D">
          <w:rPr>
            <w:noProof/>
            <w:webHidden/>
          </w:rPr>
          <w:t>8</w:t>
        </w:r>
        <w:r w:rsidR="00A56E8D">
          <w:rPr>
            <w:noProof/>
            <w:webHidden/>
          </w:rPr>
          <w:fldChar w:fldCharType="end"/>
        </w:r>
      </w:hyperlink>
    </w:p>
    <w:p w:rsidR="00A56E8D" w:rsidRDefault="00D028FE">
      <w:pPr>
        <w:pStyle w:val="31"/>
        <w:rPr>
          <w:rFonts w:asciiTheme="minorHAnsi" w:eastAsiaTheme="minorEastAsia" w:hAnsiTheme="minorHAnsi" w:cstheme="minorBidi"/>
          <w:i w:val="0"/>
          <w:noProof/>
          <w:sz w:val="21"/>
          <w:szCs w:val="22"/>
        </w:rPr>
      </w:pPr>
      <w:hyperlink w:anchor="_Toc512521323" w:history="1">
        <w:r w:rsidR="00A56E8D" w:rsidRPr="003D1985">
          <w:rPr>
            <w:rStyle w:val="ad"/>
            <w:noProof/>
          </w:rPr>
          <w:t>5.3.3</w:t>
        </w:r>
        <w:r w:rsidR="00A56E8D">
          <w:rPr>
            <w:rFonts w:asciiTheme="minorHAnsi" w:eastAsiaTheme="minorEastAsia" w:hAnsiTheme="minorHAnsi" w:cstheme="minorBidi"/>
            <w:i w:val="0"/>
            <w:noProof/>
            <w:sz w:val="21"/>
            <w:szCs w:val="22"/>
          </w:rPr>
          <w:tab/>
        </w:r>
        <w:r w:rsidR="00A56E8D" w:rsidRPr="003D1985">
          <w:rPr>
            <w:rStyle w:val="ad"/>
            <w:rFonts w:hint="eastAsia"/>
            <w:noProof/>
          </w:rPr>
          <w:t>测试仪</w:t>
        </w:r>
        <w:r w:rsidR="00A56E8D" w:rsidRPr="003D1985">
          <w:rPr>
            <w:rStyle w:val="ad"/>
            <w:noProof/>
          </w:rPr>
          <w:t>Linux</w:t>
        </w:r>
        <w:r w:rsidR="00A56E8D" w:rsidRPr="003D1985">
          <w:rPr>
            <w:rStyle w:val="ad"/>
            <w:rFonts w:hint="eastAsia"/>
            <w:noProof/>
          </w:rPr>
          <w:t>平台</w:t>
        </w:r>
        <w:r w:rsidR="00A56E8D">
          <w:rPr>
            <w:noProof/>
            <w:webHidden/>
          </w:rPr>
          <w:tab/>
        </w:r>
        <w:r w:rsidR="00A56E8D">
          <w:rPr>
            <w:noProof/>
            <w:webHidden/>
          </w:rPr>
          <w:fldChar w:fldCharType="begin"/>
        </w:r>
        <w:r w:rsidR="00A56E8D">
          <w:rPr>
            <w:noProof/>
            <w:webHidden/>
          </w:rPr>
          <w:instrText xml:space="preserve"> PAGEREF _Toc512521323 \h </w:instrText>
        </w:r>
        <w:r w:rsidR="00A56E8D">
          <w:rPr>
            <w:noProof/>
            <w:webHidden/>
          </w:rPr>
        </w:r>
        <w:r w:rsidR="00A56E8D">
          <w:rPr>
            <w:noProof/>
            <w:webHidden/>
          </w:rPr>
          <w:fldChar w:fldCharType="separate"/>
        </w:r>
        <w:r w:rsidR="00A56E8D">
          <w:rPr>
            <w:noProof/>
            <w:webHidden/>
          </w:rPr>
          <w:t>8</w:t>
        </w:r>
        <w:r w:rsidR="00A56E8D">
          <w:rPr>
            <w:noProof/>
            <w:webHidden/>
          </w:rPr>
          <w:fldChar w:fldCharType="end"/>
        </w:r>
      </w:hyperlink>
    </w:p>
    <w:p w:rsidR="00A56E8D" w:rsidRDefault="00D028FE">
      <w:pPr>
        <w:pStyle w:val="21"/>
        <w:tabs>
          <w:tab w:val="left" w:pos="840"/>
          <w:tab w:val="right" w:leader="dot" w:pos="8302"/>
        </w:tabs>
        <w:rPr>
          <w:rFonts w:asciiTheme="minorHAnsi" w:eastAsiaTheme="minorEastAsia" w:hAnsiTheme="minorHAnsi" w:cstheme="minorBidi"/>
          <w:smallCaps w:val="0"/>
          <w:noProof/>
          <w:sz w:val="21"/>
          <w:szCs w:val="22"/>
        </w:rPr>
      </w:pPr>
      <w:hyperlink w:anchor="_Toc512521324" w:history="1">
        <w:r w:rsidR="00A56E8D" w:rsidRPr="003D1985">
          <w:rPr>
            <w:rStyle w:val="ad"/>
            <w:noProof/>
          </w:rPr>
          <w:t>5.4</w:t>
        </w:r>
        <w:r w:rsidR="00A56E8D">
          <w:rPr>
            <w:rFonts w:asciiTheme="minorHAnsi" w:eastAsiaTheme="minorEastAsia" w:hAnsiTheme="minorHAnsi" w:cstheme="minorBidi"/>
            <w:smallCaps w:val="0"/>
            <w:noProof/>
            <w:sz w:val="21"/>
            <w:szCs w:val="22"/>
          </w:rPr>
          <w:tab/>
        </w:r>
        <w:r w:rsidR="00A56E8D" w:rsidRPr="003D1985">
          <w:rPr>
            <w:rStyle w:val="ad"/>
            <w:noProof/>
          </w:rPr>
          <w:t>Linux</w:t>
        </w:r>
        <w:r w:rsidR="00A56E8D" w:rsidRPr="003D1985">
          <w:rPr>
            <w:rStyle w:val="ad"/>
            <w:rFonts w:hint="eastAsia"/>
            <w:noProof/>
          </w:rPr>
          <w:t>平台常用调试手段</w:t>
        </w:r>
        <w:r w:rsidR="00A56E8D">
          <w:rPr>
            <w:noProof/>
            <w:webHidden/>
          </w:rPr>
          <w:tab/>
        </w:r>
        <w:r w:rsidR="00A56E8D">
          <w:rPr>
            <w:noProof/>
            <w:webHidden/>
          </w:rPr>
          <w:fldChar w:fldCharType="begin"/>
        </w:r>
        <w:r w:rsidR="00A56E8D">
          <w:rPr>
            <w:noProof/>
            <w:webHidden/>
          </w:rPr>
          <w:instrText xml:space="preserve"> PAGEREF _Toc512521324 \h </w:instrText>
        </w:r>
        <w:r w:rsidR="00A56E8D">
          <w:rPr>
            <w:noProof/>
            <w:webHidden/>
          </w:rPr>
        </w:r>
        <w:r w:rsidR="00A56E8D">
          <w:rPr>
            <w:noProof/>
            <w:webHidden/>
          </w:rPr>
          <w:fldChar w:fldCharType="separate"/>
        </w:r>
        <w:r w:rsidR="00A56E8D">
          <w:rPr>
            <w:noProof/>
            <w:webHidden/>
          </w:rPr>
          <w:t>8</w:t>
        </w:r>
        <w:r w:rsidR="00A56E8D">
          <w:rPr>
            <w:noProof/>
            <w:webHidden/>
          </w:rPr>
          <w:fldChar w:fldCharType="end"/>
        </w:r>
      </w:hyperlink>
    </w:p>
    <w:p w:rsidR="00A56E8D" w:rsidRDefault="00D028FE">
      <w:pPr>
        <w:pStyle w:val="31"/>
        <w:rPr>
          <w:rFonts w:asciiTheme="minorHAnsi" w:eastAsiaTheme="minorEastAsia" w:hAnsiTheme="minorHAnsi" w:cstheme="minorBidi"/>
          <w:i w:val="0"/>
          <w:noProof/>
          <w:sz w:val="21"/>
          <w:szCs w:val="22"/>
        </w:rPr>
      </w:pPr>
      <w:hyperlink w:anchor="_Toc512521325" w:history="1">
        <w:r w:rsidR="00A56E8D" w:rsidRPr="003D1985">
          <w:rPr>
            <w:rStyle w:val="ad"/>
            <w:noProof/>
          </w:rPr>
          <w:t>5.4.1</w:t>
        </w:r>
        <w:r w:rsidR="00A56E8D">
          <w:rPr>
            <w:rFonts w:asciiTheme="minorHAnsi" w:eastAsiaTheme="minorEastAsia" w:hAnsiTheme="minorHAnsi" w:cstheme="minorBidi"/>
            <w:i w:val="0"/>
            <w:noProof/>
            <w:sz w:val="21"/>
            <w:szCs w:val="22"/>
          </w:rPr>
          <w:tab/>
        </w:r>
        <w:r w:rsidR="00A56E8D" w:rsidRPr="003D1985">
          <w:rPr>
            <w:rStyle w:val="ad"/>
            <w:rFonts w:hint="eastAsia"/>
            <w:noProof/>
          </w:rPr>
          <w:t>日志系统</w:t>
        </w:r>
        <w:r w:rsidR="00A56E8D">
          <w:rPr>
            <w:noProof/>
            <w:webHidden/>
          </w:rPr>
          <w:tab/>
        </w:r>
        <w:r w:rsidR="00A56E8D">
          <w:rPr>
            <w:noProof/>
            <w:webHidden/>
          </w:rPr>
          <w:fldChar w:fldCharType="begin"/>
        </w:r>
        <w:r w:rsidR="00A56E8D">
          <w:rPr>
            <w:noProof/>
            <w:webHidden/>
          </w:rPr>
          <w:instrText xml:space="preserve"> PAGEREF _Toc512521325 \h </w:instrText>
        </w:r>
        <w:r w:rsidR="00A56E8D">
          <w:rPr>
            <w:noProof/>
            <w:webHidden/>
          </w:rPr>
        </w:r>
        <w:r w:rsidR="00A56E8D">
          <w:rPr>
            <w:noProof/>
            <w:webHidden/>
          </w:rPr>
          <w:fldChar w:fldCharType="separate"/>
        </w:r>
        <w:r w:rsidR="00A56E8D">
          <w:rPr>
            <w:noProof/>
            <w:webHidden/>
          </w:rPr>
          <w:t>8</w:t>
        </w:r>
        <w:r w:rsidR="00A56E8D">
          <w:rPr>
            <w:noProof/>
            <w:webHidden/>
          </w:rPr>
          <w:fldChar w:fldCharType="end"/>
        </w:r>
      </w:hyperlink>
    </w:p>
    <w:p w:rsidR="00A56E8D" w:rsidRDefault="00D028FE">
      <w:pPr>
        <w:pStyle w:val="31"/>
        <w:rPr>
          <w:rFonts w:asciiTheme="minorHAnsi" w:eastAsiaTheme="minorEastAsia" w:hAnsiTheme="minorHAnsi" w:cstheme="minorBidi"/>
          <w:i w:val="0"/>
          <w:noProof/>
          <w:sz w:val="21"/>
          <w:szCs w:val="22"/>
        </w:rPr>
      </w:pPr>
      <w:hyperlink w:anchor="_Toc512521326" w:history="1">
        <w:r w:rsidR="00A56E8D" w:rsidRPr="003D1985">
          <w:rPr>
            <w:rStyle w:val="ad"/>
            <w:noProof/>
          </w:rPr>
          <w:t>5.4.2</w:t>
        </w:r>
        <w:r w:rsidR="00A56E8D">
          <w:rPr>
            <w:rFonts w:asciiTheme="minorHAnsi" w:eastAsiaTheme="minorEastAsia" w:hAnsiTheme="minorHAnsi" w:cstheme="minorBidi"/>
            <w:i w:val="0"/>
            <w:noProof/>
            <w:sz w:val="21"/>
            <w:szCs w:val="22"/>
          </w:rPr>
          <w:tab/>
        </w:r>
        <w:r w:rsidR="00A56E8D" w:rsidRPr="003D1985">
          <w:rPr>
            <w:rStyle w:val="ad"/>
            <w:noProof/>
          </w:rPr>
          <w:t>gdb</w:t>
        </w:r>
        <w:r w:rsidR="00A56E8D" w:rsidRPr="003D1985">
          <w:rPr>
            <w:rStyle w:val="ad"/>
            <w:rFonts w:hint="eastAsia"/>
            <w:noProof/>
          </w:rPr>
          <w:t>调试工具</w:t>
        </w:r>
        <w:r w:rsidR="00A56E8D">
          <w:rPr>
            <w:noProof/>
            <w:webHidden/>
          </w:rPr>
          <w:tab/>
        </w:r>
        <w:r w:rsidR="00A56E8D">
          <w:rPr>
            <w:noProof/>
            <w:webHidden/>
          </w:rPr>
          <w:fldChar w:fldCharType="begin"/>
        </w:r>
        <w:r w:rsidR="00A56E8D">
          <w:rPr>
            <w:noProof/>
            <w:webHidden/>
          </w:rPr>
          <w:instrText xml:space="preserve"> PAGEREF _Toc512521326 \h </w:instrText>
        </w:r>
        <w:r w:rsidR="00A56E8D">
          <w:rPr>
            <w:noProof/>
            <w:webHidden/>
          </w:rPr>
        </w:r>
        <w:r w:rsidR="00A56E8D">
          <w:rPr>
            <w:noProof/>
            <w:webHidden/>
          </w:rPr>
          <w:fldChar w:fldCharType="separate"/>
        </w:r>
        <w:r w:rsidR="00A56E8D">
          <w:rPr>
            <w:noProof/>
            <w:webHidden/>
          </w:rPr>
          <w:t>8</w:t>
        </w:r>
        <w:r w:rsidR="00A56E8D">
          <w:rPr>
            <w:noProof/>
            <w:webHidden/>
          </w:rPr>
          <w:fldChar w:fldCharType="end"/>
        </w:r>
      </w:hyperlink>
    </w:p>
    <w:p w:rsidR="00A56E8D" w:rsidRDefault="00D028FE">
      <w:pPr>
        <w:pStyle w:val="10"/>
        <w:tabs>
          <w:tab w:val="left" w:pos="420"/>
          <w:tab w:val="right" w:leader="dot" w:pos="8302"/>
        </w:tabs>
        <w:rPr>
          <w:rFonts w:asciiTheme="minorHAnsi" w:eastAsiaTheme="minorEastAsia" w:hAnsiTheme="minorHAnsi" w:cstheme="minorBidi"/>
          <w:caps w:val="0"/>
          <w:noProof/>
          <w:szCs w:val="22"/>
        </w:rPr>
      </w:pPr>
      <w:hyperlink w:anchor="_Toc512521327" w:history="1">
        <w:r w:rsidR="00A56E8D" w:rsidRPr="003D1985">
          <w:rPr>
            <w:rStyle w:val="ad"/>
            <w:noProof/>
          </w:rPr>
          <w:t>6</w:t>
        </w:r>
        <w:r w:rsidR="00A56E8D">
          <w:rPr>
            <w:rFonts w:asciiTheme="minorHAnsi" w:eastAsiaTheme="minorEastAsia" w:hAnsiTheme="minorHAnsi" w:cstheme="minorBidi"/>
            <w:caps w:val="0"/>
            <w:noProof/>
            <w:szCs w:val="22"/>
          </w:rPr>
          <w:tab/>
        </w:r>
        <w:r w:rsidR="00A56E8D" w:rsidRPr="003D1985">
          <w:rPr>
            <w:rStyle w:val="ad"/>
            <w:rFonts w:hint="eastAsia"/>
            <w:noProof/>
          </w:rPr>
          <w:t>测试仪平台软件性能优化</w:t>
        </w:r>
        <w:r w:rsidR="00A56E8D">
          <w:rPr>
            <w:noProof/>
            <w:webHidden/>
          </w:rPr>
          <w:tab/>
        </w:r>
        <w:r w:rsidR="00A56E8D">
          <w:rPr>
            <w:noProof/>
            <w:webHidden/>
          </w:rPr>
          <w:fldChar w:fldCharType="begin"/>
        </w:r>
        <w:r w:rsidR="00A56E8D">
          <w:rPr>
            <w:noProof/>
            <w:webHidden/>
          </w:rPr>
          <w:instrText xml:space="preserve"> PAGEREF _Toc512521327 \h </w:instrText>
        </w:r>
        <w:r w:rsidR="00A56E8D">
          <w:rPr>
            <w:noProof/>
            <w:webHidden/>
          </w:rPr>
        </w:r>
        <w:r w:rsidR="00A56E8D">
          <w:rPr>
            <w:noProof/>
            <w:webHidden/>
          </w:rPr>
          <w:fldChar w:fldCharType="separate"/>
        </w:r>
        <w:r w:rsidR="00A56E8D">
          <w:rPr>
            <w:noProof/>
            <w:webHidden/>
          </w:rPr>
          <w:t>8</w:t>
        </w:r>
        <w:r w:rsidR="00A56E8D">
          <w:rPr>
            <w:noProof/>
            <w:webHidden/>
          </w:rPr>
          <w:fldChar w:fldCharType="end"/>
        </w:r>
      </w:hyperlink>
    </w:p>
    <w:p w:rsidR="00A56E8D" w:rsidRDefault="00D028FE">
      <w:pPr>
        <w:pStyle w:val="21"/>
        <w:tabs>
          <w:tab w:val="left" w:pos="840"/>
          <w:tab w:val="right" w:leader="dot" w:pos="8302"/>
        </w:tabs>
        <w:rPr>
          <w:rFonts w:asciiTheme="minorHAnsi" w:eastAsiaTheme="minorEastAsia" w:hAnsiTheme="minorHAnsi" w:cstheme="minorBidi"/>
          <w:smallCaps w:val="0"/>
          <w:noProof/>
          <w:sz w:val="21"/>
          <w:szCs w:val="22"/>
        </w:rPr>
      </w:pPr>
      <w:hyperlink w:anchor="_Toc512521328" w:history="1">
        <w:r w:rsidR="00A56E8D" w:rsidRPr="003D1985">
          <w:rPr>
            <w:rStyle w:val="ad"/>
            <w:noProof/>
          </w:rPr>
          <w:t>6.1</w:t>
        </w:r>
        <w:r w:rsidR="00A56E8D">
          <w:rPr>
            <w:rFonts w:asciiTheme="minorHAnsi" w:eastAsiaTheme="minorEastAsia" w:hAnsiTheme="minorHAnsi" w:cstheme="minorBidi"/>
            <w:smallCaps w:val="0"/>
            <w:noProof/>
            <w:sz w:val="21"/>
            <w:szCs w:val="22"/>
          </w:rPr>
          <w:tab/>
        </w:r>
        <w:r w:rsidR="00A56E8D" w:rsidRPr="003D1985">
          <w:rPr>
            <w:rStyle w:val="ad"/>
            <w:noProof/>
          </w:rPr>
          <w:t>CUDA</w:t>
        </w:r>
        <w:r w:rsidR="00A56E8D" w:rsidRPr="003D1985">
          <w:rPr>
            <w:rStyle w:val="ad"/>
            <w:rFonts w:hint="eastAsia"/>
            <w:noProof/>
          </w:rPr>
          <w:t>编程</w:t>
        </w:r>
        <w:r w:rsidR="00A56E8D">
          <w:rPr>
            <w:noProof/>
            <w:webHidden/>
          </w:rPr>
          <w:tab/>
        </w:r>
        <w:r w:rsidR="00A56E8D">
          <w:rPr>
            <w:noProof/>
            <w:webHidden/>
          </w:rPr>
          <w:fldChar w:fldCharType="begin"/>
        </w:r>
        <w:r w:rsidR="00A56E8D">
          <w:rPr>
            <w:noProof/>
            <w:webHidden/>
          </w:rPr>
          <w:instrText xml:space="preserve"> PAGEREF _Toc512521328 \h </w:instrText>
        </w:r>
        <w:r w:rsidR="00A56E8D">
          <w:rPr>
            <w:noProof/>
            <w:webHidden/>
          </w:rPr>
        </w:r>
        <w:r w:rsidR="00A56E8D">
          <w:rPr>
            <w:noProof/>
            <w:webHidden/>
          </w:rPr>
          <w:fldChar w:fldCharType="separate"/>
        </w:r>
        <w:r w:rsidR="00A56E8D">
          <w:rPr>
            <w:noProof/>
            <w:webHidden/>
          </w:rPr>
          <w:t>8</w:t>
        </w:r>
        <w:r w:rsidR="00A56E8D">
          <w:rPr>
            <w:noProof/>
            <w:webHidden/>
          </w:rPr>
          <w:fldChar w:fldCharType="end"/>
        </w:r>
      </w:hyperlink>
    </w:p>
    <w:p w:rsidR="00A56E8D" w:rsidRDefault="00D028FE">
      <w:pPr>
        <w:pStyle w:val="21"/>
        <w:tabs>
          <w:tab w:val="left" w:pos="840"/>
          <w:tab w:val="right" w:leader="dot" w:pos="8302"/>
        </w:tabs>
        <w:rPr>
          <w:rFonts w:asciiTheme="minorHAnsi" w:eastAsiaTheme="minorEastAsia" w:hAnsiTheme="minorHAnsi" w:cstheme="minorBidi"/>
          <w:smallCaps w:val="0"/>
          <w:noProof/>
          <w:sz w:val="21"/>
          <w:szCs w:val="22"/>
        </w:rPr>
      </w:pPr>
      <w:hyperlink w:anchor="_Toc512521329" w:history="1">
        <w:r w:rsidR="00A56E8D" w:rsidRPr="003D1985">
          <w:rPr>
            <w:rStyle w:val="ad"/>
            <w:noProof/>
          </w:rPr>
          <w:t>6.2</w:t>
        </w:r>
        <w:r w:rsidR="00A56E8D">
          <w:rPr>
            <w:rFonts w:asciiTheme="minorHAnsi" w:eastAsiaTheme="minorEastAsia" w:hAnsiTheme="minorHAnsi" w:cstheme="minorBidi"/>
            <w:smallCaps w:val="0"/>
            <w:noProof/>
            <w:sz w:val="21"/>
            <w:szCs w:val="22"/>
          </w:rPr>
          <w:tab/>
        </w:r>
        <w:r w:rsidR="00A56E8D" w:rsidRPr="003D1985">
          <w:rPr>
            <w:rStyle w:val="ad"/>
            <w:noProof/>
          </w:rPr>
          <w:t>NEON</w:t>
        </w:r>
        <w:r w:rsidR="00A56E8D" w:rsidRPr="003D1985">
          <w:rPr>
            <w:rStyle w:val="ad"/>
            <w:rFonts w:hint="eastAsia"/>
            <w:noProof/>
          </w:rPr>
          <w:t>指令优化</w:t>
        </w:r>
        <w:r w:rsidR="00A56E8D">
          <w:rPr>
            <w:noProof/>
            <w:webHidden/>
          </w:rPr>
          <w:tab/>
        </w:r>
        <w:r w:rsidR="00A56E8D">
          <w:rPr>
            <w:noProof/>
            <w:webHidden/>
          </w:rPr>
          <w:fldChar w:fldCharType="begin"/>
        </w:r>
        <w:r w:rsidR="00A56E8D">
          <w:rPr>
            <w:noProof/>
            <w:webHidden/>
          </w:rPr>
          <w:instrText xml:space="preserve"> PAGEREF _Toc512521329 \h </w:instrText>
        </w:r>
        <w:r w:rsidR="00A56E8D">
          <w:rPr>
            <w:noProof/>
            <w:webHidden/>
          </w:rPr>
        </w:r>
        <w:r w:rsidR="00A56E8D">
          <w:rPr>
            <w:noProof/>
            <w:webHidden/>
          </w:rPr>
          <w:fldChar w:fldCharType="separate"/>
        </w:r>
        <w:r w:rsidR="00A56E8D">
          <w:rPr>
            <w:noProof/>
            <w:webHidden/>
          </w:rPr>
          <w:t>8</w:t>
        </w:r>
        <w:r w:rsidR="00A56E8D">
          <w:rPr>
            <w:noProof/>
            <w:webHidden/>
          </w:rPr>
          <w:fldChar w:fldCharType="end"/>
        </w:r>
      </w:hyperlink>
    </w:p>
    <w:p w:rsidR="00A56E8D" w:rsidRDefault="00D028FE">
      <w:pPr>
        <w:pStyle w:val="10"/>
        <w:tabs>
          <w:tab w:val="left" w:pos="420"/>
          <w:tab w:val="right" w:leader="dot" w:pos="8302"/>
        </w:tabs>
        <w:rPr>
          <w:rFonts w:asciiTheme="minorHAnsi" w:eastAsiaTheme="minorEastAsia" w:hAnsiTheme="minorHAnsi" w:cstheme="minorBidi"/>
          <w:caps w:val="0"/>
          <w:noProof/>
          <w:szCs w:val="22"/>
        </w:rPr>
      </w:pPr>
      <w:hyperlink w:anchor="_Toc512521330" w:history="1">
        <w:r w:rsidR="00A56E8D" w:rsidRPr="003D1985">
          <w:rPr>
            <w:rStyle w:val="ad"/>
            <w:noProof/>
          </w:rPr>
          <w:t>7</w:t>
        </w:r>
        <w:r w:rsidR="00A56E8D">
          <w:rPr>
            <w:rFonts w:asciiTheme="minorHAnsi" w:eastAsiaTheme="minorEastAsia" w:hAnsiTheme="minorHAnsi" w:cstheme="minorBidi"/>
            <w:caps w:val="0"/>
            <w:noProof/>
            <w:szCs w:val="22"/>
          </w:rPr>
          <w:tab/>
        </w:r>
        <w:r w:rsidR="00A56E8D" w:rsidRPr="003D1985">
          <w:rPr>
            <w:rStyle w:val="ad"/>
            <w:rFonts w:ascii="Arial" w:hAnsi="Arial" w:cs="Arial" w:hint="eastAsia"/>
            <w:noProof/>
          </w:rPr>
          <w:t>参考资料</w:t>
        </w:r>
        <w:r w:rsidR="00A56E8D">
          <w:rPr>
            <w:noProof/>
            <w:webHidden/>
          </w:rPr>
          <w:tab/>
        </w:r>
        <w:r w:rsidR="00A56E8D">
          <w:rPr>
            <w:noProof/>
            <w:webHidden/>
          </w:rPr>
          <w:fldChar w:fldCharType="begin"/>
        </w:r>
        <w:r w:rsidR="00A56E8D">
          <w:rPr>
            <w:noProof/>
            <w:webHidden/>
          </w:rPr>
          <w:instrText xml:space="preserve"> PAGEREF _Toc512521330 \h </w:instrText>
        </w:r>
        <w:r w:rsidR="00A56E8D">
          <w:rPr>
            <w:noProof/>
            <w:webHidden/>
          </w:rPr>
        </w:r>
        <w:r w:rsidR="00A56E8D">
          <w:rPr>
            <w:noProof/>
            <w:webHidden/>
          </w:rPr>
          <w:fldChar w:fldCharType="separate"/>
        </w:r>
        <w:r w:rsidR="00A56E8D">
          <w:rPr>
            <w:noProof/>
            <w:webHidden/>
          </w:rPr>
          <w:t>8</w:t>
        </w:r>
        <w:r w:rsidR="00A56E8D">
          <w:rPr>
            <w:noProof/>
            <w:webHidden/>
          </w:rPr>
          <w:fldChar w:fldCharType="end"/>
        </w:r>
      </w:hyperlink>
    </w:p>
    <w:p w:rsidR="00EF13BC" w:rsidRPr="0071235D" w:rsidRDefault="00925CAD" w:rsidP="00A56E8D">
      <w:pPr>
        <w:pStyle w:val="20"/>
        <w:sectPr w:rsidR="00EF13BC" w:rsidRPr="0071235D" w:rsidSect="001A5317">
          <w:headerReference w:type="even" r:id="rId9"/>
          <w:headerReference w:type="default" r:id="rId10"/>
          <w:footerReference w:type="default" r:id="rId11"/>
          <w:headerReference w:type="first" r:id="rId12"/>
          <w:pgSz w:w="11906" w:h="16838" w:code="9"/>
          <w:pgMar w:top="1440" w:right="1797" w:bottom="1440" w:left="1797" w:header="851" w:footer="992" w:gutter="0"/>
          <w:pgNumType w:start="1"/>
          <w:cols w:space="425"/>
          <w:docGrid w:type="lines" w:linePitch="312"/>
        </w:sectPr>
      </w:pPr>
      <w:r w:rsidRPr="0071235D">
        <w:rPr>
          <w:kern w:val="2"/>
        </w:rPr>
        <w:fldChar w:fldCharType="end"/>
      </w:r>
    </w:p>
    <w:p w:rsidR="00CC2D5F" w:rsidRPr="0071235D" w:rsidRDefault="00CC2D5F" w:rsidP="004B4927">
      <w:pPr>
        <w:pStyle w:val="af7"/>
        <w:tabs>
          <w:tab w:val="right" w:leader="dot" w:pos="8302"/>
        </w:tabs>
        <w:ind w:left="840" w:hanging="420"/>
        <w:sectPr w:rsidR="00CC2D5F" w:rsidRPr="0071235D" w:rsidSect="00EF13BC">
          <w:type w:val="continuous"/>
          <w:pgSz w:w="11906" w:h="16838" w:code="9"/>
          <w:pgMar w:top="1440" w:right="1797" w:bottom="1440" w:left="1797" w:header="851" w:footer="992" w:gutter="0"/>
          <w:pgNumType w:start="1"/>
          <w:cols w:space="425"/>
          <w:docGrid w:type="lines" w:linePitch="312"/>
        </w:sectPr>
      </w:pPr>
    </w:p>
    <w:p w:rsidR="00483D2E" w:rsidRPr="0071235D" w:rsidRDefault="00D048AF" w:rsidP="004B4927">
      <w:pPr>
        <w:pStyle w:val="1"/>
        <w:jc w:val="both"/>
        <w:rPr>
          <w:rFonts w:ascii="Arial" w:hAnsi="Arial" w:cs="Arial"/>
        </w:rPr>
      </w:pPr>
      <w:bookmarkStart w:id="0" w:name="_Toc512521300"/>
      <w:r w:rsidRPr="0071235D">
        <w:rPr>
          <w:rFonts w:ascii="Arial" w:hAnsi="Arial" w:cs="Arial" w:hint="eastAsia"/>
        </w:rPr>
        <w:lastRenderedPageBreak/>
        <w:t>引言</w:t>
      </w:r>
      <w:bookmarkEnd w:id="0"/>
    </w:p>
    <w:p w:rsidR="00483D2E" w:rsidRPr="0071235D" w:rsidRDefault="00D048AF" w:rsidP="004B4927">
      <w:pPr>
        <w:pStyle w:val="2"/>
        <w:rPr>
          <w:rFonts w:ascii="Arial" w:hAnsi="Arial" w:cs="Arial"/>
        </w:rPr>
      </w:pPr>
      <w:bookmarkStart w:id="1" w:name="_Toc512521301"/>
      <w:r w:rsidRPr="0071235D">
        <w:rPr>
          <w:rFonts w:ascii="Arial" w:hAnsi="Arial" w:cs="Arial" w:hint="eastAsia"/>
        </w:rPr>
        <w:t>编写目的</w:t>
      </w:r>
      <w:bookmarkEnd w:id="1"/>
    </w:p>
    <w:p w:rsidR="00483D2E" w:rsidRPr="0071235D" w:rsidRDefault="001E3D0E" w:rsidP="00F138E8">
      <w:pPr>
        <w:pStyle w:val="20"/>
      </w:pPr>
      <w:r>
        <w:rPr>
          <w:rFonts w:hint="eastAsia"/>
        </w:rPr>
        <w:t>本文档描述了使用</w:t>
      </w:r>
      <w:r w:rsidR="00FC6125">
        <w:rPr>
          <w:rFonts w:hint="eastAsia"/>
        </w:rPr>
        <w:t>GIT</w:t>
      </w:r>
      <w:r w:rsidR="00FC6125">
        <w:rPr>
          <w:rFonts w:hint="eastAsia"/>
        </w:rPr>
        <w:t>进行代码管理的基本操作方法</w:t>
      </w:r>
      <w:r w:rsidR="00D048AF" w:rsidRPr="0071235D">
        <w:rPr>
          <w:rFonts w:hint="eastAsia"/>
        </w:rPr>
        <w:t>。</w:t>
      </w:r>
    </w:p>
    <w:p w:rsidR="00483D2E" w:rsidRPr="0071235D" w:rsidRDefault="00D048AF" w:rsidP="004B4927">
      <w:pPr>
        <w:pStyle w:val="2"/>
        <w:rPr>
          <w:rFonts w:ascii="Arial" w:hAnsi="Arial" w:cs="Arial"/>
        </w:rPr>
      </w:pPr>
      <w:bookmarkStart w:id="2" w:name="_Toc512521302"/>
      <w:r w:rsidRPr="0071235D">
        <w:rPr>
          <w:rFonts w:ascii="Arial" w:hAnsi="Arial" w:cs="Arial" w:hint="eastAsia"/>
        </w:rPr>
        <w:t>文档约定</w:t>
      </w:r>
      <w:bookmarkEnd w:id="2"/>
    </w:p>
    <w:p w:rsidR="00483D2E" w:rsidRPr="0071235D" w:rsidRDefault="00D048AF" w:rsidP="00F138E8">
      <w:pPr>
        <w:pStyle w:val="20"/>
      </w:pPr>
      <w:r w:rsidRPr="0071235D">
        <w:rPr>
          <w:rFonts w:hint="eastAsia"/>
        </w:rPr>
        <w:t>本文档遵循以下约定：</w:t>
      </w:r>
    </w:p>
    <w:p w:rsidR="00483D2E" w:rsidRDefault="00D048AF" w:rsidP="004B4927">
      <w:pPr>
        <w:pStyle w:val="81abc"/>
        <w:rPr>
          <w:rFonts w:cs="Arial"/>
        </w:rPr>
      </w:pPr>
      <w:r w:rsidRPr="0071235D">
        <w:rPr>
          <w:rFonts w:cs="Arial" w:hint="eastAsia"/>
        </w:rPr>
        <w:t>使用的模板是：</w:t>
      </w:r>
      <w:r w:rsidRPr="0071235D">
        <w:rPr>
          <w:rFonts w:cs="Arial"/>
        </w:rPr>
        <w:t>“</w:t>
      </w:r>
      <w:r w:rsidR="004F26CE">
        <w:rPr>
          <w:rFonts w:cs="Arial" w:hint="eastAsia"/>
        </w:rPr>
        <w:t>技术文档模板</w:t>
      </w:r>
      <w:r w:rsidRPr="0071235D">
        <w:rPr>
          <w:rFonts w:cs="Arial"/>
        </w:rPr>
        <w:t>V1.</w:t>
      </w:r>
      <w:r w:rsidR="004F26CE">
        <w:rPr>
          <w:rFonts w:cs="Arial" w:hint="eastAsia"/>
        </w:rPr>
        <w:t>0</w:t>
      </w:r>
      <w:r w:rsidRPr="0071235D">
        <w:rPr>
          <w:rFonts w:cs="Arial"/>
        </w:rPr>
        <w:t>”</w:t>
      </w:r>
      <w:r w:rsidRPr="0071235D">
        <w:rPr>
          <w:rFonts w:cs="Arial" w:hint="eastAsia"/>
        </w:rPr>
        <w:t>。</w:t>
      </w:r>
    </w:p>
    <w:p w:rsidR="006F1A1F" w:rsidRPr="0071235D" w:rsidRDefault="006F1A1F" w:rsidP="004B4927">
      <w:pPr>
        <w:pStyle w:val="81abc"/>
        <w:rPr>
          <w:rFonts w:cs="Arial"/>
        </w:rPr>
      </w:pPr>
      <w:r>
        <w:rPr>
          <w:rFonts w:cs="Arial" w:hint="eastAsia"/>
        </w:rPr>
        <w:t>文档的密级分为：机密、秘密、内部公开、公开发布。</w:t>
      </w:r>
    </w:p>
    <w:p w:rsidR="00483D2E" w:rsidRPr="0071235D" w:rsidRDefault="00D048AF" w:rsidP="004B4927">
      <w:pPr>
        <w:pStyle w:val="81abc"/>
        <w:rPr>
          <w:rFonts w:cs="Arial"/>
        </w:rPr>
      </w:pPr>
      <w:r w:rsidRPr="0071235D">
        <w:rPr>
          <w:rFonts w:cs="Arial" w:hint="eastAsia"/>
        </w:rPr>
        <w:t>表</w:t>
      </w:r>
      <w:proofErr w:type="gramStart"/>
      <w:r w:rsidRPr="0071235D">
        <w:rPr>
          <w:rFonts w:cs="Arial" w:hint="eastAsia"/>
        </w:rPr>
        <w:t>头文字</w:t>
      </w:r>
      <w:proofErr w:type="gramEnd"/>
      <w:r w:rsidRPr="0071235D">
        <w:rPr>
          <w:rFonts w:cs="Arial" w:hint="eastAsia"/>
        </w:rPr>
        <w:t>使用了</w:t>
      </w:r>
      <w:r w:rsidRPr="0071235D">
        <w:rPr>
          <w:rFonts w:cs="Arial"/>
        </w:rPr>
        <w:t>20%</w:t>
      </w:r>
      <w:r w:rsidRPr="0071235D">
        <w:rPr>
          <w:rFonts w:cs="Arial" w:hint="eastAsia"/>
        </w:rPr>
        <w:t>灰度背景。</w:t>
      </w:r>
    </w:p>
    <w:p w:rsidR="00483D2E" w:rsidRPr="0071235D" w:rsidRDefault="00D048AF" w:rsidP="004B4927">
      <w:pPr>
        <w:pStyle w:val="81abc"/>
        <w:rPr>
          <w:rFonts w:cs="Arial"/>
        </w:rPr>
      </w:pPr>
      <w:r w:rsidRPr="0071235D">
        <w:rPr>
          <w:rFonts w:cs="Arial" w:hint="eastAsia"/>
        </w:rPr>
        <w:t>插图一律</w:t>
      </w:r>
      <w:r w:rsidRPr="0071235D">
        <w:rPr>
          <w:rFonts w:cs="Arial"/>
        </w:rPr>
        <w:t>“</w:t>
      </w:r>
      <w:r w:rsidRPr="0071235D">
        <w:rPr>
          <w:rFonts w:cs="Arial" w:hint="eastAsia"/>
        </w:rPr>
        <w:t>嵌入</w:t>
      </w:r>
      <w:r w:rsidRPr="0071235D">
        <w:rPr>
          <w:rFonts w:cs="Arial"/>
        </w:rPr>
        <w:t>”</w:t>
      </w:r>
      <w:r w:rsidRPr="0071235D">
        <w:rPr>
          <w:rFonts w:cs="Arial" w:hint="eastAsia"/>
        </w:rPr>
        <w:t>于描述正文中，而非</w:t>
      </w:r>
      <w:r w:rsidRPr="0071235D">
        <w:rPr>
          <w:rFonts w:cs="Arial"/>
        </w:rPr>
        <w:t>“</w:t>
      </w:r>
      <w:r w:rsidRPr="0071235D">
        <w:rPr>
          <w:rFonts w:cs="Arial" w:hint="eastAsia"/>
        </w:rPr>
        <w:t>浮于文字上方</w:t>
      </w:r>
      <w:r w:rsidRPr="0071235D">
        <w:rPr>
          <w:rFonts w:cs="Arial"/>
        </w:rPr>
        <w:t>”</w:t>
      </w:r>
      <w:r w:rsidRPr="0071235D">
        <w:rPr>
          <w:rFonts w:cs="Arial" w:hint="eastAsia"/>
        </w:rPr>
        <w:t>。</w:t>
      </w:r>
    </w:p>
    <w:p w:rsidR="00483D2E" w:rsidRPr="0071235D" w:rsidRDefault="00D048AF" w:rsidP="004B4927">
      <w:pPr>
        <w:pStyle w:val="81abc"/>
        <w:rPr>
          <w:rFonts w:cs="Arial"/>
        </w:rPr>
      </w:pPr>
      <w:r w:rsidRPr="0071235D">
        <w:rPr>
          <w:rFonts w:cs="Arial"/>
        </w:rPr>
        <w:tab/>
      </w:r>
      <w:r w:rsidRPr="0071235D">
        <w:rPr>
          <w:rFonts w:cs="Arial" w:hint="eastAsia"/>
        </w:rPr>
        <w:t>用同号、</w:t>
      </w:r>
      <w:proofErr w:type="gramStart"/>
      <w:r w:rsidRPr="0071235D">
        <w:rPr>
          <w:rFonts w:cs="Arial" w:hint="eastAsia"/>
        </w:rPr>
        <w:t>同体但加粗</w:t>
      </w:r>
      <w:proofErr w:type="gramEnd"/>
      <w:r w:rsidRPr="0071235D">
        <w:rPr>
          <w:rFonts w:cs="Arial" w:hint="eastAsia"/>
        </w:rPr>
        <w:t>的文字来强调需要读者重视的内容。</w:t>
      </w:r>
    </w:p>
    <w:p w:rsidR="007F1F56" w:rsidRPr="0071235D" w:rsidRDefault="00D048AF" w:rsidP="004B4927">
      <w:pPr>
        <w:pStyle w:val="81abc"/>
        <w:rPr>
          <w:rFonts w:cs="Arial"/>
        </w:rPr>
      </w:pPr>
      <w:r w:rsidRPr="0071235D">
        <w:rPr>
          <w:rFonts w:cs="Arial" w:hint="eastAsia"/>
        </w:rPr>
        <w:t>表格和图片统一使用</w:t>
      </w:r>
      <w:r w:rsidRPr="0071235D">
        <w:rPr>
          <w:rFonts w:cs="Arial"/>
        </w:rPr>
        <w:t>“</w:t>
      </w:r>
      <w:r w:rsidRPr="0071235D">
        <w:rPr>
          <w:rFonts w:cs="Arial" w:hint="eastAsia"/>
        </w:rPr>
        <w:t>题注</w:t>
      </w:r>
      <w:r w:rsidRPr="0071235D">
        <w:rPr>
          <w:rFonts w:cs="Arial"/>
        </w:rPr>
        <w:t>”</w:t>
      </w:r>
      <w:r w:rsidRPr="0071235D">
        <w:rPr>
          <w:rFonts w:cs="Arial" w:hint="eastAsia"/>
        </w:rPr>
        <w:t>，编号方式采用</w:t>
      </w:r>
      <w:r w:rsidRPr="0071235D">
        <w:rPr>
          <w:rFonts w:cs="Arial"/>
        </w:rPr>
        <w:t>“</w:t>
      </w:r>
      <w:r w:rsidRPr="0071235D">
        <w:rPr>
          <w:rFonts w:cs="Arial" w:hint="eastAsia"/>
        </w:rPr>
        <w:t>包含章节号</w:t>
      </w:r>
      <w:r w:rsidRPr="0071235D">
        <w:rPr>
          <w:rFonts w:cs="Arial"/>
        </w:rPr>
        <w:t>”</w:t>
      </w:r>
      <w:r w:rsidRPr="0071235D">
        <w:rPr>
          <w:rFonts w:cs="Arial" w:hint="eastAsia"/>
        </w:rPr>
        <w:t>，标签方式采用</w:t>
      </w:r>
      <w:r w:rsidRPr="0071235D">
        <w:rPr>
          <w:rFonts w:cs="Arial"/>
        </w:rPr>
        <w:t>“</w:t>
      </w:r>
      <w:r w:rsidRPr="0071235D">
        <w:rPr>
          <w:rFonts w:cs="Arial" w:hint="eastAsia"/>
        </w:rPr>
        <w:t>图表</w:t>
      </w:r>
      <w:r w:rsidRPr="0071235D">
        <w:rPr>
          <w:rFonts w:cs="Arial"/>
        </w:rPr>
        <w:t>”</w:t>
      </w:r>
      <w:r w:rsidRPr="0071235D">
        <w:rPr>
          <w:rFonts w:cs="Arial" w:hint="eastAsia"/>
        </w:rPr>
        <w:t>，表格的题注放于表格的上方，图片的题注放于图片的下方，其它选项使用默认值。</w:t>
      </w:r>
    </w:p>
    <w:p w:rsidR="004B552B" w:rsidRPr="0071235D" w:rsidRDefault="00D048AF" w:rsidP="004B4927">
      <w:pPr>
        <w:pStyle w:val="81abc"/>
        <w:rPr>
          <w:rFonts w:cs="Arial"/>
        </w:rPr>
      </w:pPr>
      <w:r w:rsidRPr="0071235D">
        <w:rPr>
          <w:rFonts w:cs="Arial" w:hint="eastAsia"/>
        </w:rPr>
        <w:t>文中引用题注时，统一使用</w:t>
      </w:r>
      <w:r w:rsidRPr="0071235D">
        <w:rPr>
          <w:rFonts w:cs="Arial"/>
        </w:rPr>
        <w:t>“</w:t>
      </w:r>
      <w:r w:rsidRPr="0071235D">
        <w:rPr>
          <w:rFonts w:cs="Arial" w:hint="eastAsia"/>
        </w:rPr>
        <w:t>交叉引用</w:t>
      </w:r>
      <w:r w:rsidRPr="0071235D">
        <w:rPr>
          <w:rFonts w:cs="Arial"/>
        </w:rPr>
        <w:t>”</w:t>
      </w:r>
      <w:r w:rsidRPr="0071235D">
        <w:rPr>
          <w:rFonts w:cs="Arial" w:hint="eastAsia"/>
        </w:rPr>
        <w:t>，引用内容</w:t>
      </w:r>
      <w:r w:rsidRPr="0071235D">
        <w:rPr>
          <w:rFonts w:cs="Arial"/>
        </w:rPr>
        <w:t>“</w:t>
      </w:r>
      <w:r w:rsidRPr="0071235D">
        <w:rPr>
          <w:rFonts w:cs="Arial" w:hint="eastAsia"/>
        </w:rPr>
        <w:t>只有标签和编号</w:t>
      </w:r>
      <w:r w:rsidRPr="0071235D">
        <w:rPr>
          <w:rFonts w:cs="Arial"/>
        </w:rPr>
        <w:t>”</w:t>
      </w:r>
      <w:r w:rsidRPr="0071235D">
        <w:rPr>
          <w:rFonts w:cs="Arial" w:hint="eastAsia"/>
        </w:rPr>
        <w:t>。</w:t>
      </w:r>
    </w:p>
    <w:p w:rsidR="00483D2E" w:rsidRPr="0071235D" w:rsidRDefault="00D048AF" w:rsidP="004B4927">
      <w:pPr>
        <w:pStyle w:val="1"/>
        <w:jc w:val="both"/>
        <w:rPr>
          <w:rFonts w:ascii="Arial" w:hAnsi="Arial" w:cs="Arial"/>
        </w:rPr>
      </w:pPr>
      <w:bookmarkStart w:id="3" w:name="_Toc512521303"/>
      <w:r w:rsidRPr="0071235D">
        <w:rPr>
          <w:rFonts w:ascii="Arial" w:hAnsi="Arial" w:cs="Arial" w:hint="eastAsia"/>
        </w:rPr>
        <w:t>术语、定义和缩略语</w:t>
      </w:r>
      <w:bookmarkEnd w:id="3"/>
    </w:p>
    <w:p w:rsidR="00483D2E" w:rsidRPr="0071235D" w:rsidRDefault="00D048AF" w:rsidP="004B4927">
      <w:pPr>
        <w:pStyle w:val="2"/>
        <w:rPr>
          <w:rFonts w:ascii="Arial" w:hAnsi="Arial" w:cs="Arial"/>
        </w:rPr>
      </w:pPr>
      <w:bookmarkStart w:id="4" w:name="_Toc512521304"/>
      <w:r w:rsidRPr="0071235D">
        <w:rPr>
          <w:rFonts w:ascii="Arial" w:hAnsi="Arial" w:cs="Arial" w:hint="eastAsia"/>
        </w:rPr>
        <w:t>术语、定义</w:t>
      </w:r>
      <w:bookmarkEnd w:id="4"/>
    </w:p>
    <w:p w:rsidR="00483D2E" w:rsidRPr="0071235D" w:rsidRDefault="00D048AF" w:rsidP="001A1D20">
      <w:pPr>
        <w:pStyle w:val="a5"/>
        <w:ind w:firstLineChars="150" w:firstLine="315"/>
        <w:jc w:val="both"/>
        <w:rPr>
          <w:sz w:val="21"/>
          <w:szCs w:val="21"/>
        </w:rPr>
      </w:pPr>
      <w:r w:rsidRPr="0071235D">
        <w:rPr>
          <w:rFonts w:hint="eastAsia"/>
          <w:sz w:val="21"/>
          <w:szCs w:val="21"/>
        </w:rPr>
        <w:t>本文使用的专用术语、定义见</w:t>
      </w:r>
      <w:r w:rsidR="004703A9" w:rsidRPr="0071235D">
        <w:rPr>
          <w:sz w:val="21"/>
          <w:szCs w:val="21"/>
        </w:rPr>
        <w:fldChar w:fldCharType="begin"/>
      </w:r>
      <w:r w:rsidR="004703A9" w:rsidRPr="0071235D">
        <w:rPr>
          <w:sz w:val="21"/>
          <w:szCs w:val="21"/>
        </w:rPr>
        <w:instrText xml:space="preserve"> </w:instrText>
      </w:r>
      <w:r w:rsidR="004703A9" w:rsidRPr="0071235D">
        <w:rPr>
          <w:rFonts w:hint="eastAsia"/>
          <w:sz w:val="21"/>
          <w:szCs w:val="21"/>
        </w:rPr>
        <w:instrText>REF _Ref265141812 \h</w:instrText>
      </w:r>
      <w:r w:rsidR="004703A9" w:rsidRPr="0071235D">
        <w:rPr>
          <w:sz w:val="21"/>
          <w:szCs w:val="21"/>
        </w:rPr>
        <w:instrText xml:space="preserve"> </w:instrText>
      </w:r>
      <w:r w:rsidR="001A1D20" w:rsidRPr="0071235D">
        <w:rPr>
          <w:sz w:val="21"/>
          <w:szCs w:val="21"/>
        </w:rPr>
        <w:instrText xml:space="preserve"> \* MERGEFORMAT </w:instrText>
      </w:r>
      <w:r w:rsidR="004703A9" w:rsidRPr="0071235D">
        <w:rPr>
          <w:sz w:val="21"/>
          <w:szCs w:val="21"/>
        </w:rPr>
      </w:r>
      <w:r w:rsidR="004703A9" w:rsidRPr="0071235D">
        <w:rPr>
          <w:sz w:val="21"/>
          <w:szCs w:val="21"/>
        </w:rPr>
        <w:fldChar w:fldCharType="separate"/>
      </w:r>
      <w:r w:rsidR="00D822CE" w:rsidRPr="00D822CE">
        <w:rPr>
          <w:rFonts w:hint="eastAsia"/>
          <w:sz w:val="21"/>
          <w:szCs w:val="21"/>
        </w:rPr>
        <w:t>表</w:t>
      </w:r>
      <w:r w:rsidR="00D822CE" w:rsidRPr="00D822CE">
        <w:rPr>
          <w:rFonts w:hint="eastAsia"/>
          <w:sz w:val="21"/>
          <w:szCs w:val="21"/>
        </w:rPr>
        <w:t xml:space="preserve"> </w:t>
      </w:r>
      <w:r w:rsidR="00D822CE" w:rsidRPr="00D822CE">
        <w:rPr>
          <w:noProof/>
          <w:sz w:val="21"/>
          <w:szCs w:val="21"/>
        </w:rPr>
        <w:t>1</w:t>
      </w:r>
      <w:r w:rsidR="004703A9" w:rsidRPr="0071235D">
        <w:rPr>
          <w:sz w:val="21"/>
          <w:szCs w:val="21"/>
        </w:rPr>
        <w:fldChar w:fldCharType="end"/>
      </w:r>
      <w:r w:rsidR="004703A9" w:rsidRPr="0071235D">
        <w:rPr>
          <w:rFonts w:hint="eastAsia"/>
          <w:sz w:val="21"/>
          <w:szCs w:val="21"/>
        </w:rPr>
        <w:t>。</w:t>
      </w:r>
    </w:p>
    <w:p w:rsidR="009D5063" w:rsidRPr="005C292E" w:rsidRDefault="009D5063" w:rsidP="004703A9">
      <w:pPr>
        <w:pStyle w:val="a5"/>
        <w:keepNext/>
        <w:jc w:val="center"/>
        <w:rPr>
          <w:rFonts w:ascii="黑体" w:eastAsia="黑体" w:cs="Arial"/>
          <w:sz w:val="21"/>
          <w:szCs w:val="21"/>
        </w:rPr>
      </w:pPr>
      <w:bookmarkStart w:id="5" w:name="_Ref265141812"/>
      <w:bookmarkStart w:id="6" w:name="_Ref265136216"/>
      <w:r w:rsidRPr="005C292E">
        <w:rPr>
          <w:rFonts w:ascii="黑体" w:eastAsia="黑体" w:cs="Arial" w:hint="eastAsia"/>
          <w:sz w:val="21"/>
          <w:szCs w:val="21"/>
        </w:rPr>
        <w:t xml:space="preserve">表 </w:t>
      </w:r>
      <w:r w:rsidRPr="005C292E">
        <w:rPr>
          <w:rFonts w:ascii="黑体" w:eastAsia="黑体" w:cs="Arial"/>
          <w:sz w:val="21"/>
          <w:szCs w:val="21"/>
        </w:rPr>
        <w:fldChar w:fldCharType="begin"/>
      </w:r>
      <w:r w:rsidRPr="005C292E">
        <w:rPr>
          <w:rFonts w:ascii="黑体" w:eastAsia="黑体" w:cs="Arial"/>
          <w:sz w:val="21"/>
          <w:szCs w:val="21"/>
        </w:rPr>
        <w:instrText xml:space="preserve"> </w:instrText>
      </w:r>
      <w:r w:rsidRPr="005C292E">
        <w:rPr>
          <w:rFonts w:ascii="黑体" w:eastAsia="黑体" w:cs="Arial" w:hint="eastAsia"/>
          <w:sz w:val="21"/>
          <w:szCs w:val="21"/>
        </w:rPr>
        <w:instrText>SEQ 表 \* ARABIC</w:instrText>
      </w:r>
      <w:r w:rsidRPr="005C292E">
        <w:rPr>
          <w:rFonts w:ascii="黑体" w:eastAsia="黑体" w:cs="Arial"/>
          <w:sz w:val="21"/>
          <w:szCs w:val="21"/>
        </w:rPr>
        <w:instrText xml:space="preserve"> </w:instrText>
      </w:r>
      <w:r w:rsidRPr="005C292E">
        <w:rPr>
          <w:rFonts w:ascii="黑体" w:eastAsia="黑体" w:cs="Arial"/>
          <w:sz w:val="21"/>
          <w:szCs w:val="21"/>
        </w:rPr>
        <w:fldChar w:fldCharType="separate"/>
      </w:r>
      <w:r w:rsidR="00D822CE">
        <w:rPr>
          <w:rFonts w:ascii="黑体" w:eastAsia="黑体" w:cs="Arial"/>
          <w:noProof/>
          <w:sz w:val="21"/>
          <w:szCs w:val="21"/>
        </w:rPr>
        <w:t>1</w:t>
      </w:r>
      <w:r w:rsidRPr="005C292E">
        <w:rPr>
          <w:rFonts w:ascii="黑体" w:eastAsia="黑体" w:cs="Arial"/>
          <w:sz w:val="21"/>
          <w:szCs w:val="21"/>
        </w:rPr>
        <w:fldChar w:fldCharType="end"/>
      </w:r>
      <w:bookmarkEnd w:id="5"/>
      <w:r w:rsidRPr="005C292E">
        <w:rPr>
          <w:rFonts w:ascii="黑体" w:eastAsia="黑体" w:cs="Arial" w:hint="eastAsia"/>
          <w:sz w:val="21"/>
          <w:szCs w:val="21"/>
        </w:rPr>
        <w:t xml:space="preserve">  </w:t>
      </w:r>
      <w:r w:rsidRPr="0071235D">
        <w:rPr>
          <w:rFonts w:ascii="黑体" w:eastAsia="黑体" w:cs="Arial" w:hint="eastAsia"/>
          <w:sz w:val="21"/>
          <w:szCs w:val="21"/>
        </w:rPr>
        <w:t>术语、定义</w:t>
      </w:r>
      <w:bookmarkEnd w:id="6"/>
    </w:p>
    <w:tbl>
      <w:tblPr>
        <w:tblW w:w="0" w:type="auto"/>
        <w:jc w:val="center"/>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70"/>
        <w:gridCol w:w="1260"/>
        <w:gridCol w:w="5565"/>
      </w:tblGrid>
      <w:tr w:rsidR="00F63E77" w:rsidRPr="0071235D">
        <w:trPr>
          <w:tblHeader/>
          <w:jc w:val="center"/>
        </w:trPr>
        <w:tc>
          <w:tcPr>
            <w:tcW w:w="1470" w:type="dxa"/>
            <w:shd w:val="pct20" w:color="000000" w:fill="FFFFFF"/>
          </w:tcPr>
          <w:p w:rsidR="00F63E77" w:rsidRPr="0071235D" w:rsidRDefault="00F63E77" w:rsidP="004B4927">
            <w:pPr>
              <w:pStyle w:val="af4"/>
              <w:jc w:val="both"/>
              <w:rPr>
                <w:rFonts w:cs="Arial"/>
              </w:rPr>
            </w:pPr>
            <w:bookmarkStart w:id="7" w:name="_Toc145319475"/>
            <w:bookmarkStart w:id="8" w:name="_Toc215998253"/>
            <w:r w:rsidRPr="0071235D">
              <w:rPr>
                <w:rFonts w:cs="Arial"/>
              </w:rPr>
              <w:t>术语</w:t>
            </w:r>
            <w:r w:rsidRPr="0071235D">
              <w:rPr>
                <w:rFonts w:cs="Arial"/>
              </w:rPr>
              <w:t>/</w:t>
            </w:r>
            <w:r w:rsidRPr="0071235D">
              <w:rPr>
                <w:rFonts w:cs="Arial"/>
              </w:rPr>
              <w:t>定义</w:t>
            </w:r>
          </w:p>
        </w:tc>
        <w:tc>
          <w:tcPr>
            <w:tcW w:w="1260" w:type="dxa"/>
            <w:shd w:val="pct20" w:color="000000" w:fill="FFFFFF"/>
          </w:tcPr>
          <w:p w:rsidR="00F63E77" w:rsidRPr="0071235D" w:rsidRDefault="00F63E77" w:rsidP="004B4927">
            <w:pPr>
              <w:pStyle w:val="af4"/>
              <w:jc w:val="both"/>
              <w:rPr>
                <w:rFonts w:cs="Arial"/>
              </w:rPr>
            </w:pPr>
            <w:r w:rsidRPr="0071235D">
              <w:rPr>
                <w:rFonts w:cs="Arial"/>
              </w:rPr>
              <w:t>英文</w:t>
            </w:r>
          </w:p>
        </w:tc>
        <w:tc>
          <w:tcPr>
            <w:tcW w:w="5565" w:type="dxa"/>
            <w:shd w:val="pct20" w:color="000000" w:fill="FFFFFF"/>
            <w:vAlign w:val="center"/>
          </w:tcPr>
          <w:p w:rsidR="00F63E77" w:rsidRPr="0071235D" w:rsidRDefault="00F63E77" w:rsidP="004B4927">
            <w:pPr>
              <w:pStyle w:val="af4"/>
              <w:jc w:val="both"/>
              <w:rPr>
                <w:rFonts w:cs="Arial"/>
              </w:rPr>
            </w:pPr>
            <w:r w:rsidRPr="0071235D">
              <w:rPr>
                <w:rFonts w:cs="Arial"/>
              </w:rPr>
              <w:t>说</w:t>
            </w:r>
            <w:r w:rsidRPr="0071235D">
              <w:rPr>
                <w:rFonts w:cs="Arial"/>
              </w:rPr>
              <w:t xml:space="preserve">    </w:t>
            </w:r>
            <w:r w:rsidRPr="0071235D">
              <w:rPr>
                <w:rFonts w:cs="Arial"/>
              </w:rPr>
              <w:t>明</w:t>
            </w:r>
          </w:p>
        </w:tc>
      </w:tr>
      <w:tr w:rsidR="00F63E77" w:rsidRPr="0071235D">
        <w:trPr>
          <w:jc w:val="center"/>
        </w:trPr>
        <w:tc>
          <w:tcPr>
            <w:tcW w:w="1470" w:type="dxa"/>
          </w:tcPr>
          <w:p w:rsidR="00F63E77" w:rsidRPr="0071235D" w:rsidRDefault="00F63E77" w:rsidP="004B4927">
            <w:pPr>
              <w:pStyle w:val="af"/>
              <w:rPr>
                <w:rFonts w:cs="Arial"/>
              </w:rPr>
            </w:pPr>
          </w:p>
        </w:tc>
        <w:tc>
          <w:tcPr>
            <w:tcW w:w="1260" w:type="dxa"/>
          </w:tcPr>
          <w:p w:rsidR="00F63E77" w:rsidRPr="0071235D" w:rsidRDefault="00F63E77" w:rsidP="004B4927">
            <w:pPr>
              <w:pStyle w:val="af"/>
              <w:rPr>
                <w:rFonts w:cs="Arial"/>
              </w:rPr>
            </w:pPr>
          </w:p>
        </w:tc>
        <w:tc>
          <w:tcPr>
            <w:tcW w:w="5565" w:type="dxa"/>
            <w:vAlign w:val="center"/>
          </w:tcPr>
          <w:p w:rsidR="00F63E77" w:rsidRPr="0071235D" w:rsidRDefault="00F63E77" w:rsidP="004B4927">
            <w:pPr>
              <w:pStyle w:val="af"/>
              <w:rPr>
                <w:rFonts w:cs="Arial"/>
              </w:rPr>
            </w:pPr>
          </w:p>
        </w:tc>
      </w:tr>
      <w:tr w:rsidR="00F63E77" w:rsidRPr="0071235D">
        <w:trPr>
          <w:jc w:val="center"/>
        </w:trPr>
        <w:tc>
          <w:tcPr>
            <w:tcW w:w="1470" w:type="dxa"/>
          </w:tcPr>
          <w:p w:rsidR="00F63E77" w:rsidRPr="0071235D" w:rsidRDefault="00F63E77" w:rsidP="004B4927">
            <w:pPr>
              <w:pStyle w:val="af"/>
              <w:rPr>
                <w:rFonts w:cs="Arial"/>
              </w:rPr>
            </w:pPr>
          </w:p>
        </w:tc>
        <w:tc>
          <w:tcPr>
            <w:tcW w:w="1260" w:type="dxa"/>
          </w:tcPr>
          <w:p w:rsidR="00F63E77" w:rsidRPr="0071235D" w:rsidRDefault="00F63E77" w:rsidP="004B4927">
            <w:pPr>
              <w:pStyle w:val="af"/>
              <w:rPr>
                <w:rFonts w:cs="Arial"/>
              </w:rPr>
            </w:pPr>
          </w:p>
        </w:tc>
        <w:tc>
          <w:tcPr>
            <w:tcW w:w="5565" w:type="dxa"/>
            <w:vAlign w:val="center"/>
          </w:tcPr>
          <w:p w:rsidR="00F63E77" w:rsidRPr="0071235D" w:rsidRDefault="00F63E77" w:rsidP="004B4927">
            <w:pPr>
              <w:pStyle w:val="af"/>
              <w:rPr>
                <w:rFonts w:cs="Arial"/>
              </w:rPr>
            </w:pPr>
          </w:p>
        </w:tc>
      </w:tr>
      <w:tr w:rsidR="00F63E77" w:rsidRPr="0071235D">
        <w:trPr>
          <w:jc w:val="center"/>
        </w:trPr>
        <w:tc>
          <w:tcPr>
            <w:tcW w:w="1470" w:type="dxa"/>
          </w:tcPr>
          <w:p w:rsidR="00F63E77" w:rsidRPr="0071235D" w:rsidRDefault="00F63E77" w:rsidP="004B4927">
            <w:pPr>
              <w:pStyle w:val="af"/>
              <w:rPr>
                <w:rFonts w:cs="Arial"/>
              </w:rPr>
            </w:pPr>
          </w:p>
        </w:tc>
        <w:tc>
          <w:tcPr>
            <w:tcW w:w="1260" w:type="dxa"/>
          </w:tcPr>
          <w:p w:rsidR="00F63E77" w:rsidRPr="0071235D" w:rsidRDefault="00F63E77" w:rsidP="004B4927">
            <w:pPr>
              <w:pStyle w:val="af"/>
              <w:rPr>
                <w:rFonts w:cs="Arial"/>
              </w:rPr>
            </w:pPr>
          </w:p>
        </w:tc>
        <w:tc>
          <w:tcPr>
            <w:tcW w:w="5565" w:type="dxa"/>
            <w:vAlign w:val="center"/>
          </w:tcPr>
          <w:p w:rsidR="00F63E77" w:rsidRPr="0071235D" w:rsidRDefault="00F63E77" w:rsidP="004B4927">
            <w:pPr>
              <w:pStyle w:val="af"/>
              <w:rPr>
                <w:rFonts w:cs="Arial"/>
              </w:rPr>
            </w:pPr>
          </w:p>
        </w:tc>
      </w:tr>
      <w:tr w:rsidR="007F24C9" w:rsidRPr="0071235D">
        <w:trPr>
          <w:jc w:val="center"/>
        </w:trPr>
        <w:tc>
          <w:tcPr>
            <w:tcW w:w="1470" w:type="dxa"/>
          </w:tcPr>
          <w:p w:rsidR="007F24C9" w:rsidRPr="0071235D" w:rsidRDefault="007F24C9" w:rsidP="004B4927">
            <w:pPr>
              <w:pStyle w:val="af"/>
              <w:rPr>
                <w:rFonts w:cs="Arial"/>
              </w:rPr>
            </w:pPr>
          </w:p>
        </w:tc>
        <w:tc>
          <w:tcPr>
            <w:tcW w:w="1260" w:type="dxa"/>
          </w:tcPr>
          <w:p w:rsidR="007F24C9" w:rsidRPr="0071235D" w:rsidRDefault="007F24C9" w:rsidP="004B4927">
            <w:pPr>
              <w:pStyle w:val="af"/>
              <w:rPr>
                <w:rFonts w:cs="Arial"/>
              </w:rPr>
            </w:pPr>
          </w:p>
        </w:tc>
        <w:tc>
          <w:tcPr>
            <w:tcW w:w="5565" w:type="dxa"/>
            <w:vAlign w:val="center"/>
          </w:tcPr>
          <w:p w:rsidR="007F24C9" w:rsidRPr="0071235D" w:rsidRDefault="007F24C9" w:rsidP="004B4927">
            <w:pPr>
              <w:pStyle w:val="af"/>
              <w:rPr>
                <w:rFonts w:cs="Arial"/>
              </w:rPr>
            </w:pPr>
          </w:p>
        </w:tc>
      </w:tr>
    </w:tbl>
    <w:p w:rsidR="00773111" w:rsidRPr="0071235D" w:rsidRDefault="00773111" w:rsidP="004B4927">
      <w:pPr>
        <w:pStyle w:val="ac"/>
        <w:ind w:firstLineChars="0" w:firstLine="0"/>
        <w:rPr>
          <w:rFonts w:cs="Arial"/>
        </w:rPr>
      </w:pPr>
    </w:p>
    <w:p w:rsidR="00483D2E" w:rsidRPr="0071235D" w:rsidRDefault="00D048AF" w:rsidP="004B4927">
      <w:pPr>
        <w:pStyle w:val="2"/>
        <w:rPr>
          <w:rFonts w:ascii="Arial" w:hAnsi="Arial" w:cs="Arial"/>
        </w:rPr>
      </w:pPr>
      <w:bookmarkStart w:id="9" w:name="_Toc512521305"/>
      <w:r w:rsidRPr="0071235D">
        <w:rPr>
          <w:rFonts w:ascii="Arial" w:hAnsi="Arial" w:cs="Arial" w:hint="eastAsia"/>
        </w:rPr>
        <w:t>缩略语</w:t>
      </w:r>
      <w:bookmarkEnd w:id="7"/>
      <w:bookmarkEnd w:id="8"/>
      <w:bookmarkEnd w:id="9"/>
    </w:p>
    <w:p w:rsidR="00483D2E" w:rsidRPr="0071235D" w:rsidRDefault="00D048AF" w:rsidP="00F138E8">
      <w:pPr>
        <w:pStyle w:val="20"/>
      </w:pPr>
      <w:r w:rsidRPr="0071235D">
        <w:rPr>
          <w:rFonts w:hint="eastAsia"/>
        </w:rPr>
        <w:t>本文使用的专用缩略语见</w:t>
      </w:r>
      <w:r w:rsidR="00055AD3" w:rsidRPr="0071235D">
        <w:fldChar w:fldCharType="begin"/>
      </w:r>
      <w:r w:rsidR="00055AD3" w:rsidRPr="0071235D">
        <w:instrText xml:space="preserve"> REF _Ref265141951 \h </w:instrText>
      </w:r>
      <w:r w:rsidR="0071235D">
        <w:instrText xml:space="preserve"> \* MERGEFORMAT </w:instrText>
      </w:r>
      <w:r w:rsidR="00055AD3" w:rsidRPr="0071235D">
        <w:fldChar w:fldCharType="separate"/>
      </w:r>
      <w:r w:rsidR="00D822CE" w:rsidRPr="00D822CE">
        <w:rPr>
          <w:rFonts w:hint="eastAsia"/>
        </w:rPr>
        <w:t>表</w:t>
      </w:r>
      <w:r w:rsidR="00D822CE" w:rsidRPr="00D822CE">
        <w:rPr>
          <w:rFonts w:hint="eastAsia"/>
        </w:rPr>
        <w:t xml:space="preserve"> </w:t>
      </w:r>
      <w:r w:rsidR="00D822CE" w:rsidRPr="00D822CE">
        <w:rPr>
          <w:noProof/>
        </w:rPr>
        <w:t>2</w:t>
      </w:r>
      <w:r w:rsidR="00055AD3" w:rsidRPr="0071235D">
        <w:fldChar w:fldCharType="end"/>
      </w:r>
      <w:r w:rsidRPr="0071235D">
        <w:rPr>
          <w:rFonts w:hint="eastAsia"/>
        </w:rPr>
        <w:t>。缩略语按其第</w:t>
      </w:r>
      <w:r w:rsidRPr="0071235D">
        <w:t>1</w:t>
      </w:r>
      <w:r w:rsidRPr="0071235D">
        <w:rPr>
          <w:rFonts w:hint="eastAsia"/>
        </w:rPr>
        <w:t>个字母顺序排列。</w:t>
      </w:r>
    </w:p>
    <w:p w:rsidR="005E7025" w:rsidRPr="0071235D" w:rsidRDefault="008D75F6" w:rsidP="00055AD3">
      <w:pPr>
        <w:pStyle w:val="a5"/>
        <w:keepNext/>
        <w:jc w:val="center"/>
        <w:rPr>
          <w:rFonts w:ascii="黑体" w:eastAsia="黑体" w:cs="Arial"/>
          <w:sz w:val="21"/>
          <w:szCs w:val="21"/>
        </w:rPr>
      </w:pPr>
      <w:bookmarkStart w:id="10" w:name="_Ref265141951"/>
      <w:bookmarkStart w:id="11" w:name="_Ref252609233"/>
      <w:bookmarkStart w:id="12" w:name="_Ref265136309"/>
      <w:bookmarkStart w:id="13" w:name="_Toc263354037"/>
      <w:r w:rsidRPr="005C292E">
        <w:rPr>
          <w:rFonts w:ascii="黑体" w:eastAsia="黑体" w:cs="Arial" w:hint="eastAsia"/>
          <w:sz w:val="21"/>
          <w:szCs w:val="21"/>
        </w:rPr>
        <w:t xml:space="preserve">表 </w:t>
      </w:r>
      <w:r w:rsidRPr="005C292E">
        <w:rPr>
          <w:rFonts w:ascii="黑体" w:eastAsia="黑体" w:cs="Arial"/>
          <w:sz w:val="21"/>
          <w:szCs w:val="21"/>
        </w:rPr>
        <w:fldChar w:fldCharType="begin"/>
      </w:r>
      <w:r w:rsidRPr="005C292E">
        <w:rPr>
          <w:rFonts w:ascii="黑体" w:eastAsia="黑体" w:cs="Arial"/>
          <w:sz w:val="21"/>
          <w:szCs w:val="21"/>
        </w:rPr>
        <w:instrText xml:space="preserve"> </w:instrText>
      </w:r>
      <w:r w:rsidRPr="005C292E">
        <w:rPr>
          <w:rFonts w:ascii="黑体" w:eastAsia="黑体" w:cs="Arial" w:hint="eastAsia"/>
          <w:sz w:val="21"/>
          <w:szCs w:val="21"/>
        </w:rPr>
        <w:instrText>SEQ 表 \* ARABIC</w:instrText>
      </w:r>
      <w:r w:rsidRPr="005C292E">
        <w:rPr>
          <w:rFonts w:ascii="黑体" w:eastAsia="黑体" w:cs="Arial"/>
          <w:sz w:val="21"/>
          <w:szCs w:val="21"/>
        </w:rPr>
        <w:instrText xml:space="preserve"> </w:instrText>
      </w:r>
      <w:r w:rsidRPr="005C292E">
        <w:rPr>
          <w:rFonts w:ascii="黑体" w:eastAsia="黑体" w:cs="Arial"/>
          <w:sz w:val="21"/>
          <w:szCs w:val="21"/>
        </w:rPr>
        <w:fldChar w:fldCharType="separate"/>
      </w:r>
      <w:r w:rsidR="00D822CE">
        <w:rPr>
          <w:rFonts w:ascii="黑体" w:eastAsia="黑体" w:cs="Arial"/>
          <w:noProof/>
          <w:sz w:val="21"/>
          <w:szCs w:val="21"/>
        </w:rPr>
        <w:t>2</w:t>
      </w:r>
      <w:r w:rsidRPr="005C292E">
        <w:rPr>
          <w:rFonts w:ascii="黑体" w:eastAsia="黑体" w:cs="Arial"/>
          <w:sz w:val="21"/>
          <w:szCs w:val="21"/>
        </w:rPr>
        <w:fldChar w:fldCharType="end"/>
      </w:r>
      <w:bookmarkEnd w:id="10"/>
      <w:r w:rsidRPr="005C292E">
        <w:rPr>
          <w:rFonts w:ascii="黑体" w:eastAsia="黑体" w:cs="Arial" w:hint="eastAsia"/>
          <w:sz w:val="21"/>
          <w:szCs w:val="21"/>
        </w:rPr>
        <w:t xml:space="preserve">  </w:t>
      </w:r>
      <w:r w:rsidRPr="0071235D">
        <w:rPr>
          <w:rFonts w:ascii="黑体" w:eastAsia="黑体" w:cs="Arial" w:hint="eastAsia"/>
          <w:sz w:val="21"/>
          <w:szCs w:val="21"/>
        </w:rPr>
        <w:t>缩略语</w:t>
      </w:r>
      <w:bookmarkEnd w:id="11"/>
      <w:bookmarkEnd w:id="12"/>
      <w:r w:rsidRPr="0071235D" w:rsidDel="008D75F6">
        <w:rPr>
          <w:rFonts w:ascii="黑体" w:eastAsia="黑体" w:cs="Arial" w:hint="eastAsia"/>
          <w:sz w:val="21"/>
          <w:szCs w:val="21"/>
        </w:rPr>
        <w:t xml:space="preserve"> </w:t>
      </w:r>
      <w:bookmarkEnd w:id="1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68"/>
        <w:gridCol w:w="3707"/>
        <w:gridCol w:w="2813"/>
      </w:tblGrid>
      <w:tr w:rsidR="00F63E77" w:rsidRPr="0071235D" w:rsidTr="00C330FC">
        <w:trPr>
          <w:tblHeader/>
          <w:jc w:val="center"/>
        </w:trPr>
        <w:tc>
          <w:tcPr>
            <w:tcW w:w="1568" w:type="dxa"/>
            <w:tcBorders>
              <w:top w:val="single" w:sz="12" w:space="0" w:color="auto"/>
              <w:bottom w:val="single" w:sz="6" w:space="0" w:color="auto"/>
            </w:tcBorders>
            <w:shd w:val="pct20" w:color="000000" w:fill="auto"/>
          </w:tcPr>
          <w:p w:rsidR="00F63E77" w:rsidRPr="0071235D" w:rsidRDefault="00F63E77" w:rsidP="004B4927">
            <w:pPr>
              <w:rPr>
                <w:sz w:val="18"/>
              </w:rPr>
            </w:pPr>
            <w:r w:rsidRPr="0071235D">
              <w:rPr>
                <w:rFonts w:hint="eastAsia"/>
                <w:sz w:val="18"/>
              </w:rPr>
              <w:t>缩略语</w:t>
            </w:r>
          </w:p>
        </w:tc>
        <w:tc>
          <w:tcPr>
            <w:tcW w:w="3707" w:type="dxa"/>
            <w:tcBorders>
              <w:top w:val="single" w:sz="12" w:space="0" w:color="auto"/>
              <w:bottom w:val="single" w:sz="6" w:space="0" w:color="auto"/>
            </w:tcBorders>
            <w:shd w:val="pct20" w:color="000000" w:fill="auto"/>
          </w:tcPr>
          <w:p w:rsidR="00F63E77" w:rsidRPr="0071235D" w:rsidRDefault="00F63E77" w:rsidP="004B4927">
            <w:pPr>
              <w:rPr>
                <w:sz w:val="18"/>
              </w:rPr>
            </w:pPr>
            <w:r w:rsidRPr="0071235D">
              <w:rPr>
                <w:rFonts w:hint="eastAsia"/>
                <w:sz w:val="18"/>
              </w:rPr>
              <w:t>英文原文</w:t>
            </w:r>
          </w:p>
        </w:tc>
        <w:tc>
          <w:tcPr>
            <w:tcW w:w="2813" w:type="dxa"/>
            <w:tcBorders>
              <w:top w:val="single" w:sz="12" w:space="0" w:color="auto"/>
              <w:bottom w:val="single" w:sz="6" w:space="0" w:color="auto"/>
            </w:tcBorders>
            <w:shd w:val="pct20" w:color="000000" w:fill="auto"/>
          </w:tcPr>
          <w:p w:rsidR="00F63E77" w:rsidRPr="0071235D" w:rsidRDefault="00F63E77" w:rsidP="004B4927">
            <w:pPr>
              <w:rPr>
                <w:sz w:val="18"/>
              </w:rPr>
            </w:pPr>
            <w:r w:rsidRPr="0071235D">
              <w:rPr>
                <w:rFonts w:hint="eastAsia"/>
                <w:sz w:val="18"/>
              </w:rPr>
              <w:t>中文含义</w:t>
            </w:r>
          </w:p>
        </w:tc>
      </w:tr>
      <w:tr w:rsidR="00E75D54" w:rsidRPr="0071235D" w:rsidTr="00C330FC">
        <w:trPr>
          <w:tblHeader/>
          <w:jc w:val="center"/>
        </w:trPr>
        <w:tc>
          <w:tcPr>
            <w:tcW w:w="1568" w:type="dxa"/>
          </w:tcPr>
          <w:p w:rsidR="00E75D54" w:rsidRPr="0071235D" w:rsidRDefault="00E75D54" w:rsidP="00E752AF">
            <w:pPr>
              <w:rPr>
                <w:sz w:val="18"/>
              </w:rPr>
            </w:pPr>
          </w:p>
        </w:tc>
        <w:tc>
          <w:tcPr>
            <w:tcW w:w="3707" w:type="dxa"/>
          </w:tcPr>
          <w:p w:rsidR="00E75D54" w:rsidRPr="0071235D" w:rsidRDefault="00E75D54" w:rsidP="00E752AF">
            <w:pPr>
              <w:rPr>
                <w:sz w:val="18"/>
              </w:rPr>
            </w:pPr>
          </w:p>
        </w:tc>
        <w:tc>
          <w:tcPr>
            <w:tcW w:w="2813" w:type="dxa"/>
          </w:tcPr>
          <w:p w:rsidR="00E75D54" w:rsidRPr="0071235D" w:rsidRDefault="00E75D54" w:rsidP="00E752AF">
            <w:pPr>
              <w:rPr>
                <w:sz w:val="18"/>
              </w:rPr>
            </w:pPr>
          </w:p>
        </w:tc>
      </w:tr>
      <w:tr w:rsidR="00E75D54" w:rsidRPr="0071235D" w:rsidTr="00C330FC">
        <w:trPr>
          <w:tblHeader/>
          <w:jc w:val="center"/>
        </w:trPr>
        <w:tc>
          <w:tcPr>
            <w:tcW w:w="1568" w:type="dxa"/>
          </w:tcPr>
          <w:p w:rsidR="00E75D54" w:rsidRPr="0071235D" w:rsidRDefault="00E75D54" w:rsidP="00E752AF">
            <w:pPr>
              <w:rPr>
                <w:sz w:val="18"/>
              </w:rPr>
            </w:pPr>
          </w:p>
        </w:tc>
        <w:tc>
          <w:tcPr>
            <w:tcW w:w="3707" w:type="dxa"/>
          </w:tcPr>
          <w:p w:rsidR="00E75D54" w:rsidRPr="0071235D" w:rsidRDefault="00E75D54" w:rsidP="00E752AF">
            <w:pPr>
              <w:rPr>
                <w:sz w:val="18"/>
              </w:rPr>
            </w:pPr>
          </w:p>
        </w:tc>
        <w:tc>
          <w:tcPr>
            <w:tcW w:w="2813" w:type="dxa"/>
          </w:tcPr>
          <w:p w:rsidR="00E75D54" w:rsidRPr="0071235D" w:rsidRDefault="00E75D54" w:rsidP="00E752AF">
            <w:pPr>
              <w:rPr>
                <w:sz w:val="18"/>
              </w:rPr>
            </w:pPr>
          </w:p>
        </w:tc>
      </w:tr>
      <w:tr w:rsidR="00F63E77" w:rsidRPr="0071235D" w:rsidTr="00C330FC">
        <w:trPr>
          <w:tblHeader/>
          <w:jc w:val="center"/>
        </w:trPr>
        <w:tc>
          <w:tcPr>
            <w:tcW w:w="1568" w:type="dxa"/>
          </w:tcPr>
          <w:p w:rsidR="00F63E77" w:rsidRPr="0071235D" w:rsidRDefault="00F63E77" w:rsidP="004B4927">
            <w:pPr>
              <w:rPr>
                <w:sz w:val="18"/>
              </w:rPr>
            </w:pPr>
          </w:p>
        </w:tc>
        <w:tc>
          <w:tcPr>
            <w:tcW w:w="3707" w:type="dxa"/>
          </w:tcPr>
          <w:p w:rsidR="00F63E77" w:rsidRPr="0071235D" w:rsidRDefault="00F63E77" w:rsidP="004B4927">
            <w:pPr>
              <w:rPr>
                <w:sz w:val="18"/>
              </w:rPr>
            </w:pPr>
          </w:p>
        </w:tc>
        <w:tc>
          <w:tcPr>
            <w:tcW w:w="2813" w:type="dxa"/>
          </w:tcPr>
          <w:p w:rsidR="00F63E77" w:rsidRPr="0071235D" w:rsidRDefault="00F63E77" w:rsidP="004B4927">
            <w:pPr>
              <w:rPr>
                <w:sz w:val="18"/>
              </w:rPr>
            </w:pPr>
          </w:p>
        </w:tc>
      </w:tr>
      <w:tr w:rsidR="00F63E77" w:rsidRPr="0071235D" w:rsidTr="00C330FC">
        <w:trPr>
          <w:tblHeader/>
          <w:jc w:val="center"/>
        </w:trPr>
        <w:tc>
          <w:tcPr>
            <w:tcW w:w="1568" w:type="dxa"/>
          </w:tcPr>
          <w:p w:rsidR="00F63E77" w:rsidRPr="0071235D" w:rsidRDefault="00F63E77" w:rsidP="004B4927">
            <w:pPr>
              <w:rPr>
                <w:sz w:val="18"/>
              </w:rPr>
            </w:pPr>
          </w:p>
        </w:tc>
        <w:tc>
          <w:tcPr>
            <w:tcW w:w="3707" w:type="dxa"/>
          </w:tcPr>
          <w:p w:rsidR="00F63E77" w:rsidRPr="0071235D" w:rsidRDefault="00F63E77" w:rsidP="004B4927">
            <w:pPr>
              <w:rPr>
                <w:sz w:val="18"/>
              </w:rPr>
            </w:pPr>
          </w:p>
        </w:tc>
        <w:tc>
          <w:tcPr>
            <w:tcW w:w="2813" w:type="dxa"/>
          </w:tcPr>
          <w:p w:rsidR="00F63E77" w:rsidRPr="0071235D" w:rsidRDefault="00F63E77" w:rsidP="004B4927">
            <w:pPr>
              <w:rPr>
                <w:sz w:val="18"/>
              </w:rPr>
            </w:pPr>
          </w:p>
        </w:tc>
      </w:tr>
      <w:tr w:rsidR="00AA619A" w:rsidRPr="0071235D" w:rsidTr="00C330FC">
        <w:trPr>
          <w:tblHeader/>
          <w:jc w:val="center"/>
        </w:trPr>
        <w:tc>
          <w:tcPr>
            <w:tcW w:w="1568" w:type="dxa"/>
          </w:tcPr>
          <w:p w:rsidR="00AA619A" w:rsidRPr="0071235D" w:rsidRDefault="00AA619A" w:rsidP="00E752AF">
            <w:pPr>
              <w:rPr>
                <w:sz w:val="18"/>
              </w:rPr>
            </w:pPr>
          </w:p>
        </w:tc>
        <w:tc>
          <w:tcPr>
            <w:tcW w:w="3707" w:type="dxa"/>
          </w:tcPr>
          <w:p w:rsidR="00AA619A" w:rsidRPr="0071235D" w:rsidRDefault="00AA619A" w:rsidP="00E752AF">
            <w:pPr>
              <w:rPr>
                <w:sz w:val="18"/>
              </w:rPr>
            </w:pPr>
          </w:p>
        </w:tc>
        <w:tc>
          <w:tcPr>
            <w:tcW w:w="2813" w:type="dxa"/>
          </w:tcPr>
          <w:p w:rsidR="00AA619A" w:rsidRPr="0071235D" w:rsidRDefault="00AA619A" w:rsidP="00E752AF">
            <w:pPr>
              <w:rPr>
                <w:sz w:val="18"/>
              </w:rPr>
            </w:pPr>
          </w:p>
        </w:tc>
      </w:tr>
      <w:tr w:rsidR="00F63E77" w:rsidRPr="0071235D" w:rsidTr="00C330FC">
        <w:trPr>
          <w:jc w:val="center"/>
        </w:trPr>
        <w:tc>
          <w:tcPr>
            <w:tcW w:w="1568" w:type="dxa"/>
          </w:tcPr>
          <w:p w:rsidR="00F63E77" w:rsidRPr="0071235D" w:rsidRDefault="00F63E77" w:rsidP="004B4927">
            <w:pPr>
              <w:rPr>
                <w:sz w:val="18"/>
              </w:rPr>
            </w:pPr>
          </w:p>
        </w:tc>
        <w:tc>
          <w:tcPr>
            <w:tcW w:w="3707" w:type="dxa"/>
          </w:tcPr>
          <w:p w:rsidR="00F63E77" w:rsidRPr="0071235D" w:rsidRDefault="00F63E77" w:rsidP="004B4927">
            <w:pPr>
              <w:rPr>
                <w:sz w:val="18"/>
              </w:rPr>
            </w:pPr>
          </w:p>
        </w:tc>
        <w:tc>
          <w:tcPr>
            <w:tcW w:w="2813" w:type="dxa"/>
          </w:tcPr>
          <w:p w:rsidR="00F63E77" w:rsidRPr="0071235D" w:rsidRDefault="00F63E77" w:rsidP="004B4927">
            <w:pPr>
              <w:rPr>
                <w:sz w:val="18"/>
              </w:rPr>
            </w:pPr>
          </w:p>
        </w:tc>
      </w:tr>
      <w:tr w:rsidR="00F63E77" w:rsidRPr="0071235D" w:rsidTr="00C330FC">
        <w:trPr>
          <w:jc w:val="center"/>
        </w:trPr>
        <w:tc>
          <w:tcPr>
            <w:tcW w:w="1568" w:type="dxa"/>
          </w:tcPr>
          <w:p w:rsidR="00F63E77" w:rsidRPr="0071235D" w:rsidRDefault="00F63E77" w:rsidP="004B4927">
            <w:pPr>
              <w:rPr>
                <w:sz w:val="18"/>
              </w:rPr>
            </w:pPr>
          </w:p>
        </w:tc>
        <w:tc>
          <w:tcPr>
            <w:tcW w:w="3707" w:type="dxa"/>
          </w:tcPr>
          <w:p w:rsidR="00F63E77" w:rsidRPr="0071235D" w:rsidRDefault="00F63E77" w:rsidP="004B4927">
            <w:pPr>
              <w:rPr>
                <w:sz w:val="18"/>
              </w:rPr>
            </w:pPr>
          </w:p>
        </w:tc>
        <w:tc>
          <w:tcPr>
            <w:tcW w:w="2813" w:type="dxa"/>
          </w:tcPr>
          <w:p w:rsidR="00F63E77" w:rsidRPr="0071235D" w:rsidRDefault="00F63E77" w:rsidP="004B4927">
            <w:pPr>
              <w:rPr>
                <w:sz w:val="18"/>
              </w:rPr>
            </w:pPr>
          </w:p>
        </w:tc>
      </w:tr>
      <w:tr w:rsidR="00AA619A" w:rsidRPr="0071235D" w:rsidTr="00C330FC">
        <w:trPr>
          <w:jc w:val="center"/>
        </w:trPr>
        <w:tc>
          <w:tcPr>
            <w:tcW w:w="1568" w:type="dxa"/>
          </w:tcPr>
          <w:p w:rsidR="00AA619A" w:rsidRPr="0071235D" w:rsidRDefault="00AA619A" w:rsidP="004B4927">
            <w:pPr>
              <w:rPr>
                <w:sz w:val="18"/>
              </w:rPr>
            </w:pPr>
          </w:p>
        </w:tc>
        <w:tc>
          <w:tcPr>
            <w:tcW w:w="3707" w:type="dxa"/>
          </w:tcPr>
          <w:p w:rsidR="00AA619A" w:rsidRPr="0071235D" w:rsidRDefault="00AA619A" w:rsidP="004B4927">
            <w:pPr>
              <w:rPr>
                <w:sz w:val="18"/>
              </w:rPr>
            </w:pPr>
          </w:p>
        </w:tc>
        <w:tc>
          <w:tcPr>
            <w:tcW w:w="2813" w:type="dxa"/>
          </w:tcPr>
          <w:p w:rsidR="00AA619A" w:rsidRPr="0071235D" w:rsidRDefault="00AA619A" w:rsidP="004B4927">
            <w:pPr>
              <w:rPr>
                <w:sz w:val="18"/>
              </w:rPr>
            </w:pPr>
          </w:p>
        </w:tc>
      </w:tr>
    </w:tbl>
    <w:p w:rsidR="00524B0E" w:rsidRDefault="00524B0E" w:rsidP="00524B0E">
      <w:pPr>
        <w:pStyle w:val="20"/>
      </w:pPr>
      <w:bookmarkStart w:id="14" w:name="_Toc215998255"/>
    </w:p>
    <w:p w:rsidR="00483D2E" w:rsidRPr="0071235D" w:rsidRDefault="00D048AF" w:rsidP="004B4927">
      <w:pPr>
        <w:pStyle w:val="1"/>
        <w:jc w:val="both"/>
        <w:rPr>
          <w:rFonts w:ascii="Arial" w:hAnsi="Arial" w:cs="Arial"/>
        </w:rPr>
      </w:pPr>
      <w:bookmarkStart w:id="15" w:name="_Toc512521306"/>
      <w:r w:rsidRPr="0071235D">
        <w:rPr>
          <w:rFonts w:ascii="Arial" w:hAnsi="Arial" w:cs="Arial" w:hint="eastAsia"/>
        </w:rPr>
        <w:t>相关文档</w:t>
      </w:r>
      <w:bookmarkEnd w:id="15"/>
    </w:p>
    <w:p w:rsidR="00A9128D" w:rsidRPr="0071235D" w:rsidRDefault="00D048AF" w:rsidP="00F138E8">
      <w:pPr>
        <w:pStyle w:val="20"/>
      </w:pPr>
      <w:r w:rsidRPr="0071235D">
        <w:rPr>
          <w:rFonts w:hint="eastAsia"/>
        </w:rPr>
        <w:t>本文涉及的相关文档</w:t>
      </w:r>
      <w:r w:rsidR="00055AD3" w:rsidRPr="0071235D">
        <w:fldChar w:fldCharType="begin"/>
      </w:r>
      <w:r w:rsidR="00055AD3" w:rsidRPr="0071235D">
        <w:instrText xml:space="preserve"> </w:instrText>
      </w:r>
      <w:r w:rsidR="00055AD3" w:rsidRPr="0071235D">
        <w:rPr>
          <w:rFonts w:hint="eastAsia"/>
        </w:rPr>
        <w:instrText>REF _Ref265141977 \h</w:instrText>
      </w:r>
      <w:r w:rsidR="00055AD3" w:rsidRPr="0071235D">
        <w:instrText xml:space="preserve"> </w:instrText>
      </w:r>
      <w:r w:rsidR="0071235D">
        <w:instrText xml:space="preserve"> \* MERGEFORMAT </w:instrText>
      </w:r>
      <w:r w:rsidR="00055AD3" w:rsidRPr="0071235D">
        <w:fldChar w:fldCharType="separate"/>
      </w:r>
      <w:r w:rsidR="00D822CE" w:rsidRPr="00D822CE">
        <w:rPr>
          <w:rFonts w:hint="eastAsia"/>
        </w:rPr>
        <w:t>表</w:t>
      </w:r>
      <w:r w:rsidR="00D822CE" w:rsidRPr="00D822CE">
        <w:rPr>
          <w:rFonts w:hint="eastAsia"/>
        </w:rPr>
        <w:t xml:space="preserve"> </w:t>
      </w:r>
      <w:r w:rsidR="00D822CE" w:rsidRPr="00D822CE">
        <w:rPr>
          <w:noProof/>
        </w:rPr>
        <w:t>3</w:t>
      </w:r>
      <w:r w:rsidR="00055AD3" w:rsidRPr="0071235D">
        <w:fldChar w:fldCharType="end"/>
      </w:r>
      <w:bookmarkStart w:id="16" w:name="_Ref252609303"/>
      <w:bookmarkStart w:id="17" w:name="_Toc263354038"/>
    </w:p>
    <w:p w:rsidR="00C94C66" w:rsidRPr="005C292E" w:rsidRDefault="00A9128D" w:rsidP="005C292E">
      <w:pPr>
        <w:pStyle w:val="a5"/>
        <w:keepNext/>
        <w:jc w:val="center"/>
        <w:rPr>
          <w:rFonts w:ascii="黑体" w:eastAsia="黑体" w:cs="Arial"/>
          <w:sz w:val="21"/>
          <w:szCs w:val="21"/>
        </w:rPr>
      </w:pPr>
      <w:bookmarkStart w:id="18" w:name="_Ref265141977"/>
      <w:bookmarkStart w:id="19" w:name="_Ref265136404"/>
      <w:r w:rsidRPr="005C292E">
        <w:rPr>
          <w:rFonts w:ascii="黑体" w:eastAsia="黑体" w:cs="Arial" w:hint="eastAsia"/>
          <w:sz w:val="21"/>
          <w:szCs w:val="21"/>
        </w:rPr>
        <w:lastRenderedPageBreak/>
        <w:t xml:space="preserve">表 </w:t>
      </w:r>
      <w:r w:rsidRPr="005C292E">
        <w:rPr>
          <w:rFonts w:ascii="黑体" w:eastAsia="黑体" w:cs="Arial"/>
          <w:sz w:val="21"/>
          <w:szCs w:val="21"/>
        </w:rPr>
        <w:fldChar w:fldCharType="begin"/>
      </w:r>
      <w:r w:rsidRPr="005C292E">
        <w:rPr>
          <w:rFonts w:ascii="黑体" w:eastAsia="黑体" w:cs="Arial"/>
          <w:sz w:val="21"/>
          <w:szCs w:val="21"/>
        </w:rPr>
        <w:instrText xml:space="preserve"> </w:instrText>
      </w:r>
      <w:r w:rsidRPr="005C292E">
        <w:rPr>
          <w:rFonts w:ascii="黑体" w:eastAsia="黑体" w:cs="Arial" w:hint="eastAsia"/>
          <w:sz w:val="21"/>
          <w:szCs w:val="21"/>
        </w:rPr>
        <w:instrText>SEQ 表 \* ARABIC</w:instrText>
      </w:r>
      <w:r w:rsidRPr="005C292E">
        <w:rPr>
          <w:rFonts w:ascii="黑体" w:eastAsia="黑体" w:cs="Arial"/>
          <w:sz w:val="21"/>
          <w:szCs w:val="21"/>
        </w:rPr>
        <w:instrText xml:space="preserve"> </w:instrText>
      </w:r>
      <w:r w:rsidRPr="005C292E">
        <w:rPr>
          <w:rFonts w:ascii="黑体" w:eastAsia="黑体" w:cs="Arial"/>
          <w:sz w:val="21"/>
          <w:szCs w:val="21"/>
        </w:rPr>
        <w:fldChar w:fldCharType="separate"/>
      </w:r>
      <w:r w:rsidR="00D822CE">
        <w:rPr>
          <w:rFonts w:ascii="黑体" w:eastAsia="黑体" w:cs="Arial"/>
          <w:noProof/>
          <w:sz w:val="21"/>
          <w:szCs w:val="21"/>
        </w:rPr>
        <w:t>3</w:t>
      </w:r>
      <w:r w:rsidRPr="005C292E">
        <w:rPr>
          <w:rFonts w:ascii="黑体" w:eastAsia="黑体" w:cs="Arial"/>
          <w:sz w:val="21"/>
          <w:szCs w:val="21"/>
        </w:rPr>
        <w:fldChar w:fldCharType="end"/>
      </w:r>
      <w:bookmarkEnd w:id="16"/>
      <w:bookmarkEnd w:id="18"/>
      <w:r w:rsidR="00D7206A" w:rsidRPr="005C292E">
        <w:rPr>
          <w:rFonts w:ascii="黑体" w:eastAsia="黑体" w:cs="Arial" w:hint="eastAsia"/>
          <w:sz w:val="21"/>
          <w:szCs w:val="21"/>
        </w:rPr>
        <w:t xml:space="preserve">  </w:t>
      </w:r>
      <w:r w:rsidR="00D048AF" w:rsidRPr="005C292E">
        <w:rPr>
          <w:rFonts w:ascii="黑体" w:eastAsia="黑体" w:cs="Arial" w:hint="eastAsia"/>
          <w:sz w:val="21"/>
          <w:szCs w:val="21"/>
        </w:rPr>
        <w:t>相关文档</w:t>
      </w:r>
      <w:bookmarkEnd w:id="17"/>
      <w:bookmarkEnd w:id="19"/>
    </w:p>
    <w:tbl>
      <w:tblPr>
        <w:tblW w:w="8276" w:type="dxa"/>
        <w:jc w:val="center"/>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5"/>
        <w:gridCol w:w="4859"/>
        <w:gridCol w:w="936"/>
        <w:gridCol w:w="1116"/>
      </w:tblGrid>
      <w:tr w:rsidR="00B805CA" w:rsidRPr="0071235D">
        <w:trPr>
          <w:tblHeader/>
          <w:jc w:val="center"/>
        </w:trPr>
        <w:tc>
          <w:tcPr>
            <w:tcW w:w="1365" w:type="dxa"/>
            <w:shd w:val="pct20" w:color="000000" w:fill="FFFFFF"/>
            <w:vAlign w:val="center"/>
          </w:tcPr>
          <w:p w:rsidR="00B805CA" w:rsidRPr="0071235D" w:rsidRDefault="00B805CA" w:rsidP="004B4927">
            <w:pPr>
              <w:pStyle w:val="722"/>
              <w:rPr>
                <w:color w:val="auto"/>
              </w:rPr>
            </w:pPr>
            <w:r w:rsidRPr="0071235D">
              <w:rPr>
                <w:rFonts w:hint="eastAsia"/>
                <w:color w:val="auto"/>
              </w:rPr>
              <w:t>文件编号</w:t>
            </w:r>
          </w:p>
        </w:tc>
        <w:tc>
          <w:tcPr>
            <w:tcW w:w="4859" w:type="dxa"/>
            <w:shd w:val="pct20" w:color="000000" w:fill="FFFFFF"/>
          </w:tcPr>
          <w:p w:rsidR="00B805CA" w:rsidRPr="0071235D" w:rsidRDefault="00B805CA" w:rsidP="004B4927">
            <w:pPr>
              <w:pStyle w:val="722"/>
              <w:rPr>
                <w:color w:val="auto"/>
              </w:rPr>
            </w:pPr>
            <w:r w:rsidRPr="0071235D">
              <w:rPr>
                <w:rFonts w:hint="eastAsia"/>
                <w:color w:val="auto"/>
              </w:rPr>
              <w:t>文件名称</w:t>
            </w:r>
          </w:p>
        </w:tc>
        <w:tc>
          <w:tcPr>
            <w:tcW w:w="936" w:type="dxa"/>
            <w:shd w:val="pct20" w:color="000000" w:fill="FFFFFF"/>
            <w:vAlign w:val="center"/>
          </w:tcPr>
          <w:p w:rsidR="00B805CA" w:rsidRPr="0071235D" w:rsidRDefault="00B805CA" w:rsidP="004B4927">
            <w:pPr>
              <w:pStyle w:val="722"/>
              <w:rPr>
                <w:color w:val="auto"/>
              </w:rPr>
            </w:pPr>
            <w:r w:rsidRPr="0071235D">
              <w:rPr>
                <w:rFonts w:hint="eastAsia"/>
                <w:color w:val="auto"/>
              </w:rPr>
              <w:t>版本号</w:t>
            </w:r>
          </w:p>
        </w:tc>
        <w:tc>
          <w:tcPr>
            <w:tcW w:w="1116" w:type="dxa"/>
            <w:shd w:val="pct20" w:color="000000" w:fill="FFFFFF"/>
            <w:vAlign w:val="center"/>
          </w:tcPr>
          <w:p w:rsidR="00B805CA" w:rsidRPr="0071235D" w:rsidRDefault="00B805CA" w:rsidP="004B4927">
            <w:pPr>
              <w:pStyle w:val="722"/>
              <w:rPr>
                <w:color w:val="auto"/>
              </w:rPr>
            </w:pPr>
            <w:r w:rsidRPr="0071235D">
              <w:rPr>
                <w:rFonts w:hint="eastAsia"/>
                <w:color w:val="auto"/>
              </w:rPr>
              <w:t>说明</w:t>
            </w:r>
          </w:p>
        </w:tc>
      </w:tr>
      <w:tr w:rsidR="00B805CA" w:rsidRPr="0071235D">
        <w:trPr>
          <w:tblHeader/>
          <w:jc w:val="center"/>
        </w:trPr>
        <w:tc>
          <w:tcPr>
            <w:tcW w:w="1365" w:type="dxa"/>
            <w:shd w:val="clear" w:color="auto" w:fill="auto"/>
            <w:vAlign w:val="center"/>
          </w:tcPr>
          <w:p w:rsidR="00B805CA" w:rsidRPr="0071235D" w:rsidRDefault="00B805CA" w:rsidP="004B4927">
            <w:pPr>
              <w:pStyle w:val="73"/>
              <w:jc w:val="both"/>
              <w:rPr>
                <w:color w:val="auto"/>
              </w:rPr>
            </w:pPr>
          </w:p>
        </w:tc>
        <w:tc>
          <w:tcPr>
            <w:tcW w:w="4859" w:type="dxa"/>
            <w:shd w:val="clear" w:color="auto" w:fill="auto"/>
          </w:tcPr>
          <w:p w:rsidR="00B805CA" w:rsidRPr="0071235D" w:rsidRDefault="00B805CA" w:rsidP="004B4927">
            <w:pPr>
              <w:rPr>
                <w:rFonts w:ascii="Arial" w:hAnsi="Arial" w:cs="Arial"/>
                <w:sz w:val="18"/>
                <w:szCs w:val="18"/>
                <w:u w:val="single"/>
              </w:rPr>
            </w:pPr>
          </w:p>
        </w:tc>
        <w:tc>
          <w:tcPr>
            <w:tcW w:w="936" w:type="dxa"/>
            <w:shd w:val="clear" w:color="auto" w:fill="auto"/>
            <w:vAlign w:val="center"/>
          </w:tcPr>
          <w:p w:rsidR="00B805CA" w:rsidRPr="0071235D" w:rsidRDefault="00B805CA" w:rsidP="004B4927">
            <w:pPr>
              <w:pStyle w:val="73"/>
              <w:jc w:val="both"/>
              <w:rPr>
                <w:color w:val="auto"/>
              </w:rPr>
            </w:pPr>
          </w:p>
        </w:tc>
        <w:tc>
          <w:tcPr>
            <w:tcW w:w="1116" w:type="dxa"/>
            <w:shd w:val="clear" w:color="auto" w:fill="auto"/>
            <w:vAlign w:val="center"/>
          </w:tcPr>
          <w:p w:rsidR="00B805CA" w:rsidRPr="0071235D" w:rsidRDefault="00B805CA" w:rsidP="004B4927">
            <w:pPr>
              <w:pStyle w:val="73"/>
              <w:jc w:val="both"/>
              <w:rPr>
                <w:color w:val="auto"/>
              </w:rPr>
            </w:pPr>
            <w:r w:rsidRPr="0071235D">
              <w:rPr>
                <w:rFonts w:hint="eastAsia"/>
                <w:color w:val="auto"/>
              </w:rPr>
              <w:t>上游文档</w:t>
            </w:r>
            <w:r w:rsidRPr="0071235D">
              <w:rPr>
                <w:color w:val="auto"/>
              </w:rPr>
              <w:t xml:space="preserve"> </w:t>
            </w:r>
          </w:p>
        </w:tc>
      </w:tr>
      <w:tr w:rsidR="00B805CA" w:rsidRPr="0071235D">
        <w:trPr>
          <w:tblHeader/>
          <w:jc w:val="center"/>
        </w:trPr>
        <w:tc>
          <w:tcPr>
            <w:tcW w:w="1365" w:type="dxa"/>
            <w:shd w:val="clear" w:color="auto" w:fill="auto"/>
            <w:vAlign w:val="center"/>
          </w:tcPr>
          <w:p w:rsidR="00B805CA" w:rsidRPr="0071235D" w:rsidRDefault="00B805CA" w:rsidP="004B4927">
            <w:pPr>
              <w:pStyle w:val="73"/>
              <w:jc w:val="both"/>
              <w:rPr>
                <w:color w:val="auto"/>
              </w:rPr>
            </w:pPr>
          </w:p>
        </w:tc>
        <w:tc>
          <w:tcPr>
            <w:tcW w:w="4859" w:type="dxa"/>
            <w:shd w:val="clear" w:color="auto" w:fill="auto"/>
          </w:tcPr>
          <w:p w:rsidR="00B805CA" w:rsidRPr="0071235D" w:rsidRDefault="00B805CA" w:rsidP="004B4927">
            <w:pPr>
              <w:rPr>
                <w:rFonts w:ascii="Arial" w:hAnsi="Arial" w:cs="Arial"/>
                <w:sz w:val="18"/>
                <w:szCs w:val="18"/>
                <w:u w:val="single"/>
              </w:rPr>
            </w:pPr>
          </w:p>
        </w:tc>
        <w:tc>
          <w:tcPr>
            <w:tcW w:w="936" w:type="dxa"/>
            <w:shd w:val="clear" w:color="auto" w:fill="auto"/>
            <w:vAlign w:val="center"/>
          </w:tcPr>
          <w:p w:rsidR="00B805CA" w:rsidRPr="0071235D" w:rsidRDefault="00B805CA" w:rsidP="004B4927">
            <w:pPr>
              <w:pStyle w:val="73"/>
              <w:jc w:val="both"/>
              <w:rPr>
                <w:color w:val="auto"/>
              </w:rPr>
            </w:pPr>
          </w:p>
        </w:tc>
        <w:tc>
          <w:tcPr>
            <w:tcW w:w="1116" w:type="dxa"/>
            <w:shd w:val="clear" w:color="auto" w:fill="auto"/>
            <w:vAlign w:val="center"/>
          </w:tcPr>
          <w:p w:rsidR="00B805CA" w:rsidRPr="0071235D" w:rsidRDefault="00B805CA" w:rsidP="004B4927">
            <w:pPr>
              <w:pStyle w:val="73"/>
              <w:jc w:val="both"/>
              <w:rPr>
                <w:color w:val="auto"/>
              </w:rPr>
            </w:pPr>
            <w:r w:rsidRPr="0071235D">
              <w:rPr>
                <w:rFonts w:hint="eastAsia"/>
                <w:color w:val="auto"/>
              </w:rPr>
              <w:t>上游文档</w:t>
            </w:r>
            <w:r w:rsidRPr="0071235D">
              <w:rPr>
                <w:color w:val="auto"/>
              </w:rPr>
              <w:t xml:space="preserve"> </w:t>
            </w:r>
          </w:p>
        </w:tc>
      </w:tr>
      <w:tr w:rsidR="001E565A" w:rsidRPr="0071235D">
        <w:trPr>
          <w:tblHeader/>
          <w:jc w:val="center"/>
        </w:trPr>
        <w:tc>
          <w:tcPr>
            <w:tcW w:w="1365" w:type="dxa"/>
            <w:shd w:val="clear" w:color="auto" w:fill="auto"/>
            <w:vAlign w:val="center"/>
          </w:tcPr>
          <w:p w:rsidR="001E565A" w:rsidRPr="0071235D" w:rsidRDefault="001E565A" w:rsidP="004B4927">
            <w:pPr>
              <w:pStyle w:val="73"/>
              <w:jc w:val="both"/>
              <w:rPr>
                <w:color w:val="auto"/>
              </w:rPr>
            </w:pPr>
          </w:p>
        </w:tc>
        <w:tc>
          <w:tcPr>
            <w:tcW w:w="4859" w:type="dxa"/>
            <w:shd w:val="clear" w:color="auto" w:fill="auto"/>
          </w:tcPr>
          <w:p w:rsidR="001E565A" w:rsidRPr="0071235D" w:rsidRDefault="001E565A" w:rsidP="004B4927">
            <w:pPr>
              <w:pStyle w:val="73"/>
              <w:jc w:val="both"/>
              <w:rPr>
                <w:color w:val="auto"/>
              </w:rPr>
            </w:pPr>
          </w:p>
        </w:tc>
        <w:tc>
          <w:tcPr>
            <w:tcW w:w="936" w:type="dxa"/>
            <w:shd w:val="clear" w:color="auto" w:fill="auto"/>
            <w:vAlign w:val="center"/>
          </w:tcPr>
          <w:p w:rsidR="001E565A" w:rsidRPr="0071235D" w:rsidRDefault="001E565A" w:rsidP="004B4927">
            <w:pPr>
              <w:pStyle w:val="73"/>
              <w:jc w:val="both"/>
              <w:rPr>
                <w:color w:val="auto"/>
              </w:rPr>
            </w:pPr>
          </w:p>
        </w:tc>
        <w:tc>
          <w:tcPr>
            <w:tcW w:w="1116" w:type="dxa"/>
            <w:shd w:val="clear" w:color="auto" w:fill="auto"/>
            <w:vAlign w:val="center"/>
          </w:tcPr>
          <w:p w:rsidR="001E565A" w:rsidRPr="0071235D" w:rsidRDefault="001E565A" w:rsidP="004B4927">
            <w:pPr>
              <w:pStyle w:val="73"/>
              <w:jc w:val="both"/>
              <w:rPr>
                <w:color w:val="auto"/>
              </w:rPr>
            </w:pPr>
            <w:r w:rsidRPr="0071235D">
              <w:rPr>
                <w:rFonts w:hint="eastAsia"/>
                <w:color w:val="auto"/>
              </w:rPr>
              <w:t>引用文档</w:t>
            </w:r>
          </w:p>
        </w:tc>
      </w:tr>
      <w:tr w:rsidR="001E565A" w:rsidRPr="0071235D">
        <w:trPr>
          <w:tblHeader/>
          <w:jc w:val="center"/>
        </w:trPr>
        <w:tc>
          <w:tcPr>
            <w:tcW w:w="1365" w:type="dxa"/>
            <w:shd w:val="clear" w:color="auto" w:fill="auto"/>
            <w:vAlign w:val="center"/>
          </w:tcPr>
          <w:p w:rsidR="001E565A" w:rsidRPr="0071235D" w:rsidRDefault="001E565A" w:rsidP="004B4927">
            <w:pPr>
              <w:pStyle w:val="73"/>
              <w:jc w:val="both"/>
              <w:rPr>
                <w:color w:val="auto"/>
              </w:rPr>
            </w:pPr>
          </w:p>
        </w:tc>
        <w:tc>
          <w:tcPr>
            <w:tcW w:w="4859" w:type="dxa"/>
            <w:shd w:val="clear" w:color="auto" w:fill="auto"/>
          </w:tcPr>
          <w:p w:rsidR="001E565A" w:rsidRPr="0071235D" w:rsidRDefault="001E565A" w:rsidP="004B4927">
            <w:pPr>
              <w:pStyle w:val="73"/>
              <w:jc w:val="both"/>
              <w:rPr>
                <w:color w:val="auto"/>
              </w:rPr>
            </w:pPr>
          </w:p>
        </w:tc>
        <w:tc>
          <w:tcPr>
            <w:tcW w:w="936" w:type="dxa"/>
            <w:shd w:val="clear" w:color="auto" w:fill="auto"/>
            <w:vAlign w:val="center"/>
          </w:tcPr>
          <w:p w:rsidR="001E565A" w:rsidRPr="0071235D" w:rsidRDefault="001E565A" w:rsidP="004B4927">
            <w:pPr>
              <w:pStyle w:val="73"/>
              <w:jc w:val="both"/>
              <w:rPr>
                <w:color w:val="auto"/>
                <w:lang w:eastAsia="ja-JP"/>
              </w:rPr>
            </w:pPr>
          </w:p>
        </w:tc>
        <w:tc>
          <w:tcPr>
            <w:tcW w:w="1116" w:type="dxa"/>
            <w:shd w:val="clear" w:color="auto" w:fill="auto"/>
            <w:vAlign w:val="center"/>
          </w:tcPr>
          <w:p w:rsidR="001E565A" w:rsidRPr="0071235D" w:rsidRDefault="001E565A" w:rsidP="004B4927">
            <w:pPr>
              <w:pStyle w:val="73"/>
              <w:jc w:val="both"/>
              <w:rPr>
                <w:color w:val="auto"/>
              </w:rPr>
            </w:pPr>
            <w:r w:rsidRPr="0071235D">
              <w:rPr>
                <w:rFonts w:hint="eastAsia"/>
                <w:color w:val="auto"/>
              </w:rPr>
              <w:t>引用文档</w:t>
            </w:r>
          </w:p>
        </w:tc>
      </w:tr>
      <w:tr w:rsidR="001E565A" w:rsidRPr="0071235D">
        <w:trPr>
          <w:tblHeader/>
          <w:jc w:val="center"/>
        </w:trPr>
        <w:tc>
          <w:tcPr>
            <w:tcW w:w="1365" w:type="dxa"/>
            <w:shd w:val="clear" w:color="auto" w:fill="auto"/>
            <w:vAlign w:val="center"/>
          </w:tcPr>
          <w:p w:rsidR="001E565A" w:rsidRPr="0071235D" w:rsidRDefault="001E565A" w:rsidP="004B4927">
            <w:pPr>
              <w:pStyle w:val="73"/>
              <w:jc w:val="both"/>
              <w:rPr>
                <w:noProof/>
                <w:color w:val="auto"/>
              </w:rPr>
            </w:pPr>
          </w:p>
        </w:tc>
        <w:tc>
          <w:tcPr>
            <w:tcW w:w="4859" w:type="dxa"/>
            <w:shd w:val="clear" w:color="auto" w:fill="auto"/>
          </w:tcPr>
          <w:p w:rsidR="001E565A" w:rsidRPr="0071235D" w:rsidRDefault="001E565A" w:rsidP="004B4927">
            <w:pPr>
              <w:pStyle w:val="73"/>
              <w:jc w:val="both"/>
              <w:rPr>
                <w:color w:val="auto"/>
              </w:rPr>
            </w:pPr>
          </w:p>
        </w:tc>
        <w:tc>
          <w:tcPr>
            <w:tcW w:w="936" w:type="dxa"/>
            <w:shd w:val="clear" w:color="auto" w:fill="auto"/>
            <w:vAlign w:val="center"/>
          </w:tcPr>
          <w:p w:rsidR="001E565A" w:rsidRPr="0071235D" w:rsidRDefault="001E565A" w:rsidP="004B4927">
            <w:pPr>
              <w:pStyle w:val="73"/>
              <w:jc w:val="both"/>
              <w:rPr>
                <w:color w:val="auto"/>
                <w:lang w:eastAsia="ja-JP"/>
              </w:rPr>
            </w:pPr>
          </w:p>
        </w:tc>
        <w:tc>
          <w:tcPr>
            <w:tcW w:w="1116" w:type="dxa"/>
            <w:shd w:val="clear" w:color="auto" w:fill="auto"/>
            <w:vAlign w:val="center"/>
          </w:tcPr>
          <w:p w:rsidR="001E565A" w:rsidRPr="0071235D" w:rsidRDefault="001E565A" w:rsidP="004B4927">
            <w:pPr>
              <w:pStyle w:val="73"/>
              <w:jc w:val="both"/>
              <w:rPr>
                <w:color w:val="auto"/>
              </w:rPr>
            </w:pPr>
            <w:r w:rsidRPr="0071235D">
              <w:rPr>
                <w:rFonts w:hint="eastAsia"/>
                <w:color w:val="auto"/>
              </w:rPr>
              <w:t>引用文档</w:t>
            </w:r>
          </w:p>
        </w:tc>
      </w:tr>
      <w:tr w:rsidR="001E565A" w:rsidRPr="0071235D">
        <w:trPr>
          <w:tblHeader/>
          <w:jc w:val="center"/>
        </w:trPr>
        <w:tc>
          <w:tcPr>
            <w:tcW w:w="1365" w:type="dxa"/>
            <w:shd w:val="clear" w:color="auto" w:fill="auto"/>
            <w:vAlign w:val="center"/>
          </w:tcPr>
          <w:p w:rsidR="001E565A" w:rsidRPr="0071235D" w:rsidRDefault="001E565A" w:rsidP="004B4927">
            <w:pPr>
              <w:pStyle w:val="73"/>
              <w:jc w:val="both"/>
              <w:rPr>
                <w:noProof/>
                <w:color w:val="auto"/>
              </w:rPr>
            </w:pPr>
          </w:p>
        </w:tc>
        <w:tc>
          <w:tcPr>
            <w:tcW w:w="4859" w:type="dxa"/>
            <w:shd w:val="clear" w:color="auto" w:fill="auto"/>
          </w:tcPr>
          <w:p w:rsidR="001E565A" w:rsidRPr="0071235D" w:rsidRDefault="001E565A" w:rsidP="004B4927">
            <w:pPr>
              <w:pStyle w:val="73"/>
              <w:jc w:val="both"/>
              <w:rPr>
                <w:color w:val="auto"/>
              </w:rPr>
            </w:pPr>
          </w:p>
        </w:tc>
        <w:tc>
          <w:tcPr>
            <w:tcW w:w="936" w:type="dxa"/>
            <w:shd w:val="clear" w:color="auto" w:fill="auto"/>
            <w:vAlign w:val="center"/>
          </w:tcPr>
          <w:p w:rsidR="001E565A" w:rsidRPr="0071235D" w:rsidRDefault="001E565A" w:rsidP="004B4927">
            <w:pPr>
              <w:pStyle w:val="73"/>
              <w:jc w:val="both"/>
              <w:rPr>
                <w:color w:val="auto"/>
                <w:lang w:eastAsia="ja-JP"/>
              </w:rPr>
            </w:pPr>
          </w:p>
        </w:tc>
        <w:tc>
          <w:tcPr>
            <w:tcW w:w="1116" w:type="dxa"/>
            <w:shd w:val="clear" w:color="auto" w:fill="auto"/>
            <w:vAlign w:val="center"/>
          </w:tcPr>
          <w:p w:rsidR="001E565A" w:rsidRPr="0071235D" w:rsidRDefault="001E565A" w:rsidP="004B4927">
            <w:pPr>
              <w:pStyle w:val="73"/>
              <w:jc w:val="both"/>
              <w:rPr>
                <w:color w:val="auto"/>
              </w:rPr>
            </w:pPr>
            <w:r w:rsidRPr="0071235D">
              <w:rPr>
                <w:rFonts w:hint="eastAsia"/>
                <w:color w:val="auto"/>
              </w:rPr>
              <w:t>引用文档</w:t>
            </w:r>
          </w:p>
        </w:tc>
      </w:tr>
      <w:tr w:rsidR="001E565A" w:rsidRPr="0071235D">
        <w:trPr>
          <w:tblHeader/>
          <w:jc w:val="center"/>
        </w:trPr>
        <w:tc>
          <w:tcPr>
            <w:tcW w:w="1365" w:type="dxa"/>
            <w:shd w:val="clear" w:color="auto" w:fill="auto"/>
            <w:vAlign w:val="center"/>
          </w:tcPr>
          <w:p w:rsidR="001E565A" w:rsidRPr="0071235D" w:rsidRDefault="001E565A" w:rsidP="004B4927">
            <w:pPr>
              <w:pStyle w:val="73"/>
              <w:jc w:val="both"/>
              <w:rPr>
                <w:noProof/>
                <w:color w:val="auto"/>
              </w:rPr>
            </w:pPr>
          </w:p>
        </w:tc>
        <w:tc>
          <w:tcPr>
            <w:tcW w:w="4859" w:type="dxa"/>
            <w:shd w:val="clear" w:color="auto" w:fill="auto"/>
          </w:tcPr>
          <w:p w:rsidR="001E565A" w:rsidRPr="0071235D" w:rsidRDefault="001E565A" w:rsidP="004B4927">
            <w:pPr>
              <w:pStyle w:val="73"/>
              <w:jc w:val="both"/>
              <w:rPr>
                <w:color w:val="auto"/>
              </w:rPr>
            </w:pPr>
          </w:p>
        </w:tc>
        <w:tc>
          <w:tcPr>
            <w:tcW w:w="936" w:type="dxa"/>
            <w:shd w:val="clear" w:color="auto" w:fill="auto"/>
            <w:vAlign w:val="center"/>
          </w:tcPr>
          <w:p w:rsidR="001E565A" w:rsidRPr="0071235D" w:rsidRDefault="001E565A" w:rsidP="004B4927">
            <w:pPr>
              <w:pStyle w:val="73"/>
              <w:jc w:val="both"/>
              <w:rPr>
                <w:color w:val="auto"/>
                <w:lang w:eastAsia="ja-JP"/>
              </w:rPr>
            </w:pPr>
          </w:p>
        </w:tc>
        <w:tc>
          <w:tcPr>
            <w:tcW w:w="1116" w:type="dxa"/>
            <w:shd w:val="clear" w:color="auto" w:fill="auto"/>
            <w:vAlign w:val="center"/>
          </w:tcPr>
          <w:p w:rsidR="001E565A" w:rsidRPr="0071235D" w:rsidRDefault="001E565A" w:rsidP="004B4927">
            <w:pPr>
              <w:pStyle w:val="73"/>
              <w:jc w:val="both"/>
              <w:rPr>
                <w:color w:val="auto"/>
              </w:rPr>
            </w:pPr>
            <w:r w:rsidRPr="0071235D">
              <w:rPr>
                <w:rFonts w:hint="eastAsia"/>
                <w:color w:val="auto"/>
              </w:rPr>
              <w:t>引用文档</w:t>
            </w:r>
          </w:p>
        </w:tc>
      </w:tr>
    </w:tbl>
    <w:p w:rsidR="00483D2E" w:rsidRPr="0071235D" w:rsidRDefault="00483D2E" w:rsidP="004B4927">
      <w:pPr>
        <w:pStyle w:val="ac"/>
        <w:rPr>
          <w:rFonts w:cs="Arial"/>
        </w:rPr>
      </w:pPr>
    </w:p>
    <w:p w:rsidR="00483D2E" w:rsidRDefault="007A3E57" w:rsidP="004B4927">
      <w:pPr>
        <w:pStyle w:val="1"/>
        <w:jc w:val="both"/>
        <w:rPr>
          <w:rFonts w:ascii="Arial" w:hAnsi="Arial" w:cs="Arial"/>
        </w:rPr>
      </w:pPr>
      <w:r>
        <w:rPr>
          <w:rFonts w:ascii="Arial" w:hAnsi="Arial" w:cs="Arial" w:hint="eastAsia"/>
        </w:rPr>
        <w:t>概念介绍</w:t>
      </w:r>
    </w:p>
    <w:p w:rsidR="00B02E81" w:rsidRDefault="00596C82" w:rsidP="003B24E0">
      <w:pPr>
        <w:pStyle w:val="20"/>
      </w:pPr>
      <w:proofErr w:type="gramStart"/>
      <w:r>
        <w:rPr>
          <w:rFonts w:hint="eastAsia"/>
        </w:rPr>
        <w:t>辰卓科技模</w:t>
      </w:r>
      <w:proofErr w:type="gramEnd"/>
      <w:r>
        <w:rPr>
          <w:rFonts w:hint="eastAsia"/>
        </w:rPr>
        <w:t>组测试仪是</w:t>
      </w:r>
      <w:proofErr w:type="gramStart"/>
      <w:r>
        <w:rPr>
          <w:rFonts w:hint="eastAsia"/>
        </w:rPr>
        <w:t>使用与模组</w:t>
      </w:r>
      <w:proofErr w:type="gramEnd"/>
      <w:r>
        <w:rPr>
          <w:rFonts w:hint="eastAsia"/>
        </w:rPr>
        <w:t>终端平台一致的硬件平台，其硬件架构遵循</w:t>
      </w:r>
      <w:r w:rsidRPr="00596C82">
        <w:rPr>
          <w:rFonts w:hint="eastAsia"/>
        </w:rPr>
        <w:t>冯诺依曼计算机的组织结构</w:t>
      </w:r>
      <w:r>
        <w:rPr>
          <w:rFonts w:hint="eastAsia"/>
        </w:rPr>
        <w:t>，包括基于</w:t>
      </w:r>
      <w:r>
        <w:rPr>
          <w:rFonts w:hint="eastAsia"/>
        </w:rPr>
        <w:t>CPU+GPU</w:t>
      </w:r>
      <w:r>
        <w:rPr>
          <w:rFonts w:hint="eastAsia"/>
        </w:rPr>
        <w:t>的</w:t>
      </w:r>
      <w:r>
        <w:rPr>
          <w:rFonts w:hint="eastAsia"/>
        </w:rPr>
        <w:t>SOC</w:t>
      </w:r>
      <w:r>
        <w:rPr>
          <w:rFonts w:hint="eastAsia"/>
        </w:rPr>
        <w:t>处理器、存储器、输入输出设备。</w:t>
      </w:r>
      <w:r w:rsidR="00B02E81">
        <w:rPr>
          <w:rFonts w:hint="eastAsia"/>
        </w:rPr>
        <w:t>软件系统是基于</w:t>
      </w:r>
      <w:r w:rsidR="00B02E81">
        <w:rPr>
          <w:rFonts w:hint="eastAsia"/>
        </w:rPr>
        <w:t>Ubuntu</w:t>
      </w:r>
      <w:r w:rsidR="00B02E81">
        <w:rPr>
          <w:rFonts w:hint="eastAsia"/>
        </w:rPr>
        <w:t>的</w:t>
      </w:r>
      <w:r w:rsidR="00B02E81">
        <w:rPr>
          <w:rFonts w:hint="eastAsia"/>
        </w:rPr>
        <w:t>Linux</w:t>
      </w:r>
      <w:r w:rsidR="00B02E81">
        <w:rPr>
          <w:rFonts w:hint="eastAsia"/>
        </w:rPr>
        <w:t>操作系统，包括了驱动、内核、文件系统及应用程序等部分。</w:t>
      </w:r>
    </w:p>
    <w:p w:rsidR="00562D9C" w:rsidRDefault="00B02E81" w:rsidP="003B24E0">
      <w:pPr>
        <w:pStyle w:val="20"/>
      </w:pPr>
      <w:r>
        <w:rPr>
          <w:rFonts w:hint="eastAsia"/>
        </w:rPr>
        <w:t>在测试仪上进行</w:t>
      </w:r>
      <w:r w:rsidR="004F064C">
        <w:rPr>
          <w:rFonts w:hint="eastAsia"/>
        </w:rPr>
        <w:t>软件二次开发，主要是编译出能运行在</w:t>
      </w:r>
      <w:r w:rsidR="004F064C">
        <w:rPr>
          <w:rFonts w:hint="eastAsia"/>
        </w:rPr>
        <w:t>ARM Linux</w:t>
      </w:r>
      <w:r w:rsidR="004F064C">
        <w:rPr>
          <w:rFonts w:hint="eastAsia"/>
        </w:rPr>
        <w:t>平台下的二进制目标代码，</w:t>
      </w:r>
      <w:r w:rsidR="00562D9C">
        <w:rPr>
          <w:rFonts w:hint="eastAsia"/>
        </w:rPr>
        <w:t>主要</w:t>
      </w:r>
      <w:r w:rsidR="004F064C">
        <w:rPr>
          <w:rFonts w:hint="eastAsia"/>
        </w:rPr>
        <w:t>包括可执行程序</w:t>
      </w:r>
      <w:r w:rsidR="00562D9C">
        <w:rPr>
          <w:rFonts w:hint="eastAsia"/>
        </w:rPr>
        <w:t>和</w:t>
      </w:r>
      <w:r w:rsidR="004F064C">
        <w:rPr>
          <w:rFonts w:hint="eastAsia"/>
        </w:rPr>
        <w:t>动态库。</w:t>
      </w:r>
    </w:p>
    <w:p w:rsidR="003933D6" w:rsidRDefault="003933D6" w:rsidP="003933D6">
      <w:pPr>
        <w:pStyle w:val="2"/>
      </w:pPr>
      <w:bookmarkStart w:id="20" w:name="_Toc512521308"/>
      <w:r>
        <w:rPr>
          <w:rFonts w:hint="eastAsia"/>
        </w:rPr>
        <w:t>直接在测试仪上开发</w:t>
      </w:r>
      <w:bookmarkEnd w:id="20"/>
    </w:p>
    <w:p w:rsidR="00652774" w:rsidRDefault="00652774" w:rsidP="003933D6">
      <w:pPr>
        <w:pStyle w:val="20"/>
      </w:pPr>
    </w:p>
    <w:p w:rsidR="003933D6" w:rsidRPr="003933D6" w:rsidRDefault="00E729B5" w:rsidP="003933D6">
      <w:pPr>
        <w:pStyle w:val="2"/>
      </w:pPr>
      <w:r>
        <w:rPr>
          <w:rFonts w:hint="eastAsia"/>
        </w:rPr>
        <w:t>添加密钥</w:t>
      </w:r>
    </w:p>
    <w:p w:rsidR="00693EBE" w:rsidRDefault="00E729B5" w:rsidP="003B24E0">
      <w:pPr>
        <w:pStyle w:val="20"/>
        <w:rPr>
          <w:rFonts w:hint="eastAsia"/>
        </w:rPr>
      </w:pPr>
      <w:r>
        <w:rPr>
          <w:rFonts w:hint="eastAsia"/>
        </w:rPr>
        <w:t>命令：</w:t>
      </w:r>
      <w:r>
        <w:rPr>
          <w:rFonts w:hint="eastAsia"/>
        </w:rPr>
        <w:t>$</w:t>
      </w:r>
      <w:proofErr w:type="spellStart"/>
      <w:r w:rsidRPr="00E729B5">
        <w:t>ssh-keygen</w:t>
      </w:r>
      <w:proofErr w:type="spellEnd"/>
      <w:r w:rsidRPr="00E729B5">
        <w:t xml:space="preserve"> -t </w:t>
      </w:r>
      <w:proofErr w:type="spellStart"/>
      <w:r w:rsidRPr="00E729B5">
        <w:t>rsa</w:t>
      </w:r>
      <w:proofErr w:type="spellEnd"/>
      <w:r w:rsidRPr="00E729B5">
        <w:t xml:space="preserve"> -C "youremail@example.com"</w:t>
      </w:r>
      <w:r w:rsidR="00562D9C">
        <w:rPr>
          <w:rFonts w:hint="eastAsia"/>
        </w:rPr>
        <w:t>。</w:t>
      </w:r>
    </w:p>
    <w:p w:rsidR="00E614BA" w:rsidRDefault="00A133AE" w:rsidP="00E614BA">
      <w:pPr>
        <w:pStyle w:val="20"/>
      </w:pPr>
      <w:r>
        <w:rPr>
          <w:rFonts w:hint="eastAsia"/>
        </w:rPr>
        <w:t>你需要把邮件地址换成你自己的邮件地址，然后一路回车，使用默认值即可，</w:t>
      </w:r>
      <w:r w:rsidR="00E614BA">
        <w:t xml:space="preserve"> </w:t>
      </w:r>
    </w:p>
    <w:p w:rsidR="00A133AE" w:rsidRDefault="00A133AE" w:rsidP="00A133AE">
      <w:pPr>
        <w:pStyle w:val="20"/>
        <w:rPr>
          <w:rFonts w:hint="eastAsia"/>
        </w:rPr>
      </w:pPr>
    </w:p>
    <w:p w:rsidR="00A133AE" w:rsidRDefault="00A133AE" w:rsidP="00A133AE">
      <w:pPr>
        <w:pStyle w:val="20"/>
        <w:rPr>
          <w:rFonts w:hint="eastAsia"/>
        </w:rPr>
      </w:pPr>
      <w:r>
        <w:rPr>
          <w:rFonts w:hint="eastAsia"/>
        </w:rPr>
        <w:t>登陆</w:t>
      </w:r>
      <w:proofErr w:type="spellStart"/>
      <w:r>
        <w:rPr>
          <w:rFonts w:hint="eastAsia"/>
        </w:rPr>
        <w:t>GitHub</w:t>
      </w:r>
      <w:proofErr w:type="spellEnd"/>
      <w:r>
        <w:rPr>
          <w:rFonts w:hint="eastAsia"/>
        </w:rPr>
        <w:t>，打开“</w:t>
      </w:r>
      <w:r>
        <w:rPr>
          <w:rFonts w:hint="eastAsia"/>
        </w:rPr>
        <w:t>Account settings</w:t>
      </w:r>
      <w:r>
        <w:rPr>
          <w:rFonts w:hint="eastAsia"/>
        </w:rPr>
        <w:t>”，“</w:t>
      </w:r>
      <w:r>
        <w:rPr>
          <w:rFonts w:hint="eastAsia"/>
        </w:rPr>
        <w:t>SSH Keys</w:t>
      </w:r>
      <w:r>
        <w:rPr>
          <w:rFonts w:hint="eastAsia"/>
        </w:rPr>
        <w:t>”页面：</w:t>
      </w:r>
    </w:p>
    <w:p w:rsidR="00A133AE" w:rsidRDefault="00A133AE" w:rsidP="00A133AE">
      <w:pPr>
        <w:pStyle w:val="20"/>
      </w:pPr>
    </w:p>
    <w:p w:rsidR="00A133AE" w:rsidRDefault="00A133AE" w:rsidP="00A133AE">
      <w:pPr>
        <w:pStyle w:val="20"/>
        <w:rPr>
          <w:rFonts w:hint="eastAsia"/>
        </w:rPr>
      </w:pPr>
      <w:r>
        <w:rPr>
          <w:rFonts w:hint="eastAsia"/>
        </w:rPr>
        <w:t>然后，点“</w:t>
      </w:r>
      <w:r>
        <w:rPr>
          <w:rFonts w:hint="eastAsia"/>
        </w:rPr>
        <w:t>Add SSH Key</w:t>
      </w:r>
      <w:r>
        <w:rPr>
          <w:rFonts w:hint="eastAsia"/>
        </w:rPr>
        <w:t>”，填上任意</w:t>
      </w:r>
      <w:r>
        <w:rPr>
          <w:rFonts w:hint="eastAsia"/>
        </w:rPr>
        <w:t>Title</w:t>
      </w:r>
      <w:r>
        <w:rPr>
          <w:rFonts w:hint="eastAsia"/>
        </w:rPr>
        <w:t>，在</w:t>
      </w:r>
      <w:r>
        <w:rPr>
          <w:rFonts w:hint="eastAsia"/>
        </w:rPr>
        <w:t>Key</w:t>
      </w:r>
      <w:r>
        <w:rPr>
          <w:rFonts w:hint="eastAsia"/>
        </w:rPr>
        <w:t>文本框里粘贴</w:t>
      </w:r>
      <w:r>
        <w:rPr>
          <w:rFonts w:hint="eastAsia"/>
        </w:rPr>
        <w:t>id_rsa.pub</w:t>
      </w:r>
      <w:r>
        <w:rPr>
          <w:rFonts w:hint="eastAsia"/>
        </w:rPr>
        <w:t>文件的内容：</w:t>
      </w:r>
    </w:p>
    <w:p w:rsidR="00A133AE" w:rsidRDefault="00A133AE" w:rsidP="00A133AE">
      <w:pPr>
        <w:pStyle w:val="20"/>
      </w:pPr>
    </w:p>
    <w:p w:rsidR="00A133AE" w:rsidRDefault="00A133AE" w:rsidP="00A133AE">
      <w:pPr>
        <w:pStyle w:val="20"/>
      </w:pPr>
      <w:proofErr w:type="gramStart"/>
      <w:r>
        <w:t>github-addkey-1</w:t>
      </w:r>
      <w:proofErr w:type="gramEnd"/>
    </w:p>
    <w:p w:rsidR="00A133AE" w:rsidRDefault="00A133AE" w:rsidP="00A133AE">
      <w:pPr>
        <w:pStyle w:val="20"/>
      </w:pPr>
    </w:p>
    <w:p w:rsidR="00A133AE" w:rsidRDefault="00A133AE" w:rsidP="00A133AE">
      <w:pPr>
        <w:pStyle w:val="20"/>
        <w:rPr>
          <w:rFonts w:hint="eastAsia"/>
        </w:rPr>
      </w:pPr>
      <w:r>
        <w:rPr>
          <w:rFonts w:hint="eastAsia"/>
        </w:rPr>
        <w:t>点“</w:t>
      </w:r>
      <w:r>
        <w:rPr>
          <w:rFonts w:hint="eastAsia"/>
        </w:rPr>
        <w:t>Add Key</w:t>
      </w:r>
      <w:r>
        <w:rPr>
          <w:rFonts w:hint="eastAsia"/>
        </w:rPr>
        <w:t>”，你就应该看到已经添加的</w:t>
      </w:r>
      <w:r>
        <w:rPr>
          <w:rFonts w:hint="eastAsia"/>
        </w:rPr>
        <w:t>Key</w:t>
      </w:r>
      <w:r>
        <w:rPr>
          <w:rFonts w:hint="eastAsia"/>
        </w:rPr>
        <w:t>：</w:t>
      </w:r>
    </w:p>
    <w:p w:rsidR="00A133AE" w:rsidRDefault="00A133AE" w:rsidP="00A133AE">
      <w:pPr>
        <w:pStyle w:val="20"/>
      </w:pPr>
    </w:p>
    <w:p w:rsidR="00A133AE" w:rsidRDefault="00A133AE" w:rsidP="00A133AE">
      <w:pPr>
        <w:pStyle w:val="20"/>
      </w:pPr>
      <w:proofErr w:type="gramStart"/>
      <w:r>
        <w:t>github-addkey-2</w:t>
      </w:r>
      <w:proofErr w:type="gramEnd"/>
    </w:p>
    <w:p w:rsidR="00A133AE" w:rsidRDefault="00A133AE" w:rsidP="00A133AE">
      <w:pPr>
        <w:pStyle w:val="20"/>
      </w:pPr>
    </w:p>
    <w:p w:rsidR="00A133AE" w:rsidRDefault="00A133AE" w:rsidP="00A133AE">
      <w:pPr>
        <w:pStyle w:val="20"/>
        <w:rPr>
          <w:rFonts w:hint="eastAsia"/>
        </w:rPr>
      </w:pPr>
      <w:r>
        <w:rPr>
          <w:rFonts w:hint="eastAsia"/>
        </w:rPr>
        <w:t>为什么</w:t>
      </w:r>
      <w:proofErr w:type="spellStart"/>
      <w:r>
        <w:rPr>
          <w:rFonts w:hint="eastAsia"/>
        </w:rPr>
        <w:t>GitHub</w:t>
      </w:r>
      <w:proofErr w:type="spellEnd"/>
      <w:r>
        <w:rPr>
          <w:rFonts w:hint="eastAsia"/>
        </w:rPr>
        <w:t>需要</w:t>
      </w:r>
      <w:r>
        <w:rPr>
          <w:rFonts w:hint="eastAsia"/>
        </w:rPr>
        <w:t>SSH Key</w:t>
      </w:r>
      <w:r>
        <w:rPr>
          <w:rFonts w:hint="eastAsia"/>
        </w:rPr>
        <w:t>呢？因为</w:t>
      </w:r>
      <w:proofErr w:type="spellStart"/>
      <w:r>
        <w:rPr>
          <w:rFonts w:hint="eastAsia"/>
        </w:rPr>
        <w:t>GitHub</w:t>
      </w:r>
      <w:proofErr w:type="spellEnd"/>
      <w:r>
        <w:rPr>
          <w:rFonts w:hint="eastAsia"/>
        </w:rPr>
        <w:t>需要识别出你推送的提交确实是你推送的，而不是别人冒充的，而</w:t>
      </w:r>
      <w:proofErr w:type="spellStart"/>
      <w:r>
        <w:rPr>
          <w:rFonts w:hint="eastAsia"/>
        </w:rPr>
        <w:t>Git</w:t>
      </w:r>
      <w:proofErr w:type="spellEnd"/>
      <w:r>
        <w:rPr>
          <w:rFonts w:hint="eastAsia"/>
        </w:rPr>
        <w:t>支持</w:t>
      </w:r>
      <w:r>
        <w:rPr>
          <w:rFonts w:hint="eastAsia"/>
        </w:rPr>
        <w:t>SSH</w:t>
      </w:r>
      <w:r>
        <w:rPr>
          <w:rFonts w:hint="eastAsia"/>
        </w:rPr>
        <w:t>协议，所以，</w:t>
      </w:r>
      <w:proofErr w:type="spellStart"/>
      <w:r>
        <w:rPr>
          <w:rFonts w:hint="eastAsia"/>
        </w:rPr>
        <w:t>GitHub</w:t>
      </w:r>
      <w:proofErr w:type="spellEnd"/>
      <w:r>
        <w:rPr>
          <w:rFonts w:hint="eastAsia"/>
        </w:rPr>
        <w:t>只要知道了你的公</w:t>
      </w:r>
      <w:proofErr w:type="gramStart"/>
      <w:r>
        <w:rPr>
          <w:rFonts w:hint="eastAsia"/>
        </w:rPr>
        <w:t>钥</w:t>
      </w:r>
      <w:proofErr w:type="gramEnd"/>
      <w:r>
        <w:rPr>
          <w:rFonts w:hint="eastAsia"/>
        </w:rPr>
        <w:t>，就可以确认只有你自己才能推送</w:t>
      </w:r>
    </w:p>
    <w:p w:rsidR="00A133AE" w:rsidRDefault="00A133AE" w:rsidP="00A133AE">
      <w:pPr>
        <w:pStyle w:val="3"/>
        <w:rPr>
          <w:rFonts w:hint="eastAsia"/>
        </w:rPr>
      </w:pPr>
      <w:r>
        <w:rPr>
          <w:rFonts w:hint="eastAsia"/>
        </w:rPr>
        <w:lastRenderedPageBreak/>
        <w:t>生成</w:t>
      </w:r>
      <w:r>
        <w:rPr>
          <w:rFonts w:hint="eastAsia"/>
        </w:rPr>
        <w:t>SSH-Key</w:t>
      </w:r>
    </w:p>
    <w:p w:rsidR="00356ABE" w:rsidRDefault="00356ABE" w:rsidP="00356ABE">
      <w:pPr>
        <w:pStyle w:val="20"/>
        <w:numPr>
          <w:ilvl w:val="0"/>
          <w:numId w:val="14"/>
        </w:numPr>
        <w:ind w:firstLineChars="0"/>
      </w:pPr>
      <w:r>
        <w:rPr>
          <w:rFonts w:hint="eastAsia"/>
        </w:rPr>
        <w:t>打开</w:t>
      </w:r>
      <w:proofErr w:type="spellStart"/>
      <w:r>
        <w:t>Git</w:t>
      </w:r>
      <w:proofErr w:type="spellEnd"/>
      <w:r>
        <w:t xml:space="preserve"> Bash</w:t>
      </w:r>
      <w:r>
        <w:t>，</w:t>
      </w:r>
      <w:r>
        <w:rPr>
          <w:rFonts w:hint="eastAsia"/>
        </w:rPr>
        <w:t>输入以下</w:t>
      </w:r>
      <w:r w:rsidR="00BC6845">
        <w:rPr>
          <w:rFonts w:hint="eastAsia"/>
        </w:rPr>
        <w:t>命令，替换成你自己的</w:t>
      </w:r>
      <w:r w:rsidR="00BC6845">
        <w:rPr>
          <w:rFonts w:hint="eastAsia"/>
        </w:rPr>
        <w:t>email</w:t>
      </w:r>
      <w:r w:rsidR="00BC6845">
        <w:rPr>
          <w:rFonts w:hint="eastAsia"/>
        </w:rPr>
        <w:t>地址：</w:t>
      </w:r>
    </w:p>
    <w:p w:rsidR="00356ABE" w:rsidRPr="008A5ABF" w:rsidRDefault="00A9481A" w:rsidP="008A5ABF">
      <w:pPr>
        <w:pStyle w:val="20"/>
        <w:shd w:val="clear" w:color="auto" w:fill="D9D9D9" w:themeFill="background1" w:themeFillShade="D9"/>
        <w:rPr>
          <w:shd w:val="clear" w:color="auto" w:fill="D9D9D9" w:themeFill="background1" w:themeFillShade="D9"/>
        </w:rPr>
      </w:pPr>
      <w:r w:rsidRPr="00935B45">
        <w:rPr>
          <w:rFonts w:hint="eastAsia"/>
          <w:shd w:val="clear" w:color="auto" w:fill="D9D9D9" w:themeFill="background1" w:themeFillShade="D9"/>
        </w:rPr>
        <w:t xml:space="preserve">$ </w:t>
      </w:r>
      <w:proofErr w:type="spellStart"/>
      <w:proofErr w:type="gramStart"/>
      <w:r w:rsidR="00356ABE" w:rsidRPr="00935B45">
        <w:rPr>
          <w:shd w:val="clear" w:color="auto" w:fill="D9D9D9" w:themeFill="background1" w:themeFillShade="D9"/>
        </w:rPr>
        <w:t>ssh-keygen</w:t>
      </w:r>
      <w:proofErr w:type="spellEnd"/>
      <w:proofErr w:type="gramEnd"/>
      <w:r w:rsidR="00356ABE" w:rsidRPr="00935B45">
        <w:rPr>
          <w:shd w:val="clear" w:color="auto" w:fill="D9D9D9" w:themeFill="background1" w:themeFillShade="D9"/>
        </w:rPr>
        <w:t xml:space="preserve"> -t </w:t>
      </w:r>
      <w:proofErr w:type="spellStart"/>
      <w:r w:rsidR="00356ABE" w:rsidRPr="00935B45">
        <w:rPr>
          <w:shd w:val="clear" w:color="auto" w:fill="D9D9D9" w:themeFill="background1" w:themeFillShade="D9"/>
        </w:rPr>
        <w:t>rsa</w:t>
      </w:r>
      <w:proofErr w:type="spellEnd"/>
      <w:r w:rsidR="00356ABE" w:rsidRPr="00935B45">
        <w:rPr>
          <w:shd w:val="clear" w:color="auto" w:fill="D9D9D9" w:themeFill="background1" w:themeFillShade="D9"/>
        </w:rPr>
        <w:t xml:space="preserve"> -b 4096 -C "your_email@example.com"</w:t>
      </w:r>
    </w:p>
    <w:p w:rsidR="00356ABE" w:rsidRDefault="00935B45" w:rsidP="00356ABE">
      <w:pPr>
        <w:pStyle w:val="20"/>
      </w:pPr>
      <w:r>
        <w:rPr>
          <w:rFonts w:hint="eastAsia"/>
        </w:rPr>
        <w:t>此命令将使用新提供的</w:t>
      </w:r>
      <w:r>
        <w:rPr>
          <w:rFonts w:hint="eastAsia"/>
        </w:rPr>
        <w:t>email</w:t>
      </w:r>
      <w:r>
        <w:rPr>
          <w:rFonts w:hint="eastAsia"/>
        </w:rPr>
        <w:t>创建一个新的</w:t>
      </w:r>
      <w:r>
        <w:rPr>
          <w:rFonts w:hint="eastAsia"/>
        </w:rPr>
        <w:t>SSH Key</w:t>
      </w:r>
      <w:r>
        <w:rPr>
          <w:rFonts w:hint="eastAsia"/>
        </w:rPr>
        <w:t>。</w:t>
      </w:r>
    </w:p>
    <w:p w:rsidR="00356ABE" w:rsidRPr="00935B45" w:rsidRDefault="00356ABE" w:rsidP="008A5ABF">
      <w:pPr>
        <w:pStyle w:val="20"/>
        <w:shd w:val="clear" w:color="auto" w:fill="D9D9D9" w:themeFill="background1" w:themeFillShade="D9"/>
        <w:rPr>
          <w:shd w:val="clear" w:color="auto" w:fill="D9D9D9" w:themeFill="background1" w:themeFillShade="D9"/>
        </w:rPr>
      </w:pPr>
      <w:proofErr w:type="gramStart"/>
      <w:r w:rsidRPr="00935B45">
        <w:rPr>
          <w:shd w:val="clear" w:color="auto" w:fill="D9D9D9" w:themeFill="background1" w:themeFillShade="D9"/>
        </w:rPr>
        <w:t xml:space="preserve">Generating public/private </w:t>
      </w:r>
      <w:proofErr w:type="spellStart"/>
      <w:r w:rsidRPr="00935B45">
        <w:rPr>
          <w:shd w:val="clear" w:color="auto" w:fill="D9D9D9" w:themeFill="background1" w:themeFillShade="D9"/>
        </w:rPr>
        <w:t>rsa</w:t>
      </w:r>
      <w:proofErr w:type="spellEnd"/>
      <w:r w:rsidRPr="00935B45">
        <w:rPr>
          <w:shd w:val="clear" w:color="auto" w:fill="D9D9D9" w:themeFill="background1" w:themeFillShade="D9"/>
        </w:rPr>
        <w:t xml:space="preserve"> key pair.</w:t>
      </w:r>
      <w:proofErr w:type="gramEnd"/>
    </w:p>
    <w:p w:rsidR="00356ABE" w:rsidRDefault="00935B45" w:rsidP="00356ABE">
      <w:pPr>
        <w:pStyle w:val="20"/>
      </w:pPr>
      <w:r>
        <w:rPr>
          <w:rFonts w:hint="eastAsia"/>
        </w:rPr>
        <w:t>当提示</w:t>
      </w:r>
      <w:r w:rsidR="000609DA">
        <w:t>"Enter file in which to save the key</w:t>
      </w:r>
      <w:r w:rsidR="00356ABE">
        <w:t>"</w:t>
      </w:r>
      <w:r>
        <w:rPr>
          <w:rFonts w:hint="eastAsia"/>
        </w:rPr>
        <w:t>时按回车键，表示接受默认文件路径。</w:t>
      </w:r>
    </w:p>
    <w:p w:rsidR="00356ABE" w:rsidRPr="000609DA" w:rsidRDefault="00356ABE" w:rsidP="008A5ABF">
      <w:pPr>
        <w:pStyle w:val="20"/>
        <w:shd w:val="clear" w:color="auto" w:fill="D9D9D9" w:themeFill="background1" w:themeFillShade="D9"/>
        <w:rPr>
          <w:shd w:val="clear" w:color="auto" w:fill="D9D9D9" w:themeFill="background1" w:themeFillShade="D9"/>
        </w:rPr>
      </w:pPr>
      <w:r w:rsidRPr="000609DA">
        <w:rPr>
          <w:shd w:val="clear" w:color="auto" w:fill="D9D9D9" w:themeFill="background1" w:themeFillShade="D9"/>
        </w:rPr>
        <w:t>Enter a file in which to save the key (/c/Users/you/.</w:t>
      </w:r>
      <w:proofErr w:type="spellStart"/>
      <w:r w:rsidRPr="000609DA">
        <w:rPr>
          <w:shd w:val="clear" w:color="auto" w:fill="D9D9D9" w:themeFill="background1" w:themeFillShade="D9"/>
        </w:rPr>
        <w:t>ssh</w:t>
      </w:r>
      <w:proofErr w:type="spellEnd"/>
      <w:r w:rsidRPr="000609DA">
        <w:rPr>
          <w:shd w:val="clear" w:color="auto" w:fill="D9D9D9" w:themeFill="background1" w:themeFillShade="D9"/>
        </w:rPr>
        <w:t>/</w:t>
      </w:r>
      <w:proofErr w:type="spellStart"/>
      <w:r w:rsidRPr="000609DA">
        <w:rPr>
          <w:shd w:val="clear" w:color="auto" w:fill="D9D9D9" w:themeFill="background1" w:themeFillShade="D9"/>
        </w:rPr>
        <w:t>id_rsa</w:t>
      </w:r>
      <w:proofErr w:type="spellEnd"/>
      <w:r w:rsidRPr="000609DA">
        <w:rPr>
          <w:shd w:val="clear" w:color="auto" w:fill="D9D9D9" w:themeFill="background1" w:themeFillShade="D9"/>
        </w:rPr>
        <w:t>):[Press enter]</w:t>
      </w:r>
    </w:p>
    <w:p w:rsidR="00356ABE" w:rsidRDefault="004E77C9" w:rsidP="00356ABE">
      <w:pPr>
        <w:pStyle w:val="20"/>
      </w:pPr>
      <w:r>
        <w:rPr>
          <w:rFonts w:hint="eastAsia"/>
        </w:rPr>
        <w:t>输入两次密钥。</w:t>
      </w:r>
    </w:p>
    <w:p w:rsidR="00356ABE" w:rsidRPr="004E77C9" w:rsidRDefault="00356ABE" w:rsidP="008A5ABF">
      <w:pPr>
        <w:pStyle w:val="20"/>
        <w:shd w:val="clear" w:color="auto" w:fill="D9D9D9" w:themeFill="background1" w:themeFillShade="D9"/>
        <w:rPr>
          <w:shd w:val="clear" w:color="auto" w:fill="D9D9D9" w:themeFill="background1" w:themeFillShade="D9"/>
        </w:rPr>
      </w:pPr>
      <w:r w:rsidRPr="004E77C9">
        <w:rPr>
          <w:shd w:val="clear" w:color="auto" w:fill="D9D9D9" w:themeFill="background1" w:themeFillShade="D9"/>
        </w:rPr>
        <w:t>Enter passphrase (empty for no passphrase): [Type a passphrase]</w:t>
      </w:r>
    </w:p>
    <w:p w:rsidR="00A133AE" w:rsidRPr="004E77C9" w:rsidRDefault="00356ABE" w:rsidP="008A5ABF">
      <w:pPr>
        <w:pStyle w:val="20"/>
        <w:shd w:val="clear" w:color="auto" w:fill="D9D9D9" w:themeFill="background1" w:themeFillShade="D9"/>
        <w:rPr>
          <w:rFonts w:hint="eastAsia"/>
          <w:shd w:val="clear" w:color="auto" w:fill="D9D9D9" w:themeFill="background1" w:themeFillShade="D9"/>
        </w:rPr>
      </w:pPr>
      <w:r w:rsidRPr="004E77C9">
        <w:rPr>
          <w:shd w:val="clear" w:color="auto" w:fill="D9D9D9" w:themeFill="background1" w:themeFillShade="D9"/>
        </w:rPr>
        <w:t>Enter same passphrase again: [Type passphrase again]</w:t>
      </w:r>
    </w:p>
    <w:p w:rsidR="00E614BA" w:rsidRDefault="00E614BA" w:rsidP="00E614BA">
      <w:pPr>
        <w:pStyle w:val="20"/>
        <w:rPr>
          <w:rFonts w:hint="eastAsia"/>
        </w:rPr>
      </w:pPr>
      <w:r>
        <w:rPr>
          <w:rFonts w:hint="eastAsia"/>
        </w:rPr>
        <w:t>由于这个</w:t>
      </w:r>
      <w:r>
        <w:rPr>
          <w:rFonts w:hint="eastAsia"/>
        </w:rPr>
        <w:t>Key</w:t>
      </w:r>
      <w:r>
        <w:rPr>
          <w:rFonts w:hint="eastAsia"/>
        </w:rPr>
        <w:t>也不是用于军事目的，所以也无需设置密码。</w:t>
      </w:r>
    </w:p>
    <w:p w:rsidR="00A133AE" w:rsidRDefault="00E614BA" w:rsidP="00E614BA">
      <w:pPr>
        <w:pStyle w:val="20"/>
        <w:rPr>
          <w:rFonts w:hint="eastAsia"/>
        </w:rPr>
      </w:pPr>
      <w:r>
        <w:rPr>
          <w:rFonts w:hint="eastAsia"/>
        </w:rPr>
        <w:t>如果一切顺利的话，可以在用户主目录里找到</w:t>
      </w:r>
      <w:r>
        <w:rPr>
          <w:rFonts w:hint="eastAsia"/>
        </w:rPr>
        <w:t>.</w:t>
      </w:r>
      <w:proofErr w:type="spellStart"/>
      <w:r>
        <w:rPr>
          <w:rFonts w:hint="eastAsia"/>
        </w:rPr>
        <w:t>ssh</w:t>
      </w:r>
      <w:proofErr w:type="spellEnd"/>
      <w:r>
        <w:rPr>
          <w:rFonts w:hint="eastAsia"/>
        </w:rPr>
        <w:t>目录，里面有</w:t>
      </w:r>
      <w:proofErr w:type="spellStart"/>
      <w:r>
        <w:rPr>
          <w:rFonts w:hint="eastAsia"/>
        </w:rPr>
        <w:t>id_rsa</w:t>
      </w:r>
      <w:proofErr w:type="spellEnd"/>
      <w:r>
        <w:rPr>
          <w:rFonts w:hint="eastAsia"/>
        </w:rPr>
        <w:t>和</w:t>
      </w:r>
      <w:r>
        <w:rPr>
          <w:rFonts w:hint="eastAsia"/>
        </w:rPr>
        <w:t>id_rsa.pub</w:t>
      </w:r>
      <w:r>
        <w:rPr>
          <w:rFonts w:hint="eastAsia"/>
        </w:rPr>
        <w:t>两个文件，这两个就是</w:t>
      </w:r>
      <w:r>
        <w:rPr>
          <w:rFonts w:hint="eastAsia"/>
        </w:rPr>
        <w:t>SSH Key</w:t>
      </w:r>
      <w:r>
        <w:rPr>
          <w:rFonts w:hint="eastAsia"/>
        </w:rPr>
        <w:t>的秘</w:t>
      </w:r>
      <w:proofErr w:type="gramStart"/>
      <w:r>
        <w:rPr>
          <w:rFonts w:hint="eastAsia"/>
        </w:rPr>
        <w:t>钥</w:t>
      </w:r>
      <w:proofErr w:type="gramEnd"/>
      <w:r>
        <w:rPr>
          <w:rFonts w:hint="eastAsia"/>
        </w:rPr>
        <w:t>对，</w:t>
      </w:r>
      <w:proofErr w:type="spellStart"/>
      <w:r>
        <w:rPr>
          <w:rFonts w:hint="eastAsia"/>
        </w:rPr>
        <w:t>id_rsa</w:t>
      </w:r>
      <w:proofErr w:type="spellEnd"/>
      <w:r>
        <w:rPr>
          <w:rFonts w:hint="eastAsia"/>
        </w:rPr>
        <w:t>是私</w:t>
      </w:r>
      <w:proofErr w:type="gramStart"/>
      <w:r>
        <w:rPr>
          <w:rFonts w:hint="eastAsia"/>
        </w:rPr>
        <w:t>钥</w:t>
      </w:r>
      <w:proofErr w:type="gramEnd"/>
      <w:r>
        <w:rPr>
          <w:rFonts w:hint="eastAsia"/>
        </w:rPr>
        <w:t>，不能泄露出去，</w:t>
      </w:r>
      <w:r>
        <w:rPr>
          <w:rFonts w:hint="eastAsia"/>
        </w:rPr>
        <w:t>id_rsa.pub</w:t>
      </w:r>
      <w:r>
        <w:rPr>
          <w:rFonts w:hint="eastAsia"/>
        </w:rPr>
        <w:t>是公</w:t>
      </w:r>
      <w:proofErr w:type="gramStart"/>
      <w:r>
        <w:rPr>
          <w:rFonts w:hint="eastAsia"/>
        </w:rPr>
        <w:t>钥</w:t>
      </w:r>
      <w:proofErr w:type="gramEnd"/>
      <w:r>
        <w:rPr>
          <w:rFonts w:hint="eastAsia"/>
        </w:rPr>
        <w:t>，可以放心地告诉任何人。</w:t>
      </w:r>
    </w:p>
    <w:p w:rsidR="00E614BA" w:rsidRDefault="00E614BA" w:rsidP="00E614BA">
      <w:pPr>
        <w:pStyle w:val="20"/>
      </w:pPr>
    </w:p>
    <w:p w:rsidR="00562D9C" w:rsidRDefault="00562D9C" w:rsidP="003933D6">
      <w:pPr>
        <w:pStyle w:val="3"/>
      </w:pPr>
      <w:bookmarkStart w:id="21" w:name="_Toc512521310"/>
      <w:r>
        <w:rPr>
          <w:rFonts w:hint="eastAsia"/>
        </w:rPr>
        <w:t>主机环境搭建</w:t>
      </w:r>
      <w:bookmarkEnd w:id="21"/>
    </w:p>
    <w:p w:rsidR="00562D9C" w:rsidRDefault="00562D9C" w:rsidP="003B24E0">
      <w:pPr>
        <w:pStyle w:val="20"/>
      </w:pPr>
      <w:r>
        <w:rPr>
          <w:rFonts w:hint="eastAsia"/>
        </w:rPr>
        <w:t>通常情况下，主机就是一台装有任意</w:t>
      </w:r>
      <w:r>
        <w:rPr>
          <w:rFonts w:hint="eastAsia"/>
        </w:rPr>
        <w:t>Linux</w:t>
      </w:r>
      <w:r>
        <w:rPr>
          <w:rFonts w:hint="eastAsia"/>
        </w:rPr>
        <w:t>发行版本的</w:t>
      </w:r>
      <w:r>
        <w:rPr>
          <w:rFonts w:hint="eastAsia"/>
        </w:rPr>
        <w:t>PC</w:t>
      </w:r>
      <w:r>
        <w:rPr>
          <w:rFonts w:hint="eastAsia"/>
        </w:rPr>
        <w:t>电脑。这里，我们以基于</w:t>
      </w:r>
      <w:r>
        <w:rPr>
          <w:rFonts w:hint="eastAsia"/>
        </w:rPr>
        <w:t>x64</w:t>
      </w:r>
      <w:r>
        <w:rPr>
          <w:rFonts w:hint="eastAsia"/>
        </w:rPr>
        <w:t>硬件架构和</w:t>
      </w:r>
      <w:r>
        <w:rPr>
          <w:rFonts w:hint="eastAsia"/>
        </w:rPr>
        <w:t>Ubuntu</w:t>
      </w:r>
      <w:r>
        <w:rPr>
          <w:rFonts w:hint="eastAsia"/>
        </w:rPr>
        <w:t>发行版的</w:t>
      </w:r>
      <w:r>
        <w:rPr>
          <w:rFonts w:hint="eastAsia"/>
        </w:rPr>
        <w:t>Linux</w:t>
      </w:r>
      <w:r>
        <w:rPr>
          <w:rFonts w:hint="eastAsia"/>
        </w:rPr>
        <w:t>操作系统电脑为例。</w:t>
      </w:r>
    </w:p>
    <w:p w:rsidR="00562D9C" w:rsidRDefault="00562D9C" w:rsidP="003B24E0">
      <w:pPr>
        <w:pStyle w:val="20"/>
      </w:pPr>
      <w:r>
        <w:rPr>
          <w:rFonts w:hint="eastAsia"/>
        </w:rPr>
        <w:t>我们的</w:t>
      </w:r>
      <w:r>
        <w:rPr>
          <w:rFonts w:hint="eastAsia"/>
        </w:rPr>
        <w:t>Ubuntu</w:t>
      </w:r>
      <w:r>
        <w:rPr>
          <w:rFonts w:hint="eastAsia"/>
        </w:rPr>
        <w:t>操作系统可以是直接安装在物理</w:t>
      </w:r>
      <w:r>
        <w:rPr>
          <w:rFonts w:hint="eastAsia"/>
        </w:rPr>
        <w:t>PC</w:t>
      </w:r>
      <w:r>
        <w:rPr>
          <w:rFonts w:hint="eastAsia"/>
        </w:rPr>
        <w:t>机上。如果我们是使用的</w:t>
      </w:r>
      <w:r>
        <w:rPr>
          <w:rFonts w:hint="eastAsia"/>
        </w:rPr>
        <w:t>Windows</w:t>
      </w:r>
      <w:r>
        <w:rPr>
          <w:rFonts w:hint="eastAsia"/>
        </w:rPr>
        <w:t>操作系统，则需要安装双系统或在虚拟机中安装</w:t>
      </w:r>
      <w:r>
        <w:rPr>
          <w:rFonts w:hint="eastAsia"/>
        </w:rPr>
        <w:t>Ubuntu</w:t>
      </w:r>
      <w:r>
        <w:rPr>
          <w:rFonts w:hint="eastAsia"/>
        </w:rPr>
        <w:t>系统。</w:t>
      </w:r>
    </w:p>
    <w:p w:rsidR="00562D9C" w:rsidRDefault="00562D9C" w:rsidP="003B24E0">
      <w:pPr>
        <w:pStyle w:val="20"/>
      </w:pPr>
      <w:r>
        <w:rPr>
          <w:rFonts w:hint="eastAsia"/>
        </w:rPr>
        <w:t>下面假设我们有一台</w:t>
      </w:r>
      <w:r>
        <w:rPr>
          <w:rFonts w:hint="eastAsia"/>
        </w:rPr>
        <w:t>Windows 7</w:t>
      </w:r>
      <w:r>
        <w:rPr>
          <w:rFonts w:hint="eastAsia"/>
        </w:rPr>
        <w:t>操作系统的</w:t>
      </w:r>
      <w:r>
        <w:rPr>
          <w:rFonts w:hint="eastAsia"/>
        </w:rPr>
        <w:t>PC</w:t>
      </w:r>
      <w:r>
        <w:rPr>
          <w:rFonts w:hint="eastAsia"/>
        </w:rPr>
        <w:t>机作为程序开发的主机。</w:t>
      </w:r>
      <w:r w:rsidR="00CF7995">
        <w:rPr>
          <w:rFonts w:hint="eastAsia"/>
        </w:rPr>
        <w:t>若物理机上有</w:t>
      </w:r>
      <w:r w:rsidR="00CF7995">
        <w:rPr>
          <w:rFonts w:hint="eastAsia"/>
        </w:rPr>
        <w:t>Linux</w:t>
      </w:r>
      <w:r w:rsidR="00CF7995">
        <w:rPr>
          <w:rFonts w:hint="eastAsia"/>
        </w:rPr>
        <w:t>系统，则略过前两节。</w:t>
      </w:r>
    </w:p>
    <w:p w:rsidR="00CF7995" w:rsidRPr="00CF7995" w:rsidRDefault="001D64B7" w:rsidP="003933D6">
      <w:pPr>
        <w:pStyle w:val="4"/>
      </w:pPr>
      <w:r>
        <w:rPr>
          <w:rFonts w:hint="eastAsia"/>
        </w:rPr>
        <w:t>安装虚拟机</w:t>
      </w:r>
    </w:p>
    <w:p w:rsidR="00562D9C" w:rsidRDefault="001D64B7" w:rsidP="003B24E0">
      <w:pPr>
        <w:pStyle w:val="20"/>
      </w:pPr>
      <w:r>
        <w:rPr>
          <w:rFonts w:hint="eastAsia"/>
        </w:rPr>
        <w:t>虚拟机软件有很多种，常用的有</w:t>
      </w:r>
      <w:proofErr w:type="spellStart"/>
      <w:r>
        <w:rPr>
          <w:rFonts w:hint="eastAsia"/>
        </w:rPr>
        <w:t>VMWare</w:t>
      </w:r>
      <w:proofErr w:type="spellEnd"/>
      <w:r>
        <w:rPr>
          <w:rFonts w:hint="eastAsia"/>
        </w:rPr>
        <w:t>或</w:t>
      </w:r>
      <w:r>
        <w:rPr>
          <w:rFonts w:hint="eastAsia"/>
        </w:rPr>
        <w:t>Virtual Box</w:t>
      </w:r>
      <w:r>
        <w:rPr>
          <w:rFonts w:hint="eastAsia"/>
        </w:rPr>
        <w:t>。</w:t>
      </w:r>
    </w:p>
    <w:p w:rsidR="001D64B7" w:rsidRDefault="00743230" w:rsidP="003933D6">
      <w:pPr>
        <w:pStyle w:val="4"/>
      </w:pPr>
      <w:r>
        <w:rPr>
          <w:rFonts w:hint="eastAsia"/>
        </w:rPr>
        <w:t>安装</w:t>
      </w:r>
      <w:r>
        <w:rPr>
          <w:rFonts w:hint="eastAsia"/>
        </w:rPr>
        <w:t>Ubuntu</w:t>
      </w:r>
      <w:r>
        <w:rPr>
          <w:rFonts w:hint="eastAsia"/>
        </w:rPr>
        <w:t>操作系统</w:t>
      </w:r>
    </w:p>
    <w:p w:rsidR="00743230" w:rsidRDefault="00743230" w:rsidP="003B24E0">
      <w:pPr>
        <w:pStyle w:val="20"/>
      </w:pPr>
      <w:r>
        <w:rPr>
          <w:rFonts w:hint="eastAsia"/>
        </w:rPr>
        <w:t>装好虚拟机后，就可以在虚拟机中安装</w:t>
      </w:r>
      <w:r>
        <w:rPr>
          <w:rFonts w:hint="eastAsia"/>
        </w:rPr>
        <w:t>Ubuntu</w:t>
      </w:r>
      <w:r>
        <w:rPr>
          <w:rFonts w:hint="eastAsia"/>
        </w:rPr>
        <w:t>操作系统了。</w:t>
      </w:r>
      <w:r w:rsidR="00D53CFB">
        <w:rPr>
          <w:rFonts w:hint="eastAsia"/>
        </w:rPr>
        <w:t>Ubuntu</w:t>
      </w:r>
      <w:r w:rsidR="00D53CFB">
        <w:rPr>
          <w:rFonts w:hint="eastAsia"/>
        </w:rPr>
        <w:t>操作系统当前推荐使用</w:t>
      </w:r>
      <w:r w:rsidR="00D53CFB" w:rsidRPr="00D53CFB">
        <w:t>Ubuntu 16.04 LTS</w:t>
      </w:r>
      <w:r w:rsidR="00D53CFB">
        <w:rPr>
          <w:rFonts w:hint="eastAsia"/>
        </w:rPr>
        <w:t>。</w:t>
      </w:r>
    </w:p>
    <w:p w:rsidR="00743230" w:rsidRDefault="00743230" w:rsidP="003933D6">
      <w:pPr>
        <w:pStyle w:val="4"/>
      </w:pPr>
      <w:r>
        <w:rPr>
          <w:rFonts w:hint="eastAsia"/>
        </w:rPr>
        <w:t>安装交叉编译器</w:t>
      </w:r>
    </w:p>
    <w:p w:rsidR="00D53CFB" w:rsidRDefault="00D53CFB" w:rsidP="00D53CFB">
      <w:pPr>
        <w:pStyle w:val="20"/>
      </w:pPr>
      <w:r>
        <w:rPr>
          <w:rFonts w:hint="eastAsia"/>
        </w:rPr>
        <w:t>交叉编译器使用</w:t>
      </w:r>
      <w:r>
        <w:t>gcc-linaro-5.4.1-2017.01-x86_64_aarch64-linux-gnu</w:t>
      </w:r>
      <w:r>
        <w:rPr>
          <w:rFonts w:hint="eastAsia"/>
        </w:rPr>
        <w:t>。这里选用的是</w:t>
      </w:r>
      <w:r>
        <w:rPr>
          <w:rFonts w:hint="eastAsia"/>
        </w:rPr>
        <w:t>2017</w:t>
      </w:r>
      <w:r>
        <w:rPr>
          <w:rFonts w:hint="eastAsia"/>
        </w:rPr>
        <w:t>年</w:t>
      </w:r>
      <w:r>
        <w:rPr>
          <w:rFonts w:hint="eastAsia"/>
        </w:rPr>
        <w:t>1</w:t>
      </w:r>
      <w:r>
        <w:rPr>
          <w:rFonts w:hint="eastAsia"/>
        </w:rPr>
        <w:t>月发布的基于</w:t>
      </w:r>
      <w:r>
        <w:rPr>
          <w:rFonts w:hint="eastAsia"/>
        </w:rPr>
        <w:t>gcc5.4.1</w:t>
      </w:r>
      <w:r>
        <w:rPr>
          <w:rFonts w:hint="eastAsia"/>
        </w:rPr>
        <w:t>的版本，理论上如果没有用新版本编译器的新特性，应该是向下兼容的，如</w:t>
      </w:r>
      <w:r>
        <w:rPr>
          <w:rFonts w:hint="eastAsia"/>
        </w:rPr>
        <w:t>4.8.2</w:t>
      </w:r>
      <w:r>
        <w:rPr>
          <w:rFonts w:hint="eastAsia"/>
        </w:rPr>
        <w:t>版本。</w:t>
      </w:r>
    </w:p>
    <w:p w:rsidR="00D53CFB" w:rsidRDefault="00D53CFB" w:rsidP="00D53CFB">
      <w:pPr>
        <w:pStyle w:val="20"/>
      </w:pPr>
      <w:r>
        <w:rPr>
          <w:rFonts w:hint="eastAsia"/>
        </w:rPr>
        <w:t>官方下载链接为：</w:t>
      </w:r>
    </w:p>
    <w:p w:rsidR="00C176D9" w:rsidRDefault="00C176D9" w:rsidP="00D53CFB">
      <w:pPr>
        <w:pStyle w:val="20"/>
      </w:pPr>
      <w:r>
        <w:rPr>
          <w:rFonts w:hint="eastAsia"/>
        </w:rPr>
        <w:t>x64</w:t>
      </w:r>
      <w:r>
        <w:rPr>
          <w:rFonts w:hint="eastAsia"/>
        </w:rPr>
        <w:t>位环境：</w:t>
      </w:r>
    </w:p>
    <w:p w:rsidR="00D53CFB" w:rsidRDefault="00D028FE" w:rsidP="00D53CFB">
      <w:pPr>
        <w:pStyle w:val="20"/>
      </w:pPr>
      <w:hyperlink r:id="rId13" w:history="1">
        <w:r w:rsidR="00D53CFB" w:rsidRPr="00971F05">
          <w:rPr>
            <w:rStyle w:val="ad"/>
          </w:rPr>
          <w:t>http://releases.linaro.org/components/toolchain/binaries/5.4-2017.01/aarch64-linux-gnu/gcc-linaro-5.4.1-2017.01-x86_64_aarch64-linux-gnu.tar.xz</w:t>
        </w:r>
      </w:hyperlink>
    </w:p>
    <w:p w:rsidR="00C176D9" w:rsidRDefault="00C176D9" w:rsidP="00D53CFB">
      <w:pPr>
        <w:pStyle w:val="20"/>
      </w:pPr>
      <w:r>
        <w:rPr>
          <w:rFonts w:hint="eastAsia"/>
        </w:rPr>
        <w:t>x32</w:t>
      </w:r>
      <w:r>
        <w:rPr>
          <w:rFonts w:hint="eastAsia"/>
        </w:rPr>
        <w:t>位环境：</w:t>
      </w:r>
    </w:p>
    <w:p w:rsidR="00C176D9" w:rsidRDefault="00D028FE" w:rsidP="00D53CFB">
      <w:pPr>
        <w:pStyle w:val="20"/>
      </w:pPr>
      <w:hyperlink r:id="rId14" w:history="1">
        <w:r w:rsidR="00C176D9" w:rsidRPr="005A7D88">
          <w:rPr>
            <w:rStyle w:val="ad"/>
          </w:rPr>
          <w:t>http://releases.linaro.org/components/toolchain/binaries/5.4-2017.01/aarch64-linux-g</w:t>
        </w:r>
        <w:r w:rsidR="00C176D9" w:rsidRPr="005A7D88">
          <w:rPr>
            <w:rStyle w:val="ad"/>
          </w:rPr>
          <w:lastRenderedPageBreak/>
          <w:t>nu/gcc-linaro-5.4.1-2017.01-i686_aarch64-linux-gnu.tar.xz</w:t>
        </w:r>
      </w:hyperlink>
    </w:p>
    <w:p w:rsidR="00D53CFB" w:rsidRDefault="00A54C69" w:rsidP="00D53CFB">
      <w:pPr>
        <w:pStyle w:val="20"/>
      </w:pPr>
      <w:r>
        <w:rPr>
          <w:rFonts w:hint="eastAsia"/>
        </w:rPr>
        <w:t>下载完成后，这是一个软件压缩包。解压后即可以使用。</w:t>
      </w:r>
    </w:p>
    <w:p w:rsidR="00FD6F67" w:rsidRDefault="00FD6F67" w:rsidP="00D53CFB">
      <w:pPr>
        <w:pStyle w:val="20"/>
      </w:pPr>
      <w:r>
        <w:rPr>
          <w:rFonts w:hint="eastAsia"/>
        </w:rPr>
        <w:t xml:space="preserve">$ tar </w:t>
      </w:r>
      <w:proofErr w:type="spellStart"/>
      <w:r>
        <w:rPr>
          <w:rFonts w:hint="eastAsia"/>
        </w:rPr>
        <w:t>Jxvf</w:t>
      </w:r>
      <w:proofErr w:type="spellEnd"/>
      <w:r>
        <w:rPr>
          <w:rFonts w:hint="eastAsia"/>
        </w:rPr>
        <w:t xml:space="preserve"> *.</w:t>
      </w:r>
      <w:proofErr w:type="spellStart"/>
      <w:r>
        <w:rPr>
          <w:rFonts w:hint="eastAsia"/>
        </w:rPr>
        <w:t>tar.xz</w:t>
      </w:r>
      <w:proofErr w:type="spellEnd"/>
    </w:p>
    <w:p w:rsidR="003933D6" w:rsidRDefault="000B1007" w:rsidP="000B1007">
      <w:pPr>
        <w:pStyle w:val="2"/>
      </w:pPr>
      <w:bookmarkStart w:id="22" w:name="_Toc512521311"/>
      <w:r>
        <w:rPr>
          <w:rFonts w:hint="eastAsia"/>
        </w:rPr>
        <w:t>程序部署</w:t>
      </w:r>
      <w:r w:rsidR="00F308EE">
        <w:rPr>
          <w:rFonts w:hint="eastAsia"/>
        </w:rPr>
        <w:t>及数据共享</w:t>
      </w:r>
      <w:bookmarkEnd w:id="22"/>
    </w:p>
    <w:p w:rsidR="00F308EE" w:rsidRDefault="00116535" w:rsidP="000B1007">
      <w:pPr>
        <w:pStyle w:val="20"/>
      </w:pPr>
      <w:r>
        <w:rPr>
          <w:rFonts w:hint="eastAsia"/>
        </w:rPr>
        <w:t>目标机程序部署</w:t>
      </w:r>
      <w:r w:rsidR="00F308EE">
        <w:rPr>
          <w:rFonts w:hint="eastAsia"/>
        </w:rPr>
        <w:t>或数据共享有很多种方式。</w:t>
      </w:r>
    </w:p>
    <w:p w:rsidR="00F308EE" w:rsidRDefault="00F308EE" w:rsidP="00F308EE">
      <w:pPr>
        <w:pStyle w:val="3"/>
      </w:pPr>
      <w:bookmarkStart w:id="23" w:name="_Toc512521312"/>
      <w:r>
        <w:rPr>
          <w:rFonts w:hint="eastAsia"/>
        </w:rPr>
        <w:t>U</w:t>
      </w:r>
      <w:r>
        <w:rPr>
          <w:rFonts w:hint="eastAsia"/>
        </w:rPr>
        <w:t>盘拷贝</w:t>
      </w:r>
      <w:bookmarkEnd w:id="23"/>
    </w:p>
    <w:p w:rsidR="00F308EE" w:rsidRDefault="00F308EE" w:rsidP="000B1007">
      <w:pPr>
        <w:pStyle w:val="20"/>
      </w:pPr>
      <w:r>
        <w:rPr>
          <w:rFonts w:hint="eastAsia"/>
        </w:rPr>
        <w:t>最简单的就是使用</w:t>
      </w:r>
      <w:r>
        <w:rPr>
          <w:rFonts w:hint="eastAsia"/>
        </w:rPr>
        <w:t>U</w:t>
      </w:r>
      <w:r>
        <w:rPr>
          <w:rFonts w:hint="eastAsia"/>
        </w:rPr>
        <w:t>盘拷贝程序或其他文件到目标机中，可以在图形用户界面操作，也可以通过终端命令</w:t>
      </w:r>
      <w:proofErr w:type="spellStart"/>
      <w:r>
        <w:rPr>
          <w:rFonts w:hint="eastAsia"/>
        </w:rPr>
        <w:t>cp</w:t>
      </w:r>
      <w:proofErr w:type="spellEnd"/>
      <w:r>
        <w:rPr>
          <w:rFonts w:hint="eastAsia"/>
        </w:rPr>
        <w:t>拷贝。</w:t>
      </w:r>
    </w:p>
    <w:p w:rsidR="00F308EE" w:rsidRDefault="00F308EE" w:rsidP="00F308EE">
      <w:pPr>
        <w:pStyle w:val="3"/>
      </w:pPr>
      <w:bookmarkStart w:id="24" w:name="_Toc512521313"/>
      <w:r>
        <w:rPr>
          <w:rFonts w:hint="eastAsia"/>
        </w:rPr>
        <w:t>Samba</w:t>
      </w:r>
      <w:r>
        <w:rPr>
          <w:rFonts w:hint="eastAsia"/>
        </w:rPr>
        <w:t>服务器</w:t>
      </w:r>
      <w:bookmarkEnd w:id="24"/>
    </w:p>
    <w:p w:rsidR="00F308EE" w:rsidRDefault="00F308EE" w:rsidP="000B1007">
      <w:pPr>
        <w:pStyle w:val="20"/>
      </w:pPr>
      <w:r>
        <w:rPr>
          <w:rFonts w:hint="eastAsia"/>
        </w:rPr>
        <w:t>Samba</w:t>
      </w:r>
      <w:r>
        <w:rPr>
          <w:rFonts w:hint="eastAsia"/>
        </w:rPr>
        <w:t>服务是</w:t>
      </w:r>
      <w:r>
        <w:rPr>
          <w:rFonts w:hint="eastAsia"/>
        </w:rPr>
        <w:t>Linux</w:t>
      </w:r>
      <w:r>
        <w:rPr>
          <w:rFonts w:hint="eastAsia"/>
        </w:rPr>
        <w:t>提供文件共享的常用服务，测试仪预装了些服务，其配置文件是</w:t>
      </w:r>
      <w:r w:rsidRPr="00F308EE">
        <w:t>/</w:t>
      </w:r>
      <w:proofErr w:type="spellStart"/>
      <w:r w:rsidRPr="00F308EE">
        <w:t>etc</w:t>
      </w:r>
      <w:proofErr w:type="spellEnd"/>
      <w:r w:rsidRPr="00F308EE">
        <w:t>/samba/</w:t>
      </w:r>
      <w:proofErr w:type="spellStart"/>
      <w:r w:rsidRPr="00F308EE">
        <w:t>smb.conf</w:t>
      </w:r>
      <w:proofErr w:type="spellEnd"/>
      <w:r>
        <w:rPr>
          <w:rFonts w:hint="eastAsia"/>
        </w:rPr>
        <w:t>，可以根据需要修改或使用默认配置。服务启动成功后，在</w:t>
      </w:r>
      <w:r>
        <w:rPr>
          <w:rFonts w:hint="eastAsia"/>
        </w:rPr>
        <w:t>Windows</w:t>
      </w:r>
      <w:r>
        <w:rPr>
          <w:rFonts w:hint="eastAsia"/>
        </w:rPr>
        <w:t>下直接输入测试仪的</w:t>
      </w:r>
      <w:r>
        <w:rPr>
          <w:rFonts w:hint="eastAsia"/>
        </w:rPr>
        <w:t>IP</w:t>
      </w:r>
      <w:r>
        <w:rPr>
          <w:rFonts w:hint="eastAsia"/>
        </w:rPr>
        <w:t>即可以发现共享的文件夹进行数据交换。</w:t>
      </w:r>
    </w:p>
    <w:p w:rsidR="00F308EE" w:rsidRDefault="00F308EE" w:rsidP="00F308EE">
      <w:pPr>
        <w:pStyle w:val="3"/>
      </w:pPr>
      <w:bookmarkStart w:id="25" w:name="_Toc512521314"/>
      <w:r>
        <w:rPr>
          <w:rFonts w:hint="eastAsia"/>
        </w:rPr>
        <w:t>FTP</w:t>
      </w:r>
      <w:bookmarkEnd w:id="25"/>
    </w:p>
    <w:p w:rsidR="00F308EE" w:rsidRDefault="00F308EE" w:rsidP="00F308EE">
      <w:pPr>
        <w:pStyle w:val="20"/>
        <w:rPr>
          <w:rFonts w:hint="eastAsia"/>
        </w:rPr>
      </w:pPr>
      <w:r>
        <w:rPr>
          <w:rFonts w:hint="eastAsia"/>
        </w:rPr>
        <w:t>FTP</w:t>
      </w:r>
      <w:r>
        <w:rPr>
          <w:rFonts w:hint="eastAsia"/>
        </w:rPr>
        <w:t>也是一种常用的数据传输服务，如果需要，用户可以自行配置。</w:t>
      </w:r>
    </w:p>
    <w:p w:rsidR="00112B03" w:rsidRDefault="00112B03" w:rsidP="00F308EE">
      <w:pPr>
        <w:pStyle w:val="20"/>
        <w:rPr>
          <w:rFonts w:hint="eastAsia"/>
        </w:rPr>
      </w:pPr>
    </w:p>
    <w:p w:rsidR="00112B03" w:rsidRDefault="00112B03" w:rsidP="00112B03">
      <w:pPr>
        <w:pStyle w:val="2"/>
        <w:rPr>
          <w:rFonts w:hint="eastAsia"/>
        </w:rPr>
      </w:pPr>
      <w:r>
        <w:rPr>
          <w:rFonts w:hint="eastAsia"/>
        </w:rPr>
        <w:t>参考链接</w:t>
      </w:r>
    </w:p>
    <w:p w:rsidR="00112B03" w:rsidRDefault="00112B03" w:rsidP="00F308EE">
      <w:pPr>
        <w:pStyle w:val="20"/>
        <w:rPr>
          <w:rFonts w:hint="eastAsia"/>
        </w:rPr>
      </w:pPr>
      <w:hyperlink r:id="rId15" w:history="1">
        <w:r w:rsidRPr="00D44574">
          <w:rPr>
            <w:rStyle w:val="ad"/>
          </w:rPr>
          <w:t>https://help.github.com/articles/generating-a-new-ssh-key-and-adding-it-to-the-ssh-agent/</w:t>
        </w:r>
      </w:hyperlink>
    </w:p>
    <w:p w:rsidR="00112B03" w:rsidRDefault="00112B03" w:rsidP="00F308EE">
      <w:pPr>
        <w:pStyle w:val="20"/>
        <w:rPr>
          <w:rFonts w:hint="eastAsia"/>
        </w:rPr>
      </w:pPr>
    </w:p>
    <w:p w:rsidR="00112B03" w:rsidRDefault="00112B03" w:rsidP="00F308EE">
      <w:pPr>
        <w:pStyle w:val="20"/>
      </w:pPr>
    </w:p>
    <w:p w:rsidR="00483D2E" w:rsidRDefault="00106099" w:rsidP="004B4927">
      <w:pPr>
        <w:pStyle w:val="1"/>
        <w:jc w:val="both"/>
        <w:rPr>
          <w:rFonts w:ascii="Arial" w:hAnsi="Arial" w:cs="Arial"/>
        </w:rPr>
      </w:pPr>
      <w:bookmarkStart w:id="26" w:name="_Toc264902483"/>
      <w:bookmarkStart w:id="27" w:name="_Toc264902484"/>
      <w:bookmarkStart w:id="28" w:name="_Toc264902485"/>
      <w:bookmarkStart w:id="29" w:name="_Toc264902486"/>
      <w:bookmarkStart w:id="30" w:name="_Toc264902487"/>
      <w:bookmarkStart w:id="31" w:name="_Toc264902488"/>
      <w:bookmarkStart w:id="32" w:name="_Toc264902489"/>
      <w:bookmarkStart w:id="33" w:name="_Toc264902490"/>
      <w:bookmarkEnd w:id="26"/>
      <w:bookmarkEnd w:id="27"/>
      <w:bookmarkEnd w:id="28"/>
      <w:bookmarkEnd w:id="29"/>
      <w:bookmarkEnd w:id="30"/>
      <w:bookmarkEnd w:id="31"/>
      <w:bookmarkEnd w:id="32"/>
      <w:bookmarkEnd w:id="33"/>
      <w:proofErr w:type="spellStart"/>
      <w:r>
        <w:rPr>
          <w:rFonts w:ascii="Arial" w:hAnsi="Arial" w:cs="Arial" w:hint="eastAsia"/>
        </w:rPr>
        <w:t>GitHub</w:t>
      </w:r>
      <w:proofErr w:type="spellEnd"/>
      <w:r>
        <w:rPr>
          <w:rFonts w:ascii="Arial" w:hAnsi="Arial" w:cs="Arial" w:hint="eastAsia"/>
        </w:rPr>
        <w:t>管理</w:t>
      </w:r>
    </w:p>
    <w:p w:rsidR="004D58B0" w:rsidRDefault="00175433" w:rsidP="004D58B0">
      <w:pPr>
        <w:pStyle w:val="20"/>
      </w:pPr>
      <w:proofErr w:type="spellStart"/>
      <w:r>
        <w:rPr>
          <w:rFonts w:hint="eastAsia"/>
        </w:rPr>
        <w:t>GitHub</w:t>
      </w:r>
      <w:proofErr w:type="spellEnd"/>
      <w:r>
        <w:rPr>
          <w:rFonts w:hint="eastAsia"/>
        </w:rPr>
        <w:t>是当前开源项目托管比较多的一个境外</w:t>
      </w:r>
      <w:proofErr w:type="spellStart"/>
      <w:r>
        <w:rPr>
          <w:rFonts w:hint="eastAsia"/>
        </w:rPr>
        <w:t>Git</w:t>
      </w:r>
      <w:proofErr w:type="spellEnd"/>
      <w:r>
        <w:rPr>
          <w:rFonts w:hint="eastAsia"/>
        </w:rPr>
        <w:t>服务器网站，创建公开的仓库是免费的，私有的仓库是收费的。</w:t>
      </w:r>
    </w:p>
    <w:p w:rsidR="009C3A1A" w:rsidRDefault="009C3A1A" w:rsidP="009C3A1A">
      <w:pPr>
        <w:pStyle w:val="2"/>
      </w:pPr>
      <w:r>
        <w:rPr>
          <w:rFonts w:hint="eastAsia"/>
        </w:rPr>
        <w:t>创建仓库流程</w:t>
      </w:r>
    </w:p>
    <w:p w:rsidR="00F014C5" w:rsidRPr="005353F2" w:rsidRDefault="005353F2" w:rsidP="005353F2">
      <w:pPr>
        <w:pStyle w:val="3"/>
      </w:pPr>
      <w:r w:rsidRPr="005353F2">
        <w:rPr>
          <w:rFonts w:hint="eastAsia"/>
        </w:rPr>
        <w:t>创建</w:t>
      </w:r>
      <w:r w:rsidRPr="005353F2">
        <w:rPr>
          <w:rFonts w:hint="eastAsia"/>
        </w:rPr>
        <w:t>Github</w:t>
      </w:r>
      <w:r w:rsidRPr="005353F2">
        <w:rPr>
          <w:rFonts w:hint="eastAsia"/>
        </w:rPr>
        <w:t>代码仓库</w:t>
      </w:r>
    </w:p>
    <w:p w:rsidR="005353F2" w:rsidRDefault="005353F2" w:rsidP="005353F2">
      <w:pPr>
        <w:pStyle w:val="20"/>
      </w:pPr>
      <w:r>
        <w:rPr>
          <w:rFonts w:hint="eastAsia"/>
        </w:rPr>
        <w:t>打开</w:t>
      </w:r>
      <w:r>
        <w:rPr>
          <w:rFonts w:hint="eastAsia"/>
        </w:rPr>
        <w:t>www.github.com</w:t>
      </w:r>
      <w:r>
        <w:rPr>
          <w:rFonts w:hint="eastAsia"/>
        </w:rPr>
        <w:t>，创建一个</w:t>
      </w:r>
      <w:proofErr w:type="gramStart"/>
      <w:r>
        <w:rPr>
          <w:rFonts w:hint="eastAsia"/>
        </w:rPr>
        <w:t>帐号</w:t>
      </w:r>
      <w:proofErr w:type="gramEnd"/>
      <w:r>
        <w:rPr>
          <w:rFonts w:hint="eastAsia"/>
        </w:rPr>
        <w:t>（如是公司，应该创建一个组织）</w:t>
      </w:r>
    </w:p>
    <w:p w:rsidR="005353F2" w:rsidRDefault="005353F2" w:rsidP="005353F2">
      <w:pPr>
        <w:pStyle w:val="20"/>
      </w:pPr>
      <w:r>
        <w:rPr>
          <w:rFonts w:hint="eastAsia"/>
        </w:rPr>
        <w:t>在下图中，点击</w:t>
      </w:r>
      <w:r>
        <w:rPr>
          <w:rFonts w:hint="eastAsia"/>
        </w:rPr>
        <w:t>new repository</w:t>
      </w:r>
      <w:r>
        <w:rPr>
          <w:rFonts w:hint="eastAsia"/>
        </w:rPr>
        <w:t>可以开始创建一个新的仓库</w:t>
      </w:r>
    </w:p>
    <w:p w:rsidR="005353F2" w:rsidRDefault="005353F2" w:rsidP="004D58B0">
      <w:pPr>
        <w:pStyle w:val="20"/>
      </w:pPr>
      <w:r>
        <w:rPr>
          <w:noProof/>
        </w:rPr>
        <w:lastRenderedPageBreak/>
        <w:drawing>
          <wp:inline distT="0" distB="0" distL="0" distR="0">
            <wp:extent cx="5278120" cy="2530517"/>
            <wp:effectExtent l="0" t="0" r="0" b="3175"/>
            <wp:docPr id="5" name="图片 5" descr="https://images2015.cnblogs.com/blog/299612/201701/299612-20170109095417744-2020499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299612/201701/299612-20170109095417744-20204997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120" cy="2530517"/>
                    </a:xfrm>
                    <a:prstGeom prst="rect">
                      <a:avLst/>
                    </a:prstGeom>
                    <a:noFill/>
                    <a:ln>
                      <a:noFill/>
                    </a:ln>
                  </pic:spPr>
                </pic:pic>
              </a:graphicData>
            </a:graphic>
          </wp:inline>
        </w:drawing>
      </w:r>
    </w:p>
    <w:p w:rsidR="005353F2" w:rsidRDefault="005353F2" w:rsidP="004D58B0">
      <w:pPr>
        <w:pStyle w:val="20"/>
      </w:pPr>
      <w:r w:rsidRPr="005353F2">
        <w:rPr>
          <w:rFonts w:hint="eastAsia"/>
        </w:rPr>
        <w:t>在创建仓库时，填写项目名称，这里，我以</w:t>
      </w:r>
      <w:proofErr w:type="gramStart"/>
      <w:r w:rsidRPr="005353F2">
        <w:rPr>
          <w:rFonts w:hint="eastAsia"/>
        </w:rPr>
        <w:t>个</w:t>
      </w:r>
      <w:proofErr w:type="gramEnd"/>
      <w:r w:rsidRPr="005353F2">
        <w:rPr>
          <w:rFonts w:hint="eastAsia"/>
        </w:rPr>
        <w:t>人为例，这里的代码仓库是公开的</w:t>
      </w:r>
    </w:p>
    <w:p w:rsidR="005353F2" w:rsidRDefault="005353F2" w:rsidP="004D58B0">
      <w:pPr>
        <w:pStyle w:val="20"/>
      </w:pPr>
      <w:r>
        <w:rPr>
          <w:noProof/>
        </w:rPr>
        <w:drawing>
          <wp:inline distT="0" distB="0" distL="0" distR="0">
            <wp:extent cx="5278120" cy="4143498"/>
            <wp:effectExtent l="0" t="0" r="0" b="9525"/>
            <wp:docPr id="9" name="图片 9" descr="https://images2015.cnblogs.com/blog/299612/201701/299612-20170109095606056-1722834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299612/201701/299612-20170109095606056-172283469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120" cy="4143498"/>
                    </a:xfrm>
                    <a:prstGeom prst="rect">
                      <a:avLst/>
                    </a:prstGeom>
                    <a:noFill/>
                    <a:ln>
                      <a:noFill/>
                    </a:ln>
                  </pic:spPr>
                </pic:pic>
              </a:graphicData>
            </a:graphic>
          </wp:inline>
        </w:drawing>
      </w:r>
    </w:p>
    <w:p w:rsidR="005353F2" w:rsidRDefault="005353F2" w:rsidP="004033FA">
      <w:pPr>
        <w:pStyle w:val="3"/>
      </w:pPr>
      <w:r>
        <w:rPr>
          <w:rFonts w:hint="eastAsia"/>
        </w:rPr>
        <w:t>权限管理</w:t>
      </w:r>
    </w:p>
    <w:p w:rsidR="004033FA" w:rsidRDefault="004C317E" w:rsidP="004033FA">
      <w:pPr>
        <w:pStyle w:val="20"/>
      </w:pPr>
      <w:r w:rsidRPr="004C317E">
        <w:rPr>
          <w:rFonts w:hint="eastAsia"/>
        </w:rPr>
        <w:t>要想弄清楚</w:t>
      </w:r>
      <w:proofErr w:type="spellStart"/>
      <w:r w:rsidRPr="004C317E">
        <w:rPr>
          <w:rFonts w:hint="eastAsia"/>
        </w:rPr>
        <w:t>github</w:t>
      </w:r>
      <w:proofErr w:type="spellEnd"/>
      <w:r w:rsidRPr="004C317E">
        <w:rPr>
          <w:rFonts w:hint="eastAsia"/>
        </w:rPr>
        <w:t>权限管理，需要了解几个概念。</w:t>
      </w:r>
      <w:r w:rsidRPr="004C317E">
        <w:rPr>
          <w:rFonts w:hint="eastAsia"/>
        </w:rPr>
        <w:t xml:space="preserve"> </w:t>
      </w:r>
      <w:r w:rsidRPr="004C317E">
        <w:rPr>
          <w:rFonts w:hint="eastAsia"/>
          <w:b/>
        </w:rPr>
        <w:t>organization</w:t>
      </w:r>
      <w:r w:rsidRPr="004C317E">
        <w:rPr>
          <w:rFonts w:hint="eastAsia"/>
          <w:b/>
        </w:rPr>
        <w:t>（组织）</w:t>
      </w:r>
      <w:r w:rsidRPr="004C317E">
        <w:rPr>
          <w:rFonts w:hint="eastAsia"/>
          <w:b/>
        </w:rPr>
        <w:t xml:space="preserve"> </w:t>
      </w:r>
      <w:r w:rsidRPr="004C317E">
        <w:rPr>
          <w:rFonts w:hint="eastAsia"/>
          <w:b/>
        </w:rPr>
        <w:t>、</w:t>
      </w:r>
      <w:r w:rsidRPr="004C317E">
        <w:rPr>
          <w:rFonts w:hint="eastAsia"/>
          <w:b/>
        </w:rPr>
        <w:t>repository</w:t>
      </w:r>
      <w:r w:rsidRPr="004C317E">
        <w:rPr>
          <w:rFonts w:hint="eastAsia"/>
          <w:b/>
        </w:rPr>
        <w:t>（仓库）、</w:t>
      </w:r>
      <w:r w:rsidRPr="004C317E">
        <w:rPr>
          <w:rFonts w:hint="eastAsia"/>
          <w:b/>
        </w:rPr>
        <w:t>Team</w:t>
      </w:r>
      <w:r w:rsidRPr="004C317E">
        <w:rPr>
          <w:rFonts w:hint="eastAsia"/>
          <w:b/>
        </w:rPr>
        <w:t>（团队）</w:t>
      </w:r>
      <w:r w:rsidRPr="004C317E">
        <w:rPr>
          <w:rFonts w:hint="eastAsia"/>
        </w:rPr>
        <w:t>。</w:t>
      </w:r>
    </w:p>
    <w:p w:rsidR="004C317E" w:rsidRDefault="004C317E" w:rsidP="004C317E">
      <w:pPr>
        <w:pStyle w:val="4"/>
      </w:pPr>
      <w:r w:rsidRPr="004C317E">
        <w:rPr>
          <w:rFonts w:hint="eastAsia"/>
        </w:rPr>
        <w:t>创建组织</w:t>
      </w:r>
    </w:p>
    <w:p w:rsidR="004C317E" w:rsidRPr="004C317E" w:rsidRDefault="004C317E" w:rsidP="004C317E">
      <w:pPr>
        <w:pStyle w:val="20"/>
      </w:pPr>
      <w:proofErr w:type="spellStart"/>
      <w:r w:rsidRPr="004C317E">
        <w:rPr>
          <w:rFonts w:hint="eastAsia"/>
        </w:rPr>
        <w:t>github</w:t>
      </w:r>
      <w:proofErr w:type="spellEnd"/>
      <w:r w:rsidRPr="004C317E">
        <w:rPr>
          <w:rFonts w:hint="eastAsia"/>
        </w:rPr>
        <w:t>上的用户可以创建仓库和组织。</w:t>
      </w:r>
    </w:p>
    <w:p w:rsidR="004C317E" w:rsidRDefault="004C317E" w:rsidP="004033FA">
      <w:pPr>
        <w:pStyle w:val="20"/>
      </w:pPr>
      <w:r>
        <w:rPr>
          <w:noProof/>
        </w:rPr>
        <w:lastRenderedPageBreak/>
        <w:drawing>
          <wp:inline distT="0" distB="0" distL="0" distR="0">
            <wp:extent cx="3048000" cy="2011841"/>
            <wp:effectExtent l="0" t="0" r="0" b="7620"/>
            <wp:docPr id="10" name="图片 10" descr="https://images2015.cnblogs.com/blog/605655/201609/605655-20160919134451262-1641512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605655/201609/605655-20160919134451262-164151205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011841"/>
                    </a:xfrm>
                    <a:prstGeom prst="rect">
                      <a:avLst/>
                    </a:prstGeom>
                    <a:noFill/>
                    <a:ln>
                      <a:noFill/>
                    </a:ln>
                  </pic:spPr>
                </pic:pic>
              </a:graphicData>
            </a:graphic>
          </wp:inline>
        </w:drawing>
      </w:r>
    </w:p>
    <w:p w:rsidR="004C317E" w:rsidRDefault="004C317E" w:rsidP="004033FA">
      <w:pPr>
        <w:pStyle w:val="20"/>
      </w:pPr>
      <w:r>
        <w:rPr>
          <w:noProof/>
        </w:rPr>
        <w:drawing>
          <wp:inline distT="0" distB="0" distL="0" distR="0">
            <wp:extent cx="2698844" cy="1987550"/>
            <wp:effectExtent l="0" t="0" r="6350" b="0"/>
            <wp:docPr id="11" name="图片 11" descr="https://images2015.cnblogs.com/blog/605655/201609/605655-20160919135811152-676430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605655/201609/605655-20160919135811152-67643068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9494" cy="1988028"/>
                    </a:xfrm>
                    <a:prstGeom prst="rect">
                      <a:avLst/>
                    </a:prstGeom>
                    <a:noFill/>
                    <a:ln>
                      <a:noFill/>
                    </a:ln>
                  </pic:spPr>
                </pic:pic>
              </a:graphicData>
            </a:graphic>
          </wp:inline>
        </w:drawing>
      </w:r>
    </w:p>
    <w:p w:rsidR="004C317E" w:rsidRDefault="00E024B0" w:rsidP="00E024B0">
      <w:pPr>
        <w:pStyle w:val="4"/>
        <w:rPr>
          <w:rFonts w:hint="eastAsia"/>
        </w:rPr>
      </w:pPr>
      <w:r w:rsidRPr="00E024B0">
        <w:rPr>
          <w:rFonts w:hint="eastAsia"/>
        </w:rPr>
        <w:t>在组织中创建仓库</w:t>
      </w:r>
    </w:p>
    <w:p w:rsidR="00E024B0" w:rsidRDefault="00E024B0" w:rsidP="004033FA">
      <w:pPr>
        <w:pStyle w:val="20"/>
        <w:rPr>
          <w:rFonts w:hint="eastAsia"/>
        </w:rPr>
      </w:pPr>
      <w:r w:rsidRPr="00E024B0">
        <w:rPr>
          <w:rFonts w:hint="eastAsia"/>
        </w:rPr>
        <w:t>当创建</w:t>
      </w:r>
      <w:proofErr w:type="gramStart"/>
      <w:r w:rsidRPr="00E024B0">
        <w:rPr>
          <w:rFonts w:hint="eastAsia"/>
        </w:rPr>
        <w:t>完组织</w:t>
      </w:r>
      <w:proofErr w:type="gramEnd"/>
      <w:r w:rsidRPr="00E024B0">
        <w:rPr>
          <w:rFonts w:hint="eastAsia"/>
        </w:rPr>
        <w:t>后，来看看组织的结构</w:t>
      </w:r>
    </w:p>
    <w:p w:rsidR="00E024B0" w:rsidRDefault="00E024B0" w:rsidP="004033FA">
      <w:pPr>
        <w:pStyle w:val="20"/>
        <w:rPr>
          <w:rFonts w:hint="eastAsia"/>
        </w:rPr>
      </w:pPr>
      <w:r>
        <w:rPr>
          <w:rFonts w:hint="eastAsia"/>
          <w:noProof/>
        </w:rPr>
        <w:drawing>
          <wp:inline distT="0" distB="0" distL="0" distR="0">
            <wp:extent cx="5278120" cy="240411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5655-20160919140654590-1651498572.png"/>
                    <pic:cNvPicPr/>
                  </pic:nvPicPr>
                  <pic:blipFill>
                    <a:blip r:embed="rId20">
                      <a:extLst>
                        <a:ext uri="{28A0092B-C50C-407E-A947-70E740481C1C}">
                          <a14:useLocalDpi xmlns:a14="http://schemas.microsoft.com/office/drawing/2010/main" val="0"/>
                        </a:ext>
                      </a:extLst>
                    </a:blip>
                    <a:stretch>
                      <a:fillRect/>
                    </a:stretch>
                  </pic:blipFill>
                  <pic:spPr>
                    <a:xfrm>
                      <a:off x="0" y="0"/>
                      <a:ext cx="5278120" cy="2404110"/>
                    </a:xfrm>
                    <a:prstGeom prst="rect">
                      <a:avLst/>
                    </a:prstGeom>
                  </pic:spPr>
                </pic:pic>
              </a:graphicData>
            </a:graphic>
          </wp:inline>
        </w:drawing>
      </w:r>
    </w:p>
    <w:p w:rsidR="00E024B0" w:rsidRDefault="00E024B0" w:rsidP="004033FA">
      <w:pPr>
        <w:pStyle w:val="20"/>
        <w:rPr>
          <w:rFonts w:hint="eastAsia"/>
        </w:rPr>
      </w:pPr>
      <w:r w:rsidRPr="00E024B0">
        <w:rPr>
          <w:rFonts w:hint="eastAsia"/>
        </w:rPr>
        <w:t>在</w:t>
      </w:r>
      <w:r w:rsidRPr="00E024B0">
        <w:rPr>
          <w:rFonts w:hint="eastAsia"/>
        </w:rPr>
        <w:t xml:space="preserve">Organ-Name </w:t>
      </w:r>
      <w:r w:rsidRPr="00E024B0">
        <w:rPr>
          <w:rFonts w:hint="eastAsia"/>
        </w:rPr>
        <w:t>组织下，创建一个仓库</w:t>
      </w:r>
    </w:p>
    <w:p w:rsidR="00E024B0" w:rsidRDefault="00E024B0" w:rsidP="00E024B0">
      <w:pPr>
        <w:pStyle w:val="4"/>
        <w:rPr>
          <w:rFonts w:hint="eastAsia"/>
        </w:rPr>
      </w:pPr>
      <w:r w:rsidRPr="00E024B0">
        <w:rPr>
          <w:rFonts w:hint="eastAsia"/>
        </w:rPr>
        <w:t>在组织中创建</w:t>
      </w:r>
      <w:r w:rsidRPr="00E024B0">
        <w:rPr>
          <w:rFonts w:hint="eastAsia"/>
        </w:rPr>
        <w:t>team</w:t>
      </w:r>
    </w:p>
    <w:p w:rsidR="00E024B0" w:rsidRDefault="00E024B0" w:rsidP="00E024B0">
      <w:pPr>
        <w:pStyle w:val="20"/>
        <w:rPr>
          <w:rFonts w:hint="eastAsia"/>
        </w:rPr>
      </w:pPr>
      <w:r w:rsidRPr="00E024B0">
        <w:rPr>
          <w:rFonts w:hint="eastAsia"/>
        </w:rPr>
        <w:t>团队创建完成后，默认这个团队的成员只有一个人，就是该账号。下面就开始给这个</w:t>
      </w:r>
      <w:r w:rsidRPr="00E024B0">
        <w:rPr>
          <w:rFonts w:hint="eastAsia"/>
        </w:rPr>
        <w:t>team</w:t>
      </w:r>
      <w:r w:rsidRPr="00E024B0">
        <w:rPr>
          <w:rFonts w:hint="eastAsia"/>
        </w:rPr>
        <w:t>添加其他成员。</w:t>
      </w:r>
    </w:p>
    <w:p w:rsidR="00E024B0" w:rsidRDefault="00E024B0" w:rsidP="00E024B0">
      <w:pPr>
        <w:pStyle w:val="20"/>
        <w:rPr>
          <w:rFonts w:hint="eastAsia"/>
        </w:rPr>
      </w:pPr>
      <w:r w:rsidRPr="00E024B0">
        <w:rPr>
          <w:rFonts w:hint="eastAsia"/>
        </w:rPr>
        <w:t>邀请成功以后，需要被邀请人去自己的邮箱点击一下，确认邀请</w:t>
      </w:r>
    </w:p>
    <w:p w:rsidR="00E024B0" w:rsidRDefault="00E024B0" w:rsidP="00E024B0">
      <w:pPr>
        <w:pStyle w:val="20"/>
        <w:rPr>
          <w:rFonts w:hint="eastAsia"/>
        </w:rPr>
      </w:pPr>
    </w:p>
    <w:p w:rsidR="00E024B0" w:rsidRDefault="00E024B0" w:rsidP="00E024B0">
      <w:pPr>
        <w:pStyle w:val="4"/>
        <w:rPr>
          <w:rFonts w:hint="eastAsia"/>
        </w:rPr>
      </w:pPr>
      <w:r w:rsidRPr="00E024B0">
        <w:rPr>
          <w:rFonts w:hint="eastAsia"/>
        </w:rPr>
        <w:t>在组织中给仓库添加</w:t>
      </w:r>
      <w:r w:rsidRPr="00E024B0">
        <w:rPr>
          <w:rFonts w:hint="eastAsia"/>
        </w:rPr>
        <w:t>team</w:t>
      </w:r>
      <w:r w:rsidRPr="00E024B0">
        <w:rPr>
          <w:rFonts w:hint="eastAsia"/>
        </w:rPr>
        <w:t>并且设置权限</w:t>
      </w:r>
    </w:p>
    <w:p w:rsidR="00E024B0" w:rsidRDefault="00E024B0" w:rsidP="00E024B0">
      <w:pPr>
        <w:pStyle w:val="20"/>
        <w:rPr>
          <w:rFonts w:hint="eastAsia"/>
        </w:rPr>
      </w:pPr>
      <w:r>
        <w:rPr>
          <w:rFonts w:hint="eastAsia"/>
        </w:rPr>
        <w:t>可以看到，仓库对</w:t>
      </w:r>
      <w:r>
        <w:rPr>
          <w:rFonts w:hint="eastAsia"/>
        </w:rPr>
        <w:t>team</w:t>
      </w:r>
      <w:r>
        <w:rPr>
          <w:rFonts w:hint="eastAsia"/>
        </w:rPr>
        <w:t>的权限控制有三种</w:t>
      </w:r>
    </w:p>
    <w:p w:rsidR="00E024B0" w:rsidRDefault="00E024B0" w:rsidP="00E024B0">
      <w:pPr>
        <w:pStyle w:val="20"/>
      </w:pPr>
    </w:p>
    <w:p w:rsidR="00E024B0" w:rsidRDefault="00E024B0" w:rsidP="00E024B0">
      <w:pPr>
        <w:pStyle w:val="20"/>
        <w:rPr>
          <w:rFonts w:hint="eastAsia"/>
        </w:rPr>
      </w:pPr>
      <w:r>
        <w:rPr>
          <w:rFonts w:hint="eastAsia"/>
        </w:rPr>
        <w:t xml:space="preserve">Admin </w:t>
      </w:r>
      <w:r>
        <w:rPr>
          <w:rFonts w:hint="eastAsia"/>
        </w:rPr>
        <w:t>管理者权限</w:t>
      </w:r>
      <w:r>
        <w:rPr>
          <w:rFonts w:hint="eastAsia"/>
        </w:rPr>
        <w:t>(</w:t>
      </w:r>
      <w:r>
        <w:rPr>
          <w:rFonts w:hint="eastAsia"/>
        </w:rPr>
        <w:t>只能</w:t>
      </w:r>
      <w:r>
        <w:rPr>
          <w:rFonts w:hint="eastAsia"/>
        </w:rPr>
        <w:t xml:space="preserve"> read</w:t>
      </w:r>
      <w:r>
        <w:rPr>
          <w:rFonts w:hint="eastAsia"/>
        </w:rPr>
        <w:t>、</w:t>
      </w:r>
      <w:r>
        <w:rPr>
          <w:rFonts w:hint="eastAsia"/>
        </w:rPr>
        <w:t>clone</w:t>
      </w:r>
      <w:r>
        <w:rPr>
          <w:rFonts w:hint="eastAsia"/>
        </w:rPr>
        <w:t>、</w:t>
      </w:r>
      <w:r>
        <w:rPr>
          <w:rFonts w:hint="eastAsia"/>
        </w:rPr>
        <w:t>push</w:t>
      </w:r>
      <w:r>
        <w:rPr>
          <w:rFonts w:hint="eastAsia"/>
        </w:rPr>
        <w:t>、给仓库添加成员</w:t>
      </w:r>
      <w:r>
        <w:rPr>
          <w:rFonts w:hint="eastAsia"/>
        </w:rPr>
        <w:t xml:space="preserve"> )</w:t>
      </w:r>
    </w:p>
    <w:p w:rsidR="00E024B0" w:rsidRDefault="00E024B0" w:rsidP="00E024B0">
      <w:pPr>
        <w:pStyle w:val="20"/>
        <w:rPr>
          <w:rFonts w:hint="eastAsia"/>
        </w:rPr>
      </w:pPr>
      <w:r>
        <w:rPr>
          <w:rFonts w:hint="eastAsia"/>
        </w:rPr>
        <w:t xml:space="preserve">Write </w:t>
      </w:r>
      <w:r>
        <w:rPr>
          <w:rFonts w:hint="eastAsia"/>
        </w:rPr>
        <w:t>写权限</w:t>
      </w:r>
      <w:r>
        <w:rPr>
          <w:rFonts w:hint="eastAsia"/>
        </w:rPr>
        <w:t>(</w:t>
      </w:r>
      <w:r>
        <w:rPr>
          <w:rFonts w:hint="eastAsia"/>
        </w:rPr>
        <w:t>只能</w:t>
      </w:r>
      <w:r>
        <w:rPr>
          <w:rFonts w:hint="eastAsia"/>
        </w:rPr>
        <w:t xml:space="preserve"> read</w:t>
      </w:r>
      <w:r>
        <w:rPr>
          <w:rFonts w:hint="eastAsia"/>
        </w:rPr>
        <w:t>、</w:t>
      </w:r>
      <w:r>
        <w:rPr>
          <w:rFonts w:hint="eastAsia"/>
        </w:rPr>
        <w:t>clone</w:t>
      </w:r>
      <w:r>
        <w:rPr>
          <w:rFonts w:hint="eastAsia"/>
        </w:rPr>
        <w:t>、</w:t>
      </w:r>
      <w:r>
        <w:rPr>
          <w:rFonts w:hint="eastAsia"/>
        </w:rPr>
        <w:t>push)</w:t>
      </w:r>
    </w:p>
    <w:p w:rsidR="00E024B0" w:rsidRDefault="00E024B0" w:rsidP="00E024B0">
      <w:pPr>
        <w:pStyle w:val="20"/>
        <w:rPr>
          <w:rFonts w:hint="eastAsia"/>
        </w:rPr>
      </w:pPr>
      <w:r>
        <w:rPr>
          <w:rFonts w:hint="eastAsia"/>
        </w:rPr>
        <w:t xml:space="preserve">Read </w:t>
      </w:r>
      <w:r>
        <w:rPr>
          <w:rFonts w:hint="eastAsia"/>
        </w:rPr>
        <w:t>读权限</w:t>
      </w:r>
      <w:r>
        <w:rPr>
          <w:rFonts w:hint="eastAsia"/>
        </w:rPr>
        <w:t>(</w:t>
      </w:r>
      <w:r>
        <w:rPr>
          <w:rFonts w:hint="eastAsia"/>
        </w:rPr>
        <w:t>只能</w:t>
      </w:r>
      <w:r>
        <w:rPr>
          <w:rFonts w:hint="eastAsia"/>
        </w:rPr>
        <w:t xml:space="preserve"> read</w:t>
      </w:r>
      <w:r>
        <w:rPr>
          <w:rFonts w:hint="eastAsia"/>
        </w:rPr>
        <w:t>、</w:t>
      </w:r>
      <w:r>
        <w:rPr>
          <w:rFonts w:hint="eastAsia"/>
        </w:rPr>
        <w:t xml:space="preserve">clone) </w:t>
      </w:r>
    </w:p>
    <w:p w:rsidR="00E024B0" w:rsidRDefault="00E024B0" w:rsidP="00E024B0">
      <w:pPr>
        <w:pStyle w:val="20"/>
      </w:pPr>
      <w:r>
        <w:t xml:space="preserve"> </w:t>
      </w:r>
    </w:p>
    <w:p w:rsidR="00E024B0" w:rsidRDefault="00E024B0" w:rsidP="00E024B0">
      <w:pPr>
        <w:pStyle w:val="20"/>
      </w:pPr>
    </w:p>
    <w:p w:rsidR="00E024B0" w:rsidRDefault="00E024B0" w:rsidP="00E024B0">
      <w:pPr>
        <w:pStyle w:val="20"/>
        <w:rPr>
          <w:rFonts w:hint="eastAsia"/>
        </w:rPr>
      </w:pPr>
      <w:r>
        <w:rPr>
          <w:rFonts w:hint="eastAsia"/>
        </w:rPr>
        <w:t>另外任意一个</w:t>
      </w:r>
      <w:r>
        <w:rPr>
          <w:rFonts w:hint="eastAsia"/>
        </w:rPr>
        <w:t>Team</w:t>
      </w:r>
      <w:r>
        <w:rPr>
          <w:rFonts w:hint="eastAsia"/>
        </w:rPr>
        <w:t>可以供多个组织使用，到这里权限添加已经全部完成了。</w:t>
      </w:r>
    </w:p>
    <w:p w:rsidR="00E024B0" w:rsidRDefault="00E024B0" w:rsidP="00E024B0">
      <w:pPr>
        <w:pStyle w:val="20"/>
        <w:rPr>
          <w:rFonts w:hint="eastAsia"/>
        </w:rPr>
      </w:pPr>
    </w:p>
    <w:p w:rsidR="002B3839" w:rsidRDefault="002B3839" w:rsidP="002B3839">
      <w:pPr>
        <w:pStyle w:val="2"/>
        <w:rPr>
          <w:rFonts w:hint="eastAsia"/>
        </w:rPr>
      </w:pPr>
      <w:r>
        <w:rPr>
          <w:rFonts w:hint="eastAsia"/>
        </w:rPr>
        <w:t>添加</w:t>
      </w:r>
      <w:r>
        <w:rPr>
          <w:rFonts w:hint="eastAsia"/>
        </w:rPr>
        <w:t>SSH-Key</w:t>
      </w:r>
    </w:p>
    <w:p w:rsidR="002B3839" w:rsidRDefault="002B3839" w:rsidP="00E024B0">
      <w:pPr>
        <w:pStyle w:val="20"/>
        <w:rPr>
          <w:rFonts w:hint="eastAsia"/>
        </w:rPr>
      </w:pPr>
      <w:r>
        <w:rPr>
          <w:rFonts w:hint="eastAsia"/>
        </w:rPr>
        <w:t>拷贝</w:t>
      </w:r>
      <w:r>
        <w:rPr>
          <w:rFonts w:hint="eastAsia"/>
        </w:rPr>
        <w:t>SSH Key</w:t>
      </w:r>
      <w:r>
        <w:rPr>
          <w:rFonts w:hint="eastAsia"/>
        </w:rPr>
        <w:t>公</w:t>
      </w:r>
      <w:proofErr w:type="gramStart"/>
      <w:r>
        <w:rPr>
          <w:rFonts w:hint="eastAsia"/>
        </w:rPr>
        <w:t>钥</w:t>
      </w:r>
      <w:proofErr w:type="gramEnd"/>
      <w:r w:rsidR="006A4B56">
        <w:rPr>
          <w:rFonts w:hint="eastAsia"/>
        </w:rPr>
        <w:t>（如</w:t>
      </w:r>
      <w:r w:rsidR="006A4B56">
        <w:rPr>
          <w:rFonts w:hint="eastAsia"/>
        </w:rPr>
        <w:t>id_rsa.pub</w:t>
      </w:r>
      <w:r w:rsidR="006A4B56">
        <w:rPr>
          <w:rFonts w:hint="eastAsia"/>
        </w:rPr>
        <w:t>）</w:t>
      </w:r>
      <w:r>
        <w:rPr>
          <w:rFonts w:hint="eastAsia"/>
        </w:rPr>
        <w:t>到剪切板。</w:t>
      </w:r>
    </w:p>
    <w:p w:rsidR="002B3839" w:rsidRDefault="005A1800" w:rsidP="00E024B0">
      <w:pPr>
        <w:pStyle w:val="20"/>
        <w:rPr>
          <w:rFonts w:hint="eastAsia"/>
        </w:rPr>
      </w:pPr>
      <w:r w:rsidRPr="005A1800">
        <w:t xml:space="preserve">In the upper-right corner of any page, click your profile photo, </w:t>
      </w:r>
      <w:proofErr w:type="gramStart"/>
      <w:r w:rsidRPr="005A1800">
        <w:t>then</w:t>
      </w:r>
      <w:proofErr w:type="gramEnd"/>
      <w:r w:rsidRPr="005A1800">
        <w:t xml:space="preserve"> click </w:t>
      </w:r>
      <w:r w:rsidRPr="004F51AD">
        <w:rPr>
          <w:b/>
        </w:rPr>
        <w:t>Settings</w:t>
      </w:r>
      <w:r w:rsidRPr="005A1800">
        <w:t>.</w:t>
      </w:r>
    </w:p>
    <w:p w:rsidR="002B3839" w:rsidRDefault="005A1800" w:rsidP="005A1800">
      <w:pPr>
        <w:pStyle w:val="20"/>
        <w:rPr>
          <w:rFonts w:hint="eastAsia"/>
        </w:rPr>
      </w:pPr>
      <w:r>
        <w:rPr>
          <w:noProof/>
        </w:rPr>
        <w:drawing>
          <wp:inline distT="0" distB="0" distL="0" distR="0">
            <wp:extent cx="2165350" cy="3632200"/>
            <wp:effectExtent l="0" t="0" r="6350" b="6350"/>
            <wp:docPr id="19" name="图片 19" descr="C:\Users\thinkpad\AppData\Local\Temp\15323270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inkpad\AppData\Local\Temp\1532327066(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5350" cy="3632200"/>
                    </a:xfrm>
                    <a:prstGeom prst="rect">
                      <a:avLst/>
                    </a:prstGeom>
                    <a:noFill/>
                    <a:ln>
                      <a:noFill/>
                    </a:ln>
                  </pic:spPr>
                </pic:pic>
              </a:graphicData>
            </a:graphic>
          </wp:inline>
        </w:drawing>
      </w:r>
    </w:p>
    <w:p w:rsidR="005A1800" w:rsidRDefault="005A1800" w:rsidP="005A1800">
      <w:pPr>
        <w:pStyle w:val="20"/>
        <w:rPr>
          <w:rFonts w:hint="eastAsia"/>
        </w:rPr>
      </w:pPr>
      <w:r w:rsidRPr="005A1800">
        <w:t xml:space="preserve">In the user settings sidebar, click </w:t>
      </w:r>
      <w:r w:rsidRPr="004F51AD">
        <w:rPr>
          <w:b/>
        </w:rPr>
        <w:t>SSH and GPG keys</w:t>
      </w:r>
      <w:r w:rsidRPr="005A1800">
        <w:t>.</w:t>
      </w:r>
    </w:p>
    <w:p w:rsidR="005A1800" w:rsidRDefault="005A1800" w:rsidP="005A1800">
      <w:pPr>
        <w:pStyle w:val="20"/>
        <w:rPr>
          <w:rFonts w:hint="eastAsia"/>
        </w:rPr>
      </w:pPr>
      <w:r>
        <w:rPr>
          <w:noProof/>
        </w:rPr>
        <w:drawing>
          <wp:inline distT="0" distB="0" distL="0" distR="0">
            <wp:extent cx="2527300" cy="1022350"/>
            <wp:effectExtent l="0" t="0" r="6350" b="6350"/>
            <wp:docPr id="20" name="图片 20" descr="C:\Users\thinkpad\AppData\Local\Temp\15323271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inkpad\AppData\Local\Temp\153232713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7300" cy="1022350"/>
                    </a:xfrm>
                    <a:prstGeom prst="rect">
                      <a:avLst/>
                    </a:prstGeom>
                    <a:noFill/>
                    <a:ln>
                      <a:noFill/>
                    </a:ln>
                  </pic:spPr>
                </pic:pic>
              </a:graphicData>
            </a:graphic>
          </wp:inline>
        </w:drawing>
      </w:r>
    </w:p>
    <w:p w:rsidR="005A1800" w:rsidRDefault="005A1800" w:rsidP="005A1800">
      <w:pPr>
        <w:pStyle w:val="20"/>
        <w:rPr>
          <w:rFonts w:hint="eastAsia"/>
        </w:rPr>
      </w:pPr>
      <w:r w:rsidRPr="005A1800">
        <w:t xml:space="preserve">Click </w:t>
      </w:r>
      <w:r w:rsidRPr="004F51AD">
        <w:rPr>
          <w:b/>
        </w:rPr>
        <w:t>New SSH key</w:t>
      </w:r>
      <w:r w:rsidRPr="005A1800">
        <w:t xml:space="preserve"> or </w:t>
      </w:r>
      <w:r w:rsidRPr="004F51AD">
        <w:rPr>
          <w:b/>
        </w:rPr>
        <w:t>Add SSH key</w:t>
      </w:r>
      <w:r w:rsidRPr="005A1800">
        <w:t>.</w:t>
      </w:r>
    </w:p>
    <w:p w:rsidR="005A1800" w:rsidRDefault="005A1800" w:rsidP="005A1800">
      <w:pPr>
        <w:pStyle w:val="20"/>
        <w:rPr>
          <w:rFonts w:hint="eastAsia"/>
        </w:rPr>
      </w:pPr>
      <w:r>
        <w:rPr>
          <w:noProof/>
        </w:rPr>
        <w:lastRenderedPageBreak/>
        <w:drawing>
          <wp:inline distT="0" distB="0" distL="0" distR="0">
            <wp:extent cx="5278120" cy="1185833"/>
            <wp:effectExtent l="0" t="0" r="0" b="0"/>
            <wp:docPr id="21" name="图片 21" descr="C:\Users\thinkpad\AppData\Local\Temp\15323271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hinkpad\AppData\Local\Temp\153232718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120" cy="1185833"/>
                    </a:xfrm>
                    <a:prstGeom prst="rect">
                      <a:avLst/>
                    </a:prstGeom>
                    <a:noFill/>
                    <a:ln>
                      <a:noFill/>
                    </a:ln>
                  </pic:spPr>
                </pic:pic>
              </a:graphicData>
            </a:graphic>
          </wp:inline>
        </w:drawing>
      </w:r>
    </w:p>
    <w:p w:rsidR="005A1800" w:rsidRDefault="005A1800" w:rsidP="005A1800">
      <w:pPr>
        <w:pStyle w:val="20"/>
        <w:rPr>
          <w:rFonts w:hint="eastAsia"/>
        </w:rPr>
      </w:pPr>
      <w:r w:rsidRPr="005A1800">
        <w:t>In the "Title" field, add a descriptive label for the new key. For example, if you're using a personal Mac, you might call this key "Personal MacBook Air".</w:t>
      </w:r>
    </w:p>
    <w:p w:rsidR="005A1800" w:rsidRDefault="005A1800" w:rsidP="005A1800">
      <w:pPr>
        <w:pStyle w:val="20"/>
        <w:rPr>
          <w:rFonts w:hint="eastAsia"/>
        </w:rPr>
      </w:pPr>
      <w:r w:rsidRPr="005A1800">
        <w:t>Paste your key into the "Key" field.</w:t>
      </w:r>
    </w:p>
    <w:p w:rsidR="005A1800" w:rsidRDefault="005A1800" w:rsidP="005A1800">
      <w:pPr>
        <w:pStyle w:val="20"/>
        <w:rPr>
          <w:rFonts w:hint="eastAsia"/>
        </w:rPr>
      </w:pPr>
      <w:r>
        <w:rPr>
          <w:noProof/>
        </w:rPr>
        <w:drawing>
          <wp:inline distT="0" distB="0" distL="0" distR="0">
            <wp:extent cx="5278120" cy="3656775"/>
            <wp:effectExtent l="0" t="0" r="0" b="1270"/>
            <wp:docPr id="22" name="图片 22" descr="C:\Users\thinkpad\AppData\Local\Temp\15323272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inkpad\AppData\Local\Temp\1532327239(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8120" cy="3656775"/>
                    </a:xfrm>
                    <a:prstGeom prst="rect">
                      <a:avLst/>
                    </a:prstGeom>
                    <a:noFill/>
                    <a:ln>
                      <a:noFill/>
                    </a:ln>
                  </pic:spPr>
                </pic:pic>
              </a:graphicData>
            </a:graphic>
          </wp:inline>
        </w:drawing>
      </w:r>
    </w:p>
    <w:p w:rsidR="005A1800" w:rsidRDefault="005A1800" w:rsidP="005A1800">
      <w:pPr>
        <w:pStyle w:val="20"/>
        <w:rPr>
          <w:rFonts w:hint="eastAsia"/>
        </w:rPr>
      </w:pPr>
      <w:r w:rsidRPr="005A1800">
        <w:t xml:space="preserve">Click </w:t>
      </w:r>
      <w:bookmarkStart w:id="34" w:name="_GoBack"/>
      <w:r w:rsidRPr="004F51AD">
        <w:rPr>
          <w:b/>
        </w:rPr>
        <w:t>Add SSH key</w:t>
      </w:r>
      <w:bookmarkEnd w:id="34"/>
      <w:r w:rsidRPr="005A1800">
        <w:t>.</w:t>
      </w:r>
    </w:p>
    <w:p w:rsidR="005A1800" w:rsidRDefault="005A1800" w:rsidP="005A1800">
      <w:pPr>
        <w:pStyle w:val="20"/>
        <w:rPr>
          <w:rFonts w:hint="eastAsia"/>
        </w:rPr>
      </w:pPr>
      <w:r>
        <w:rPr>
          <w:noProof/>
        </w:rPr>
        <w:drawing>
          <wp:inline distT="0" distB="0" distL="0" distR="0">
            <wp:extent cx="1555750" cy="831850"/>
            <wp:effectExtent l="0" t="0" r="6350" b="6350"/>
            <wp:docPr id="23" name="图片 23" descr="C:\Users\thinkpad\AppData\Local\Temp\15323272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hinkpad\AppData\Local\Temp\1532327267(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5750" cy="831850"/>
                    </a:xfrm>
                    <a:prstGeom prst="rect">
                      <a:avLst/>
                    </a:prstGeom>
                    <a:noFill/>
                    <a:ln>
                      <a:noFill/>
                    </a:ln>
                  </pic:spPr>
                </pic:pic>
              </a:graphicData>
            </a:graphic>
          </wp:inline>
        </w:drawing>
      </w:r>
    </w:p>
    <w:p w:rsidR="005A1800" w:rsidRDefault="005A1800" w:rsidP="005A1800">
      <w:pPr>
        <w:pStyle w:val="20"/>
        <w:rPr>
          <w:rFonts w:hint="eastAsia"/>
        </w:rPr>
      </w:pPr>
      <w:r w:rsidRPr="005A1800">
        <w:t xml:space="preserve">If prompted, confirm your </w:t>
      </w:r>
      <w:proofErr w:type="spellStart"/>
      <w:r w:rsidRPr="005A1800">
        <w:t>GitHub</w:t>
      </w:r>
      <w:proofErr w:type="spellEnd"/>
      <w:r w:rsidRPr="005A1800">
        <w:t xml:space="preserve"> password.</w:t>
      </w:r>
    </w:p>
    <w:p w:rsidR="005A1800" w:rsidRDefault="005A1800" w:rsidP="005A1800">
      <w:pPr>
        <w:pStyle w:val="20"/>
        <w:rPr>
          <w:rFonts w:hint="eastAsia"/>
        </w:rPr>
      </w:pPr>
      <w:r>
        <w:rPr>
          <w:noProof/>
        </w:rPr>
        <w:lastRenderedPageBreak/>
        <w:drawing>
          <wp:inline distT="0" distB="0" distL="0" distR="0">
            <wp:extent cx="3689350" cy="2317750"/>
            <wp:effectExtent l="0" t="0" r="6350" b="6350"/>
            <wp:docPr id="24" name="图片 24" descr="C:\Users\thinkpad\AppData\Local\Temp\15323273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hinkpad\AppData\Local\Temp\1532327399(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9350" cy="2317750"/>
                    </a:xfrm>
                    <a:prstGeom prst="rect">
                      <a:avLst/>
                    </a:prstGeom>
                    <a:noFill/>
                    <a:ln>
                      <a:noFill/>
                    </a:ln>
                  </pic:spPr>
                </pic:pic>
              </a:graphicData>
            </a:graphic>
          </wp:inline>
        </w:drawing>
      </w:r>
    </w:p>
    <w:p w:rsidR="005A1800" w:rsidRDefault="005A1800" w:rsidP="005A1800">
      <w:pPr>
        <w:pStyle w:val="20"/>
        <w:rPr>
          <w:rFonts w:hint="eastAsia"/>
        </w:rPr>
      </w:pPr>
    </w:p>
    <w:p w:rsidR="00E024B0" w:rsidRDefault="00E024B0" w:rsidP="00E024B0">
      <w:pPr>
        <w:pStyle w:val="2"/>
        <w:rPr>
          <w:rFonts w:hint="eastAsia"/>
        </w:rPr>
      </w:pPr>
      <w:r>
        <w:rPr>
          <w:rFonts w:hint="eastAsia"/>
        </w:rPr>
        <w:t>小结</w:t>
      </w:r>
    </w:p>
    <w:p w:rsidR="00E024B0" w:rsidRDefault="00E024B0" w:rsidP="00E024B0">
      <w:pPr>
        <w:pStyle w:val="20"/>
        <w:rPr>
          <w:rFonts w:hint="eastAsia"/>
        </w:rPr>
      </w:pPr>
      <w:proofErr w:type="spellStart"/>
      <w:r>
        <w:rPr>
          <w:rFonts w:hint="eastAsia"/>
        </w:rPr>
        <w:t>github</w:t>
      </w:r>
      <w:proofErr w:type="spellEnd"/>
      <w:r>
        <w:rPr>
          <w:rFonts w:hint="eastAsia"/>
        </w:rPr>
        <w:t>不能免费的创建私有仓库，这是一个很严重的问题。如果是开源项目，用</w:t>
      </w:r>
      <w:proofErr w:type="spellStart"/>
      <w:r>
        <w:rPr>
          <w:rFonts w:hint="eastAsia"/>
        </w:rPr>
        <w:t>github</w:t>
      </w:r>
      <w:proofErr w:type="spellEnd"/>
      <w:r>
        <w:rPr>
          <w:rFonts w:hint="eastAsia"/>
        </w:rPr>
        <w:t>完全没有问题。如果是私有项目，可以有以下几个途径达到要求</w:t>
      </w:r>
    </w:p>
    <w:p w:rsidR="00E024B0" w:rsidRDefault="00E024B0" w:rsidP="00E024B0">
      <w:pPr>
        <w:pStyle w:val="20"/>
        <w:rPr>
          <w:rFonts w:hint="eastAsia"/>
        </w:rPr>
      </w:pPr>
      <w:r>
        <w:rPr>
          <w:rFonts w:hint="eastAsia"/>
        </w:rPr>
        <w:t xml:space="preserve">        1</w:t>
      </w:r>
      <w:r>
        <w:rPr>
          <w:rFonts w:hint="eastAsia"/>
        </w:rPr>
        <w:t>、在</w:t>
      </w:r>
      <w:proofErr w:type="spellStart"/>
      <w:r>
        <w:rPr>
          <w:rFonts w:hint="eastAsia"/>
        </w:rPr>
        <w:t>github</w:t>
      </w:r>
      <w:proofErr w:type="spellEnd"/>
      <w:r>
        <w:rPr>
          <w:rFonts w:hint="eastAsia"/>
        </w:rPr>
        <w:t>花钱购买私有仓库。</w:t>
      </w:r>
    </w:p>
    <w:p w:rsidR="00E024B0" w:rsidRDefault="00E024B0" w:rsidP="00E024B0">
      <w:pPr>
        <w:pStyle w:val="20"/>
      </w:pPr>
    </w:p>
    <w:p w:rsidR="00E024B0" w:rsidRDefault="00E024B0" w:rsidP="00E024B0">
      <w:pPr>
        <w:pStyle w:val="20"/>
        <w:rPr>
          <w:rFonts w:hint="eastAsia"/>
        </w:rPr>
      </w:pPr>
      <w:r>
        <w:rPr>
          <w:rFonts w:hint="eastAsia"/>
        </w:rPr>
        <w:t xml:space="preserve">       2</w:t>
      </w:r>
      <w:r>
        <w:rPr>
          <w:rFonts w:hint="eastAsia"/>
        </w:rPr>
        <w:t>、使用国内比较出名的开源中国</w:t>
      </w:r>
      <w:proofErr w:type="spellStart"/>
      <w:r>
        <w:rPr>
          <w:rFonts w:hint="eastAsia"/>
        </w:rPr>
        <w:t>git</w:t>
      </w:r>
      <w:proofErr w:type="spellEnd"/>
      <w:r>
        <w:rPr>
          <w:rFonts w:hint="eastAsia"/>
        </w:rPr>
        <w:t>托管服务：</w:t>
      </w:r>
      <w:r>
        <w:rPr>
          <w:rFonts w:hint="eastAsia"/>
        </w:rPr>
        <w:t xml:space="preserve">https://git.oschina.net/   </w:t>
      </w:r>
    </w:p>
    <w:p w:rsidR="00E024B0" w:rsidRDefault="00E024B0" w:rsidP="00E024B0">
      <w:pPr>
        <w:pStyle w:val="20"/>
      </w:pPr>
    </w:p>
    <w:p w:rsidR="00E024B0" w:rsidRPr="00E024B0" w:rsidRDefault="00E024B0" w:rsidP="00E024B0">
      <w:pPr>
        <w:pStyle w:val="20"/>
      </w:pPr>
      <w:r>
        <w:rPr>
          <w:rFonts w:hint="eastAsia"/>
        </w:rPr>
        <w:t xml:space="preserve">       3</w:t>
      </w:r>
      <w:r>
        <w:rPr>
          <w:rFonts w:hint="eastAsia"/>
        </w:rPr>
        <w:t>、使用</w:t>
      </w:r>
      <w:proofErr w:type="spellStart"/>
      <w:r>
        <w:rPr>
          <w:rFonts w:hint="eastAsia"/>
        </w:rPr>
        <w:t>GitLab</w:t>
      </w:r>
      <w:proofErr w:type="spellEnd"/>
      <w:r>
        <w:rPr>
          <w:rFonts w:hint="eastAsia"/>
        </w:rPr>
        <w:t>,</w:t>
      </w:r>
      <w:r>
        <w:rPr>
          <w:rFonts w:hint="eastAsia"/>
        </w:rPr>
        <w:t>这需要在自己的服务器上部署。传送门：</w:t>
      </w:r>
      <w:r>
        <w:rPr>
          <w:rFonts w:hint="eastAsia"/>
        </w:rPr>
        <w:t>https://about.gitlab.com/gitlab-com/</w:t>
      </w:r>
    </w:p>
    <w:p w:rsidR="00F014C5" w:rsidRDefault="00F014C5" w:rsidP="00F014C5">
      <w:pPr>
        <w:pStyle w:val="2"/>
      </w:pPr>
      <w:r w:rsidRPr="00F014C5">
        <w:rPr>
          <w:rFonts w:hint="eastAsia"/>
        </w:rPr>
        <w:t>参考链接</w:t>
      </w:r>
    </w:p>
    <w:p w:rsidR="00F014C5" w:rsidRPr="00F014C5" w:rsidRDefault="00F014C5" w:rsidP="00F014C5">
      <w:pPr>
        <w:pStyle w:val="20"/>
      </w:pPr>
      <w:r w:rsidRPr="00F014C5">
        <w:rPr>
          <w:rFonts w:hint="eastAsia"/>
        </w:rPr>
        <w:t>使用</w:t>
      </w:r>
      <w:proofErr w:type="spellStart"/>
      <w:r w:rsidRPr="00F014C5">
        <w:rPr>
          <w:rFonts w:hint="eastAsia"/>
        </w:rPr>
        <w:t>GitHub</w:t>
      </w:r>
      <w:proofErr w:type="spellEnd"/>
      <w:r w:rsidRPr="00F014C5">
        <w:rPr>
          <w:rFonts w:hint="eastAsia"/>
        </w:rPr>
        <w:t>管理源代码</w:t>
      </w:r>
    </w:p>
    <w:p w:rsidR="00F014C5" w:rsidRDefault="00D028FE" w:rsidP="004D58B0">
      <w:pPr>
        <w:pStyle w:val="20"/>
      </w:pPr>
      <w:hyperlink r:id="rId27" w:history="1">
        <w:r w:rsidR="00F014C5" w:rsidRPr="00E729C2">
          <w:rPr>
            <w:rStyle w:val="ad"/>
          </w:rPr>
          <w:t>https://www.cnblogs.com/weschen/p/6264056.html</w:t>
        </w:r>
      </w:hyperlink>
    </w:p>
    <w:p w:rsidR="00F014C5" w:rsidRDefault="004C317E" w:rsidP="004D58B0">
      <w:pPr>
        <w:pStyle w:val="20"/>
      </w:pPr>
      <w:proofErr w:type="spellStart"/>
      <w:r w:rsidRPr="004C317E">
        <w:rPr>
          <w:rFonts w:hint="eastAsia"/>
        </w:rPr>
        <w:t>GitHub</w:t>
      </w:r>
      <w:proofErr w:type="spellEnd"/>
      <w:r w:rsidRPr="004C317E">
        <w:rPr>
          <w:rFonts w:hint="eastAsia"/>
        </w:rPr>
        <w:t xml:space="preserve"> </w:t>
      </w:r>
      <w:r w:rsidRPr="004C317E">
        <w:rPr>
          <w:rFonts w:hint="eastAsia"/>
        </w:rPr>
        <w:t>实现多人协同提交代码并且权限分组管理</w:t>
      </w:r>
    </w:p>
    <w:p w:rsidR="004C317E" w:rsidRDefault="00D028FE" w:rsidP="004D58B0">
      <w:pPr>
        <w:pStyle w:val="20"/>
      </w:pPr>
      <w:hyperlink r:id="rId28" w:history="1">
        <w:r w:rsidR="004C317E" w:rsidRPr="00E729C2">
          <w:rPr>
            <w:rStyle w:val="ad"/>
          </w:rPr>
          <w:t>https://www.cnblogs.com/zhaoyanjun/p/5882784.html</w:t>
        </w:r>
      </w:hyperlink>
    </w:p>
    <w:p w:rsidR="004C317E" w:rsidRDefault="004C317E" w:rsidP="004D58B0">
      <w:pPr>
        <w:pStyle w:val="20"/>
      </w:pPr>
    </w:p>
    <w:p w:rsidR="00B23E6A" w:rsidRDefault="00B23E6A" w:rsidP="00B23E6A">
      <w:pPr>
        <w:pStyle w:val="2"/>
      </w:pPr>
      <w:bookmarkStart w:id="35" w:name="_Toc512521316"/>
      <w:proofErr w:type="spellStart"/>
      <w:r>
        <w:rPr>
          <w:rFonts w:hint="eastAsia"/>
        </w:rPr>
        <w:t>Makefile</w:t>
      </w:r>
      <w:proofErr w:type="spellEnd"/>
      <w:r>
        <w:rPr>
          <w:rFonts w:hint="eastAsia"/>
        </w:rPr>
        <w:t>方式</w:t>
      </w:r>
      <w:bookmarkEnd w:id="35"/>
    </w:p>
    <w:p w:rsidR="00B23E6A" w:rsidRDefault="00B23E6A" w:rsidP="004D58B0">
      <w:pPr>
        <w:pStyle w:val="20"/>
      </w:pPr>
      <w:r>
        <w:rPr>
          <w:rFonts w:hint="eastAsia"/>
        </w:rPr>
        <w:t>最手工最纯粹的方式</w:t>
      </w:r>
      <w:r w:rsidR="00ED6B0F">
        <w:rPr>
          <w:rFonts w:hint="eastAsia"/>
        </w:rPr>
        <w:t>。</w:t>
      </w:r>
      <w:r>
        <w:rPr>
          <w:rFonts w:hint="eastAsia"/>
        </w:rPr>
        <w:t>手工组织目录结构将代码分模块存储，然后写一个</w:t>
      </w:r>
      <w:proofErr w:type="spellStart"/>
      <w:r>
        <w:rPr>
          <w:rFonts w:hint="eastAsia"/>
        </w:rPr>
        <w:t>Makefile</w:t>
      </w:r>
      <w:proofErr w:type="spellEnd"/>
      <w:r>
        <w:rPr>
          <w:rFonts w:hint="eastAsia"/>
        </w:rPr>
        <w:t>文件来管理这些代码文件，并在其中调用</w:t>
      </w:r>
      <w:proofErr w:type="spellStart"/>
      <w:r>
        <w:rPr>
          <w:rFonts w:hint="eastAsia"/>
        </w:rPr>
        <w:t>gcc</w:t>
      </w:r>
      <w:proofErr w:type="spellEnd"/>
      <w:r>
        <w:rPr>
          <w:rFonts w:hint="eastAsia"/>
        </w:rPr>
        <w:t>编译器来生成目标代码。</w:t>
      </w:r>
    </w:p>
    <w:p w:rsidR="00AB5ED1" w:rsidRDefault="00AB5ED1" w:rsidP="004D58B0">
      <w:pPr>
        <w:pStyle w:val="20"/>
      </w:pPr>
      <w:r>
        <w:rPr>
          <w:rFonts w:hint="eastAsia"/>
        </w:rPr>
        <w:t>以下是两个</w:t>
      </w:r>
      <w:proofErr w:type="spellStart"/>
      <w:r>
        <w:rPr>
          <w:rFonts w:hint="eastAsia"/>
        </w:rPr>
        <w:t>Makefile</w:t>
      </w:r>
      <w:proofErr w:type="spellEnd"/>
      <w:r>
        <w:rPr>
          <w:rFonts w:hint="eastAsia"/>
        </w:rPr>
        <w:t>文件模板：</w:t>
      </w:r>
    </w:p>
    <w:p w:rsidR="009D06D3" w:rsidRPr="009D06D3" w:rsidRDefault="00AB5ED1" w:rsidP="009D06D3">
      <w:pPr>
        <w:pStyle w:val="3"/>
      </w:pPr>
      <w:bookmarkStart w:id="36" w:name="_Toc512521317"/>
      <w:r>
        <w:rPr>
          <w:rFonts w:hint="eastAsia"/>
        </w:rPr>
        <w:t>动态库生成模板</w:t>
      </w:r>
      <w:bookmarkEnd w:id="36"/>
    </w:p>
    <w:p w:rsidR="00AB5ED1" w:rsidRPr="00AB5ED1" w:rsidRDefault="00AB5ED1" w:rsidP="00AB5ED1">
      <w:pPr>
        <w:pStyle w:val="3"/>
      </w:pPr>
      <w:bookmarkStart w:id="37" w:name="_Toc512521318"/>
      <w:r>
        <w:rPr>
          <w:rFonts w:hint="eastAsia"/>
        </w:rPr>
        <w:t>可执行程序生成模板</w:t>
      </w:r>
      <w:bookmarkEnd w:id="37"/>
    </w:p>
    <w:p w:rsidR="009309A9" w:rsidRPr="0071235D" w:rsidRDefault="00E40CB0" w:rsidP="004B4927">
      <w:pPr>
        <w:pStyle w:val="2"/>
        <w:rPr>
          <w:rFonts w:ascii="Arial" w:hAnsi="Arial" w:cs="Arial"/>
        </w:rPr>
      </w:pPr>
      <w:bookmarkStart w:id="38" w:name="_Toc512521319"/>
      <w:proofErr w:type="spellStart"/>
      <w:r>
        <w:rPr>
          <w:rFonts w:ascii="Arial" w:hAnsi="Arial" w:cs="Arial" w:hint="eastAsia"/>
        </w:rPr>
        <w:t>CMake</w:t>
      </w:r>
      <w:bookmarkEnd w:id="38"/>
      <w:proofErr w:type="spellEnd"/>
    </w:p>
    <w:p w:rsidR="00AE36CC" w:rsidRPr="0071235D" w:rsidRDefault="00E40CB0" w:rsidP="00F138E8">
      <w:pPr>
        <w:pStyle w:val="20"/>
      </w:pPr>
      <w:proofErr w:type="spellStart"/>
      <w:r>
        <w:rPr>
          <w:rFonts w:hint="eastAsia"/>
        </w:rPr>
        <w:t>CMake</w:t>
      </w:r>
      <w:proofErr w:type="spellEnd"/>
      <w:r>
        <w:rPr>
          <w:rFonts w:hint="eastAsia"/>
        </w:rPr>
        <w:t>可以用来管理项目工程，同时能自动生成</w:t>
      </w:r>
      <w:proofErr w:type="spellStart"/>
      <w:r>
        <w:rPr>
          <w:rFonts w:hint="eastAsia"/>
        </w:rPr>
        <w:t>Makefile</w:t>
      </w:r>
      <w:proofErr w:type="spellEnd"/>
      <w:r>
        <w:rPr>
          <w:rFonts w:hint="eastAsia"/>
        </w:rPr>
        <w:t>文件，从而编译生成目标代码</w:t>
      </w:r>
      <w:r w:rsidR="00D048AF" w:rsidRPr="0071235D">
        <w:rPr>
          <w:rFonts w:hint="eastAsia"/>
        </w:rPr>
        <w:t>。</w:t>
      </w:r>
    </w:p>
    <w:p w:rsidR="0031189D" w:rsidRDefault="00F23400" w:rsidP="00F23400">
      <w:pPr>
        <w:pStyle w:val="2"/>
      </w:pPr>
      <w:bookmarkStart w:id="39" w:name="_Toc512521320"/>
      <w:r>
        <w:rPr>
          <w:rFonts w:hint="eastAsia"/>
        </w:rPr>
        <w:lastRenderedPageBreak/>
        <w:t>使用</w:t>
      </w:r>
      <w:r>
        <w:rPr>
          <w:rFonts w:hint="eastAsia"/>
        </w:rPr>
        <w:t>QT</w:t>
      </w:r>
      <w:r>
        <w:rPr>
          <w:rFonts w:hint="eastAsia"/>
        </w:rPr>
        <w:t>的</w:t>
      </w:r>
      <w:r w:rsidR="0024258F">
        <w:rPr>
          <w:rFonts w:hint="eastAsia"/>
        </w:rPr>
        <w:t>软件工具包</w:t>
      </w:r>
      <w:bookmarkEnd w:id="39"/>
    </w:p>
    <w:p w:rsidR="005C292E" w:rsidRDefault="00F23400" w:rsidP="004B4927">
      <w:pPr>
        <w:pStyle w:val="af0"/>
      </w:pPr>
      <w:r>
        <w:rPr>
          <w:rFonts w:hint="eastAsia"/>
        </w:rPr>
        <w:t>这是一种较为简单且推荐的方法。</w:t>
      </w:r>
    </w:p>
    <w:p w:rsidR="00F23400" w:rsidRDefault="00F23400" w:rsidP="004B4927">
      <w:pPr>
        <w:pStyle w:val="af0"/>
      </w:pPr>
      <w:r>
        <w:rPr>
          <w:rFonts w:hint="eastAsia"/>
        </w:rPr>
        <w:t>QT</w:t>
      </w:r>
      <w:r>
        <w:rPr>
          <w:rFonts w:hint="eastAsia"/>
        </w:rPr>
        <w:t>是一种跨平台的</w:t>
      </w:r>
      <w:r>
        <w:rPr>
          <w:rFonts w:hint="eastAsia"/>
        </w:rPr>
        <w:t>C++</w:t>
      </w:r>
      <w:r>
        <w:rPr>
          <w:rFonts w:hint="eastAsia"/>
        </w:rPr>
        <w:t>开发框架，含有丰富的类库，能写各种常见的应用程序、动态库、静态库、插件等。</w:t>
      </w:r>
    </w:p>
    <w:p w:rsidR="00CF22D8" w:rsidRPr="00CF22D8" w:rsidRDefault="00CF22D8" w:rsidP="004B4927">
      <w:pPr>
        <w:pStyle w:val="af0"/>
      </w:pPr>
      <w:r>
        <w:rPr>
          <w:rFonts w:hint="eastAsia"/>
        </w:rPr>
        <w:t>我们在开发过程中，可以使用</w:t>
      </w:r>
      <w:r>
        <w:rPr>
          <w:rFonts w:hint="eastAsia"/>
        </w:rPr>
        <w:t>QT</w:t>
      </w:r>
      <w:r>
        <w:rPr>
          <w:rFonts w:hint="eastAsia"/>
        </w:rPr>
        <w:t>自身的类库，也可以选择不使用</w:t>
      </w:r>
      <w:r>
        <w:rPr>
          <w:rFonts w:hint="eastAsia"/>
        </w:rPr>
        <w:t>QT</w:t>
      </w:r>
      <w:r>
        <w:rPr>
          <w:rFonts w:hint="eastAsia"/>
        </w:rPr>
        <w:t>的类库而用标准</w:t>
      </w:r>
      <w:r>
        <w:rPr>
          <w:rFonts w:hint="eastAsia"/>
        </w:rPr>
        <w:t>C++</w:t>
      </w:r>
      <w:r>
        <w:rPr>
          <w:rFonts w:hint="eastAsia"/>
        </w:rPr>
        <w:t>库来完成编程</w:t>
      </w:r>
    </w:p>
    <w:p w:rsidR="00FB30B0" w:rsidRDefault="00F7106A" w:rsidP="004B4927">
      <w:pPr>
        <w:pStyle w:val="af0"/>
      </w:pPr>
      <w:r>
        <w:rPr>
          <w:rFonts w:hint="eastAsia"/>
        </w:rPr>
        <w:t>由于</w:t>
      </w:r>
      <w:r>
        <w:rPr>
          <w:rFonts w:hint="eastAsia"/>
        </w:rPr>
        <w:t>QT</w:t>
      </w:r>
      <w:r>
        <w:rPr>
          <w:rFonts w:hint="eastAsia"/>
        </w:rPr>
        <w:t>的跨平台性，</w:t>
      </w:r>
      <w:r w:rsidR="00906B00">
        <w:rPr>
          <w:rFonts w:hint="eastAsia"/>
        </w:rPr>
        <w:t>其集成开发环境能正确识别</w:t>
      </w:r>
      <w:r w:rsidR="00906B00">
        <w:rPr>
          <w:rFonts w:hint="eastAsia"/>
        </w:rPr>
        <w:t>Windows</w:t>
      </w:r>
      <w:r w:rsidR="00906B00">
        <w:rPr>
          <w:rFonts w:hint="eastAsia"/>
        </w:rPr>
        <w:t>上创建的工程，</w:t>
      </w:r>
      <w:r>
        <w:rPr>
          <w:rFonts w:hint="eastAsia"/>
        </w:rPr>
        <w:t>我们完全可以在</w:t>
      </w:r>
      <w:r>
        <w:rPr>
          <w:rFonts w:hint="eastAsia"/>
        </w:rPr>
        <w:t>Windows</w:t>
      </w:r>
      <w:r>
        <w:rPr>
          <w:rFonts w:hint="eastAsia"/>
        </w:rPr>
        <w:t>上完成整个程序开发，</w:t>
      </w:r>
      <w:r w:rsidR="00F335AD">
        <w:rPr>
          <w:rFonts w:hint="eastAsia"/>
        </w:rPr>
        <w:t>然后</w:t>
      </w:r>
      <w:r>
        <w:rPr>
          <w:rFonts w:hint="eastAsia"/>
        </w:rPr>
        <w:t>将代码在</w:t>
      </w:r>
      <w:r>
        <w:rPr>
          <w:rFonts w:hint="eastAsia"/>
        </w:rPr>
        <w:t>Linux</w:t>
      </w:r>
      <w:r>
        <w:rPr>
          <w:rFonts w:hint="eastAsia"/>
        </w:rPr>
        <w:t>下重新编译即</w:t>
      </w:r>
      <w:r w:rsidR="00F335AD">
        <w:rPr>
          <w:rFonts w:hint="eastAsia"/>
        </w:rPr>
        <w:t>能在</w:t>
      </w:r>
      <w:r w:rsidR="00F335AD">
        <w:rPr>
          <w:rFonts w:hint="eastAsia"/>
        </w:rPr>
        <w:t>Linux</w:t>
      </w:r>
      <w:r w:rsidR="00F335AD">
        <w:rPr>
          <w:rFonts w:hint="eastAsia"/>
        </w:rPr>
        <w:t>平台使用</w:t>
      </w:r>
      <w:r>
        <w:rPr>
          <w:rFonts w:hint="eastAsia"/>
        </w:rPr>
        <w:t>。</w:t>
      </w:r>
    </w:p>
    <w:p w:rsidR="00312C80" w:rsidRDefault="00312C80" w:rsidP="004B4927">
      <w:pPr>
        <w:pStyle w:val="af0"/>
      </w:pPr>
      <w:r>
        <w:rPr>
          <w:rFonts w:hint="eastAsia"/>
        </w:rPr>
        <w:t>下面以开发一个算法动态库为例，讲解在</w:t>
      </w:r>
      <w:r>
        <w:rPr>
          <w:rFonts w:hint="eastAsia"/>
        </w:rPr>
        <w:t>Windows</w:t>
      </w:r>
      <w:r>
        <w:rPr>
          <w:rFonts w:hint="eastAsia"/>
        </w:rPr>
        <w:t>和</w:t>
      </w:r>
      <w:r>
        <w:rPr>
          <w:rFonts w:hint="eastAsia"/>
        </w:rPr>
        <w:t>Linux</w:t>
      </w:r>
      <w:r>
        <w:rPr>
          <w:rFonts w:hint="eastAsia"/>
        </w:rPr>
        <w:t>下，</w:t>
      </w:r>
      <w:r>
        <w:rPr>
          <w:rFonts w:hint="eastAsia"/>
        </w:rPr>
        <w:t>QT</w:t>
      </w:r>
      <w:r>
        <w:rPr>
          <w:rFonts w:hint="eastAsia"/>
        </w:rPr>
        <w:t>工程的使用</w:t>
      </w:r>
      <w:r w:rsidR="00CC7F12">
        <w:rPr>
          <w:rFonts w:hint="eastAsia"/>
        </w:rPr>
        <w:t>方法</w:t>
      </w:r>
      <w:r>
        <w:rPr>
          <w:rFonts w:hint="eastAsia"/>
        </w:rPr>
        <w:t>。</w:t>
      </w:r>
    </w:p>
    <w:p w:rsidR="00BC20CB" w:rsidRDefault="00BC20CB" w:rsidP="00BC20CB">
      <w:pPr>
        <w:pStyle w:val="3"/>
      </w:pPr>
      <w:bookmarkStart w:id="40" w:name="_Toc512521321"/>
      <w:r>
        <w:rPr>
          <w:rFonts w:hint="eastAsia"/>
        </w:rPr>
        <w:t>工程建立</w:t>
      </w:r>
      <w:bookmarkEnd w:id="40"/>
    </w:p>
    <w:p w:rsidR="007035E4" w:rsidRDefault="007035E4" w:rsidP="007035E4">
      <w:pPr>
        <w:pStyle w:val="20"/>
      </w:pPr>
      <w:r>
        <w:rPr>
          <w:rFonts w:hint="eastAsia"/>
        </w:rPr>
        <w:t>新建一个</w:t>
      </w:r>
      <w:r>
        <w:rPr>
          <w:rFonts w:hint="eastAsia"/>
        </w:rPr>
        <w:t>C++</w:t>
      </w:r>
      <w:r>
        <w:rPr>
          <w:rFonts w:hint="eastAsia"/>
        </w:rPr>
        <w:t>库工程。</w:t>
      </w:r>
    </w:p>
    <w:p w:rsidR="007035E4" w:rsidRDefault="007035E4" w:rsidP="007035E4">
      <w:pPr>
        <w:pStyle w:val="20"/>
      </w:pPr>
      <w:r>
        <w:rPr>
          <w:noProof/>
        </w:rPr>
        <w:drawing>
          <wp:inline distT="0" distB="0" distL="0" distR="0" wp14:anchorId="7D93F446" wp14:editId="300F0E27">
            <wp:extent cx="4651204" cy="2965450"/>
            <wp:effectExtent l="0" t="0" r="0" b="6350"/>
            <wp:docPr id="2" name="图片 2" descr="C:\Users\Hardy\AppData\Local\Temp\SNAGHTML12d8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dy\AppData\Local\Temp\SNAGHTML12d89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52323" cy="2966164"/>
                    </a:xfrm>
                    <a:prstGeom prst="rect">
                      <a:avLst/>
                    </a:prstGeom>
                    <a:noFill/>
                    <a:ln>
                      <a:noFill/>
                    </a:ln>
                  </pic:spPr>
                </pic:pic>
              </a:graphicData>
            </a:graphic>
          </wp:inline>
        </w:drawing>
      </w:r>
    </w:p>
    <w:p w:rsidR="007035E4" w:rsidRDefault="00307D51" w:rsidP="007035E4">
      <w:pPr>
        <w:pStyle w:val="20"/>
      </w:pPr>
      <w:r>
        <w:rPr>
          <w:rFonts w:hint="eastAsia"/>
        </w:rPr>
        <w:t>创建动态库。</w:t>
      </w:r>
    </w:p>
    <w:p w:rsidR="00307D51" w:rsidRDefault="00307D51" w:rsidP="007035E4">
      <w:pPr>
        <w:pStyle w:val="20"/>
      </w:pPr>
      <w:r>
        <w:rPr>
          <w:noProof/>
        </w:rPr>
        <w:lastRenderedPageBreak/>
        <w:drawing>
          <wp:inline distT="0" distB="0" distL="0" distR="0" wp14:anchorId="4C9EB739" wp14:editId="7FE7E35D">
            <wp:extent cx="3811293" cy="2228850"/>
            <wp:effectExtent l="0" t="0" r="0" b="0"/>
            <wp:docPr id="3" name="图片 3" descr="C:\Users\Hardy\AppData\Local\Temp\SNAGHTML350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dy\AppData\Local\Temp\SNAGHTML350e4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5356" cy="2231226"/>
                    </a:xfrm>
                    <a:prstGeom prst="rect">
                      <a:avLst/>
                    </a:prstGeom>
                    <a:noFill/>
                    <a:ln>
                      <a:noFill/>
                    </a:ln>
                  </pic:spPr>
                </pic:pic>
              </a:graphicData>
            </a:graphic>
          </wp:inline>
        </w:drawing>
      </w:r>
    </w:p>
    <w:p w:rsidR="00307D51" w:rsidRDefault="00307D51" w:rsidP="007035E4">
      <w:pPr>
        <w:pStyle w:val="20"/>
      </w:pPr>
      <w:r>
        <w:rPr>
          <w:rFonts w:hint="eastAsia"/>
        </w:rPr>
        <w:t>选择版本和编译模型。</w:t>
      </w:r>
    </w:p>
    <w:p w:rsidR="00307D51" w:rsidRDefault="00307D51" w:rsidP="007035E4">
      <w:pPr>
        <w:pStyle w:val="20"/>
      </w:pPr>
      <w:r>
        <w:rPr>
          <w:noProof/>
        </w:rPr>
        <w:drawing>
          <wp:inline distT="0" distB="0" distL="0" distR="0" wp14:anchorId="7E0A68EF" wp14:editId="7068864B">
            <wp:extent cx="3781814" cy="2235682"/>
            <wp:effectExtent l="0" t="0" r="0" b="0"/>
            <wp:docPr id="4" name="图片 4" descr="C:\Users\Hardy\AppData\Local\Temp\SNAGHTML360d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dy\AppData\Local\Temp\SNAGHTML360d2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84723" cy="2237402"/>
                    </a:xfrm>
                    <a:prstGeom prst="rect">
                      <a:avLst/>
                    </a:prstGeom>
                    <a:noFill/>
                    <a:ln>
                      <a:noFill/>
                    </a:ln>
                  </pic:spPr>
                </pic:pic>
              </a:graphicData>
            </a:graphic>
          </wp:inline>
        </w:drawing>
      </w:r>
    </w:p>
    <w:p w:rsidR="00307D51" w:rsidRDefault="00307D51" w:rsidP="007035E4">
      <w:pPr>
        <w:pStyle w:val="20"/>
      </w:pPr>
      <w:r>
        <w:rPr>
          <w:rFonts w:hint="eastAsia"/>
        </w:rPr>
        <w:t>选择</w:t>
      </w:r>
      <w:r w:rsidR="006165B8">
        <w:rPr>
          <w:rFonts w:hint="eastAsia"/>
        </w:rPr>
        <w:t>需要</w:t>
      </w:r>
      <w:r>
        <w:rPr>
          <w:rFonts w:hint="eastAsia"/>
        </w:rPr>
        <w:t>的模块。</w:t>
      </w:r>
      <w:r w:rsidR="00884003">
        <w:rPr>
          <w:rFonts w:hint="eastAsia"/>
        </w:rPr>
        <w:t>所有模块均不选中，即不使用</w:t>
      </w:r>
      <w:r w:rsidR="00884003">
        <w:rPr>
          <w:rFonts w:hint="eastAsia"/>
        </w:rPr>
        <w:t>QT</w:t>
      </w:r>
      <w:r w:rsidR="00884003">
        <w:rPr>
          <w:rFonts w:hint="eastAsia"/>
        </w:rPr>
        <w:t>类库</w:t>
      </w:r>
      <w:r>
        <w:rPr>
          <w:rFonts w:hint="eastAsia"/>
        </w:rPr>
        <w:t>。</w:t>
      </w:r>
    </w:p>
    <w:p w:rsidR="00307D51" w:rsidRDefault="006165B8" w:rsidP="007035E4">
      <w:pPr>
        <w:pStyle w:val="20"/>
      </w:pPr>
      <w:r>
        <w:rPr>
          <w:noProof/>
        </w:rPr>
        <w:drawing>
          <wp:inline distT="0" distB="0" distL="0" distR="0" wp14:anchorId="74F4D39E" wp14:editId="6F6755A6">
            <wp:extent cx="3493198" cy="2743200"/>
            <wp:effectExtent l="0" t="0" r="0" b="0"/>
            <wp:docPr id="6" name="图片 6" descr="C:\Users\Hardy\AppData\Local\Temp\SNAGHTML37b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dy\AppData\Local\Temp\SNAGHTML37be3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94765" cy="2744431"/>
                    </a:xfrm>
                    <a:prstGeom prst="rect">
                      <a:avLst/>
                    </a:prstGeom>
                    <a:noFill/>
                    <a:ln>
                      <a:noFill/>
                    </a:ln>
                  </pic:spPr>
                </pic:pic>
              </a:graphicData>
            </a:graphic>
          </wp:inline>
        </w:drawing>
      </w:r>
    </w:p>
    <w:p w:rsidR="006165B8" w:rsidRDefault="00B82E3E" w:rsidP="007035E4">
      <w:pPr>
        <w:pStyle w:val="20"/>
      </w:pPr>
      <w:r>
        <w:rPr>
          <w:rFonts w:hint="eastAsia"/>
        </w:rPr>
        <w:t>类信息。保存文件时，</w:t>
      </w:r>
      <w:r>
        <w:rPr>
          <w:rFonts w:hint="eastAsia"/>
        </w:rPr>
        <w:t>QT</w:t>
      </w:r>
      <w:r>
        <w:rPr>
          <w:rFonts w:hint="eastAsia"/>
        </w:rPr>
        <w:t>默认全小写，建议改为和类名一致。</w:t>
      </w:r>
    </w:p>
    <w:p w:rsidR="00B82E3E" w:rsidRDefault="00B82E3E" w:rsidP="007035E4">
      <w:pPr>
        <w:pStyle w:val="20"/>
      </w:pPr>
      <w:r>
        <w:rPr>
          <w:noProof/>
        </w:rPr>
        <w:lastRenderedPageBreak/>
        <w:drawing>
          <wp:inline distT="0" distB="0" distL="0" distR="0" wp14:anchorId="6A4DA7E1" wp14:editId="402E5634">
            <wp:extent cx="3460853" cy="2717800"/>
            <wp:effectExtent l="0" t="0" r="6350" b="6350"/>
            <wp:docPr id="7" name="图片 7" descr="C:\Users\Hardy\AppData\Local\Temp\SNAGHTML3851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dy\AppData\Local\Temp\SNAGHTML38512c.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62337" cy="2718965"/>
                    </a:xfrm>
                    <a:prstGeom prst="rect">
                      <a:avLst/>
                    </a:prstGeom>
                    <a:noFill/>
                    <a:ln>
                      <a:noFill/>
                    </a:ln>
                  </pic:spPr>
                </pic:pic>
              </a:graphicData>
            </a:graphic>
          </wp:inline>
        </w:drawing>
      </w:r>
    </w:p>
    <w:p w:rsidR="00FE16CE" w:rsidRDefault="00FE16CE" w:rsidP="007035E4">
      <w:pPr>
        <w:pStyle w:val="20"/>
      </w:pPr>
      <w:r>
        <w:rPr>
          <w:rFonts w:hint="eastAsia"/>
        </w:rPr>
        <w:t>完成工程创建。</w:t>
      </w:r>
    </w:p>
    <w:p w:rsidR="00FE16CE" w:rsidRDefault="00FE16CE" w:rsidP="007035E4">
      <w:pPr>
        <w:pStyle w:val="20"/>
      </w:pPr>
      <w:r>
        <w:rPr>
          <w:noProof/>
        </w:rPr>
        <w:drawing>
          <wp:inline distT="0" distB="0" distL="0" distR="0" wp14:anchorId="4CADDF35" wp14:editId="4558D7AF">
            <wp:extent cx="3452766" cy="2711450"/>
            <wp:effectExtent l="0" t="0" r="0" b="0"/>
            <wp:docPr id="8" name="图片 8" descr="C:\Users\Hardy\AppData\Local\Temp\SNAGHTML391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dy\AppData\Local\Temp\SNAGHTML39158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53597" cy="2712102"/>
                    </a:xfrm>
                    <a:prstGeom prst="rect">
                      <a:avLst/>
                    </a:prstGeom>
                    <a:noFill/>
                    <a:ln>
                      <a:noFill/>
                    </a:ln>
                  </pic:spPr>
                </pic:pic>
              </a:graphicData>
            </a:graphic>
          </wp:inline>
        </w:drawing>
      </w:r>
    </w:p>
    <w:p w:rsidR="00BF695B" w:rsidRDefault="00BF695B" w:rsidP="007035E4">
      <w:pPr>
        <w:pStyle w:val="20"/>
      </w:pPr>
      <w:r>
        <w:rPr>
          <w:rFonts w:hint="eastAsia"/>
        </w:rPr>
        <w:t>对自动生成的</w:t>
      </w:r>
      <w:r>
        <w:rPr>
          <w:rFonts w:hint="eastAsia"/>
        </w:rPr>
        <w:t>.pro</w:t>
      </w:r>
      <w:r>
        <w:rPr>
          <w:rFonts w:hint="eastAsia"/>
        </w:rPr>
        <w:t>工程文件稍作修改，具体修改方法可参考</w:t>
      </w:r>
      <w:r>
        <w:rPr>
          <w:rFonts w:hint="eastAsia"/>
        </w:rPr>
        <w:t>QT</w:t>
      </w:r>
      <w:r>
        <w:rPr>
          <w:rFonts w:hint="eastAsia"/>
        </w:rPr>
        <w:t>帮助文档。修改后的主要内容大致如下：</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 xml:space="preserve">QT       -= core </w:t>
      </w:r>
      <w:proofErr w:type="spellStart"/>
      <w:proofErr w:type="gramStart"/>
      <w:r w:rsidRPr="00BF695B">
        <w:rPr>
          <w:rFonts w:ascii="Courier New" w:hAnsi="Courier New" w:cs="Courier New"/>
          <w:sz w:val="18"/>
          <w:szCs w:val="18"/>
        </w:rPr>
        <w:t>gui</w:t>
      </w:r>
      <w:proofErr w:type="spellEnd"/>
      <w:proofErr w:type="gramEnd"/>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 xml:space="preserve">CONFIG += </w:t>
      </w:r>
      <w:proofErr w:type="spellStart"/>
      <w:r w:rsidRPr="00BF695B">
        <w:rPr>
          <w:rFonts w:ascii="Courier New" w:hAnsi="Courier New" w:cs="Courier New"/>
          <w:sz w:val="18"/>
          <w:szCs w:val="18"/>
        </w:rPr>
        <w:t>c++</w:t>
      </w:r>
      <w:proofErr w:type="spellEnd"/>
      <w:r w:rsidRPr="00BF695B">
        <w:rPr>
          <w:rFonts w:ascii="Courier New" w:hAnsi="Courier New" w:cs="Courier New"/>
          <w:sz w:val="18"/>
          <w:szCs w:val="18"/>
        </w:rPr>
        <w:t>11 plugin</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TARGET = OtpOV8856</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TEMPLATE = lib</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 xml:space="preserve">CONFIG += </w:t>
      </w:r>
      <w:proofErr w:type="spellStart"/>
      <w:r w:rsidRPr="00BF695B">
        <w:rPr>
          <w:rFonts w:ascii="Courier New" w:hAnsi="Courier New" w:cs="Courier New"/>
          <w:sz w:val="18"/>
          <w:szCs w:val="18"/>
        </w:rPr>
        <w:t>debug_and_release</w:t>
      </w:r>
      <w:proofErr w:type="spellEnd"/>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proofErr w:type="gramStart"/>
      <w:r w:rsidRPr="00BF695B">
        <w:rPr>
          <w:rFonts w:ascii="Courier New" w:hAnsi="Courier New" w:cs="Courier New"/>
          <w:sz w:val="18"/>
          <w:szCs w:val="18"/>
        </w:rPr>
        <w:t>CONFIG(</w:t>
      </w:r>
      <w:proofErr w:type="gramEnd"/>
      <w:r w:rsidRPr="00BF695B">
        <w:rPr>
          <w:rFonts w:ascii="Courier New" w:hAnsi="Courier New" w:cs="Courier New"/>
          <w:sz w:val="18"/>
          <w:szCs w:val="18"/>
        </w:rPr>
        <w:t xml:space="preserve">debug, </w:t>
      </w:r>
      <w:proofErr w:type="spellStart"/>
      <w:r w:rsidRPr="00BF695B">
        <w:rPr>
          <w:rFonts w:ascii="Courier New" w:hAnsi="Courier New" w:cs="Courier New"/>
          <w:sz w:val="18"/>
          <w:szCs w:val="18"/>
        </w:rPr>
        <w:t>debug|release</w:t>
      </w:r>
      <w:proofErr w:type="spellEnd"/>
      <w:r w:rsidRPr="00BF695B">
        <w:rPr>
          <w:rFonts w:ascii="Courier New" w:hAnsi="Courier New" w:cs="Courier New"/>
          <w:sz w:val="18"/>
          <w:szCs w:val="18"/>
        </w:rPr>
        <w:t>) {</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 xml:space="preserve">    DIST_DIR = Debug</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 else {</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lastRenderedPageBreak/>
        <w:t xml:space="preserve">    DIST_DIR = Release</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 xml:space="preserve">    QMAKE_POST_LINK = $(STRIP) $(DESTDIR</w:t>
      </w:r>
      <w:proofErr w:type="gramStart"/>
      <w:r w:rsidRPr="00BF695B">
        <w:rPr>
          <w:rFonts w:ascii="Courier New" w:hAnsi="Courier New" w:cs="Courier New"/>
          <w:sz w:val="18"/>
          <w:szCs w:val="18"/>
        </w:rPr>
        <w:t>)$</w:t>
      </w:r>
      <w:proofErr w:type="gramEnd"/>
      <w:r w:rsidRPr="00BF695B">
        <w:rPr>
          <w:rFonts w:ascii="Courier New" w:hAnsi="Courier New" w:cs="Courier New"/>
          <w:sz w:val="18"/>
          <w:szCs w:val="18"/>
        </w:rPr>
        <w:t>(TARGET)</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proofErr w:type="gramStart"/>
      <w:r w:rsidRPr="00BF695B">
        <w:rPr>
          <w:rFonts w:ascii="Courier New" w:hAnsi="Courier New" w:cs="Courier New"/>
          <w:sz w:val="18"/>
          <w:szCs w:val="18"/>
        </w:rPr>
        <w:t>contains(</w:t>
      </w:r>
      <w:proofErr w:type="gramEnd"/>
      <w:r w:rsidRPr="00BF695B">
        <w:rPr>
          <w:rFonts w:ascii="Courier New" w:hAnsi="Courier New" w:cs="Courier New"/>
          <w:sz w:val="18"/>
          <w:szCs w:val="18"/>
        </w:rPr>
        <w:t>QT_ARCH, i386) {</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 xml:space="preserve">    </w:t>
      </w:r>
      <w:proofErr w:type="gramStart"/>
      <w:r w:rsidRPr="00BF695B">
        <w:rPr>
          <w:rFonts w:ascii="Courier New" w:hAnsi="Courier New" w:cs="Courier New"/>
          <w:sz w:val="18"/>
          <w:szCs w:val="18"/>
        </w:rPr>
        <w:t>message(</w:t>
      </w:r>
      <w:proofErr w:type="gramEnd"/>
      <w:r w:rsidRPr="00BF695B">
        <w:rPr>
          <w:rFonts w:ascii="Courier New" w:hAnsi="Courier New" w:cs="Courier New"/>
          <w:sz w:val="18"/>
          <w:szCs w:val="18"/>
        </w:rPr>
        <w:t>"32-bit")</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 xml:space="preserve">    CPU_ARCH = x86</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 else {</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 xml:space="preserve">    </w:t>
      </w:r>
      <w:proofErr w:type="gramStart"/>
      <w:r w:rsidRPr="00BF695B">
        <w:rPr>
          <w:rFonts w:ascii="Courier New" w:hAnsi="Courier New" w:cs="Courier New"/>
          <w:sz w:val="18"/>
          <w:szCs w:val="18"/>
        </w:rPr>
        <w:t>message(</w:t>
      </w:r>
      <w:proofErr w:type="gramEnd"/>
      <w:r w:rsidRPr="00BF695B">
        <w:rPr>
          <w:rFonts w:ascii="Courier New" w:hAnsi="Courier New" w:cs="Courier New"/>
          <w:sz w:val="18"/>
          <w:szCs w:val="18"/>
        </w:rPr>
        <w:t>"64-bit")</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 xml:space="preserve">    CPU_ARCH = x64</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DESTDIR = $$PWD/../lib/$${CPU_ARCH}/$${DIST_DIR}</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 xml:space="preserve">DEFINES += </w:t>
      </w:r>
      <w:r w:rsidR="00D5030A" w:rsidRPr="00D5030A">
        <w:rPr>
          <w:rFonts w:ascii="Courier New" w:hAnsi="Courier New" w:cs="Courier New"/>
          <w:sz w:val="18"/>
          <w:szCs w:val="18"/>
        </w:rPr>
        <w:t>OTP_EXPORTS</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SOURCES += OtpOV8856.cpp</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p>
    <w:p w:rsidR="007941C9" w:rsidRPr="00BF695B" w:rsidRDefault="00BF695B" w:rsidP="007941C9">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HEADERS += OtpOV8856.h</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proofErr w:type="gramStart"/>
      <w:r w:rsidRPr="00BF695B">
        <w:rPr>
          <w:rFonts w:ascii="Courier New" w:hAnsi="Courier New" w:cs="Courier New"/>
          <w:sz w:val="18"/>
          <w:szCs w:val="18"/>
        </w:rPr>
        <w:t>INCLUDEPATH += $$PWD/..</w:t>
      </w:r>
      <w:proofErr w:type="gramEnd"/>
      <w:r w:rsidRPr="00BF695B">
        <w:rPr>
          <w:rFonts w:ascii="Courier New" w:hAnsi="Courier New" w:cs="Courier New"/>
          <w:sz w:val="18"/>
          <w:szCs w:val="18"/>
        </w:rPr>
        <w:t>/includes/</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proofErr w:type="spellStart"/>
      <w:proofErr w:type="gramStart"/>
      <w:r w:rsidRPr="00BF695B">
        <w:rPr>
          <w:rFonts w:ascii="Courier New" w:hAnsi="Courier New" w:cs="Courier New"/>
          <w:sz w:val="18"/>
          <w:szCs w:val="18"/>
        </w:rPr>
        <w:t>unix</w:t>
      </w:r>
      <w:proofErr w:type="spellEnd"/>
      <w:proofErr w:type="gramEnd"/>
      <w:r w:rsidRPr="00BF695B">
        <w:rPr>
          <w:rFonts w:ascii="Courier New" w:hAnsi="Courier New" w:cs="Courier New"/>
          <w:sz w:val="18"/>
          <w:szCs w:val="18"/>
        </w:rPr>
        <w:t xml:space="preserve"> {</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 xml:space="preserve">    </w:t>
      </w:r>
      <w:proofErr w:type="spellStart"/>
      <w:r w:rsidRPr="00BF695B">
        <w:rPr>
          <w:rFonts w:ascii="Courier New" w:hAnsi="Courier New" w:cs="Courier New"/>
          <w:sz w:val="18"/>
          <w:szCs w:val="18"/>
        </w:rPr>
        <w:t>target.path</w:t>
      </w:r>
      <w:proofErr w:type="spellEnd"/>
      <w:r w:rsidRPr="00BF695B">
        <w:rPr>
          <w:rFonts w:ascii="Courier New" w:hAnsi="Courier New" w:cs="Courier New"/>
          <w:sz w:val="18"/>
          <w:szCs w:val="18"/>
        </w:rPr>
        <w:t xml:space="preserve"> = /</w:t>
      </w:r>
      <w:proofErr w:type="spellStart"/>
      <w:r w:rsidRPr="00BF695B">
        <w:rPr>
          <w:rFonts w:ascii="Courier New" w:hAnsi="Courier New" w:cs="Courier New"/>
          <w:sz w:val="18"/>
          <w:szCs w:val="18"/>
        </w:rPr>
        <w:t>usr</w:t>
      </w:r>
      <w:proofErr w:type="spellEnd"/>
      <w:r w:rsidRPr="00BF695B">
        <w:rPr>
          <w:rFonts w:ascii="Courier New" w:hAnsi="Courier New" w:cs="Courier New"/>
          <w:sz w:val="18"/>
          <w:szCs w:val="18"/>
        </w:rPr>
        <w:t>/lib</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 xml:space="preserve">    INSTALLS += target</w:t>
      </w:r>
    </w:p>
    <w:p w:rsidR="00BF695B" w:rsidRPr="00BF695B" w:rsidRDefault="00BF695B" w:rsidP="00BF695B">
      <w:pPr>
        <w:pStyle w:val="20"/>
        <w:shd w:val="clear" w:color="auto" w:fill="D9D9D9" w:themeFill="background1" w:themeFillShade="D9"/>
        <w:ind w:firstLine="360"/>
        <w:rPr>
          <w:rFonts w:ascii="Courier New" w:hAnsi="Courier New" w:cs="Courier New"/>
          <w:sz w:val="18"/>
          <w:szCs w:val="18"/>
        </w:rPr>
      </w:pPr>
      <w:r w:rsidRPr="00BF695B">
        <w:rPr>
          <w:rFonts w:ascii="Courier New" w:hAnsi="Courier New" w:cs="Courier New"/>
          <w:sz w:val="18"/>
          <w:szCs w:val="18"/>
        </w:rPr>
        <w:t>}</w:t>
      </w:r>
    </w:p>
    <w:p w:rsidR="00BF695B" w:rsidRDefault="00BF695B" w:rsidP="007035E4">
      <w:pPr>
        <w:pStyle w:val="20"/>
      </w:pPr>
      <w:r>
        <w:rPr>
          <w:rFonts w:hint="eastAsia"/>
        </w:rPr>
        <w:t>主要修改了输出目录及引用头文件搜索目录。</w:t>
      </w:r>
      <w:r w:rsidR="005F70D9">
        <w:rPr>
          <w:rFonts w:hint="eastAsia"/>
        </w:rPr>
        <w:t>CONFIG</w:t>
      </w:r>
      <w:r w:rsidR="005F70D9">
        <w:rPr>
          <w:rFonts w:hint="eastAsia"/>
        </w:rPr>
        <w:t>增加了</w:t>
      </w:r>
      <w:proofErr w:type="spellStart"/>
      <w:r w:rsidR="005F70D9">
        <w:rPr>
          <w:rFonts w:hint="eastAsia"/>
        </w:rPr>
        <w:t>c++</w:t>
      </w:r>
      <w:proofErr w:type="spellEnd"/>
      <w:r w:rsidR="005F70D9">
        <w:rPr>
          <w:rFonts w:hint="eastAsia"/>
        </w:rPr>
        <w:t>11</w:t>
      </w:r>
      <w:r w:rsidR="005F70D9">
        <w:rPr>
          <w:rFonts w:hint="eastAsia"/>
        </w:rPr>
        <w:t>和</w:t>
      </w:r>
      <w:r w:rsidR="005F70D9">
        <w:rPr>
          <w:rFonts w:hint="eastAsia"/>
        </w:rPr>
        <w:t>plugin</w:t>
      </w:r>
      <w:r w:rsidR="005F70D9">
        <w:rPr>
          <w:rFonts w:hint="eastAsia"/>
        </w:rPr>
        <w:t>特性。</w:t>
      </w:r>
    </w:p>
    <w:p w:rsidR="00BF695B" w:rsidRDefault="00D5030A" w:rsidP="007035E4">
      <w:pPr>
        <w:pStyle w:val="20"/>
      </w:pPr>
      <w:r>
        <w:rPr>
          <w:rFonts w:hint="eastAsia"/>
        </w:rPr>
        <w:t>删除默认的</w:t>
      </w:r>
      <w:r w:rsidRPr="00D5030A">
        <w:t>otpov8856_global.h</w:t>
      </w:r>
      <w:r>
        <w:rPr>
          <w:rFonts w:hint="eastAsia"/>
        </w:rPr>
        <w:t>文件，此文件主要是导出符号的定义。</w:t>
      </w:r>
    </w:p>
    <w:p w:rsidR="00D5030A" w:rsidRPr="00BF695B" w:rsidRDefault="00D5030A" w:rsidP="007035E4">
      <w:pPr>
        <w:pStyle w:val="20"/>
      </w:pPr>
    </w:p>
    <w:p w:rsidR="00BC20CB" w:rsidRDefault="00BC20CB" w:rsidP="00BC20CB">
      <w:pPr>
        <w:pStyle w:val="3"/>
      </w:pPr>
      <w:bookmarkStart w:id="41" w:name="_Toc512521322"/>
      <w:r>
        <w:rPr>
          <w:rFonts w:hint="eastAsia"/>
        </w:rPr>
        <w:t>Windows</w:t>
      </w:r>
      <w:r>
        <w:rPr>
          <w:rFonts w:hint="eastAsia"/>
        </w:rPr>
        <w:t>平台</w:t>
      </w:r>
      <w:bookmarkEnd w:id="41"/>
    </w:p>
    <w:p w:rsidR="00D5030A" w:rsidRPr="00D5030A" w:rsidRDefault="00D5030A" w:rsidP="00D5030A">
      <w:pPr>
        <w:pStyle w:val="20"/>
      </w:pPr>
      <w:r>
        <w:rPr>
          <w:rFonts w:hint="eastAsia"/>
        </w:rPr>
        <w:t>上节中自动生成的代码可直接编译。在</w:t>
      </w:r>
      <w:r>
        <w:rPr>
          <w:rFonts w:hint="eastAsia"/>
        </w:rPr>
        <w:t>Windows</w:t>
      </w:r>
      <w:r>
        <w:rPr>
          <w:rFonts w:hint="eastAsia"/>
        </w:rPr>
        <w:t>上可以直接在</w:t>
      </w:r>
      <w:r>
        <w:rPr>
          <w:rFonts w:hint="eastAsia"/>
        </w:rPr>
        <w:t>IDE</w:t>
      </w:r>
      <w:r>
        <w:rPr>
          <w:rFonts w:hint="eastAsia"/>
        </w:rPr>
        <w:t>上选择菜单“构建</w:t>
      </w:r>
      <w:r>
        <w:rPr>
          <w:rFonts w:hint="eastAsia"/>
        </w:rPr>
        <w:t>-&gt;</w:t>
      </w:r>
      <w:r>
        <w:rPr>
          <w:rFonts w:hint="eastAsia"/>
        </w:rPr>
        <w:t>执行</w:t>
      </w:r>
      <w:proofErr w:type="spellStart"/>
      <w:r>
        <w:rPr>
          <w:rFonts w:hint="eastAsia"/>
        </w:rPr>
        <w:t>qmake</w:t>
      </w:r>
      <w:proofErr w:type="spellEnd"/>
      <w:r>
        <w:rPr>
          <w:rFonts w:hint="eastAsia"/>
        </w:rPr>
        <w:t>”，此步骤会生成</w:t>
      </w:r>
      <w:proofErr w:type="spellStart"/>
      <w:r>
        <w:rPr>
          <w:rFonts w:hint="eastAsia"/>
        </w:rPr>
        <w:t>Makefile</w:t>
      </w:r>
      <w:proofErr w:type="spellEnd"/>
      <w:r>
        <w:rPr>
          <w:rFonts w:hint="eastAsia"/>
        </w:rPr>
        <w:t>文件。再选择菜单“构建</w:t>
      </w:r>
      <w:r>
        <w:rPr>
          <w:rFonts w:hint="eastAsia"/>
        </w:rPr>
        <w:t>-&gt;</w:t>
      </w:r>
      <w:r w:rsidR="002D302F">
        <w:rPr>
          <w:rFonts w:hint="eastAsia"/>
        </w:rPr>
        <w:t>构建项目</w:t>
      </w:r>
      <w:r w:rsidR="002D302F">
        <w:rPr>
          <w:rFonts w:hint="eastAsia"/>
        </w:rPr>
        <w:t>xxx</w:t>
      </w:r>
      <w:r>
        <w:rPr>
          <w:rFonts w:hint="eastAsia"/>
        </w:rPr>
        <w:t>”</w:t>
      </w:r>
      <w:r w:rsidR="002D302F">
        <w:rPr>
          <w:rFonts w:hint="eastAsia"/>
        </w:rPr>
        <w:t>，即可编译生成目标代码。</w:t>
      </w:r>
    </w:p>
    <w:p w:rsidR="00BC20CB" w:rsidRDefault="003A2206" w:rsidP="00BC20CB">
      <w:pPr>
        <w:pStyle w:val="3"/>
      </w:pPr>
      <w:bookmarkStart w:id="42" w:name="_Toc512521323"/>
      <w:r>
        <w:rPr>
          <w:rFonts w:hint="eastAsia"/>
        </w:rPr>
        <w:t>测试仪</w:t>
      </w:r>
      <w:r w:rsidR="00BC20CB">
        <w:rPr>
          <w:rFonts w:hint="eastAsia"/>
        </w:rPr>
        <w:t>Linux</w:t>
      </w:r>
      <w:r w:rsidR="00BC20CB">
        <w:rPr>
          <w:rFonts w:hint="eastAsia"/>
        </w:rPr>
        <w:t>平台</w:t>
      </w:r>
      <w:bookmarkEnd w:id="42"/>
    </w:p>
    <w:p w:rsidR="00BC20CB" w:rsidRDefault="003A2206" w:rsidP="00BC20CB">
      <w:pPr>
        <w:pStyle w:val="20"/>
      </w:pPr>
      <w:r>
        <w:rPr>
          <w:rFonts w:hint="eastAsia"/>
        </w:rPr>
        <w:t>测试仪</w:t>
      </w:r>
      <w:r>
        <w:rPr>
          <w:rFonts w:hint="eastAsia"/>
        </w:rPr>
        <w:t>Linux</w:t>
      </w:r>
      <w:r>
        <w:rPr>
          <w:rFonts w:hint="eastAsia"/>
        </w:rPr>
        <w:t>平台上如果使用</w:t>
      </w:r>
      <w:proofErr w:type="spellStart"/>
      <w:r>
        <w:rPr>
          <w:rFonts w:hint="eastAsia"/>
        </w:rPr>
        <w:t>QCreator</w:t>
      </w:r>
      <w:proofErr w:type="spellEnd"/>
      <w:r>
        <w:rPr>
          <w:rFonts w:hint="eastAsia"/>
        </w:rPr>
        <w:t>图形用户界面，操作方式与</w:t>
      </w:r>
      <w:r>
        <w:rPr>
          <w:rFonts w:hint="eastAsia"/>
        </w:rPr>
        <w:t>Windows</w:t>
      </w:r>
      <w:r>
        <w:rPr>
          <w:rFonts w:hint="eastAsia"/>
        </w:rPr>
        <w:t>一样。</w:t>
      </w:r>
    </w:p>
    <w:p w:rsidR="003A2206" w:rsidRDefault="003A2206" w:rsidP="00BC20CB">
      <w:pPr>
        <w:pStyle w:val="20"/>
      </w:pPr>
      <w:r>
        <w:rPr>
          <w:rFonts w:hint="eastAsia"/>
        </w:rPr>
        <w:t>通常在</w:t>
      </w:r>
      <w:r>
        <w:rPr>
          <w:rFonts w:hint="eastAsia"/>
        </w:rPr>
        <w:t>Windows</w:t>
      </w:r>
      <w:r>
        <w:rPr>
          <w:rFonts w:hint="eastAsia"/>
        </w:rPr>
        <w:t>下编辑好的代码，不需要在</w:t>
      </w:r>
      <w:r>
        <w:rPr>
          <w:rFonts w:hint="eastAsia"/>
        </w:rPr>
        <w:t>Linux</w:t>
      </w:r>
      <w:r>
        <w:rPr>
          <w:rFonts w:hint="eastAsia"/>
        </w:rPr>
        <w:t>下再编辑，这时使用终端用户界面就够了，将源代码拷贝到测试仪某个用户目录下。如果使用</w:t>
      </w:r>
      <w:r>
        <w:rPr>
          <w:rFonts w:hint="eastAsia"/>
        </w:rPr>
        <w:t>Samba</w:t>
      </w:r>
      <w:r>
        <w:rPr>
          <w:rFonts w:hint="eastAsia"/>
        </w:rPr>
        <w:t>服务建立了目录共享，还能使用</w:t>
      </w:r>
      <w:proofErr w:type="spellStart"/>
      <w:r>
        <w:rPr>
          <w:rFonts w:hint="eastAsia"/>
        </w:rPr>
        <w:t>BeyondCompare</w:t>
      </w:r>
      <w:proofErr w:type="spellEnd"/>
      <w:r>
        <w:rPr>
          <w:rFonts w:hint="eastAsia"/>
        </w:rPr>
        <w:t>等工具进行代码实时比对。</w:t>
      </w:r>
    </w:p>
    <w:p w:rsidR="003A2206" w:rsidRDefault="003A2206" w:rsidP="00BC20CB">
      <w:pPr>
        <w:pStyle w:val="20"/>
      </w:pPr>
      <w:r>
        <w:rPr>
          <w:rFonts w:hint="eastAsia"/>
        </w:rPr>
        <w:lastRenderedPageBreak/>
        <w:t>在终端用户界面中，使用</w:t>
      </w:r>
      <w:r>
        <w:rPr>
          <w:rFonts w:hint="eastAsia"/>
        </w:rPr>
        <w:t>cd</w:t>
      </w:r>
      <w:r>
        <w:rPr>
          <w:rFonts w:hint="eastAsia"/>
        </w:rPr>
        <w:t>命令进行源代码所在目录。执行</w:t>
      </w:r>
      <w:proofErr w:type="spellStart"/>
      <w:r>
        <w:rPr>
          <w:rFonts w:hint="eastAsia"/>
        </w:rPr>
        <w:t>qt</w:t>
      </w:r>
      <w:proofErr w:type="spellEnd"/>
      <w:r>
        <w:rPr>
          <w:rFonts w:hint="eastAsia"/>
        </w:rPr>
        <w:t>的</w:t>
      </w:r>
      <w:proofErr w:type="spellStart"/>
      <w:r>
        <w:rPr>
          <w:rFonts w:hint="eastAsia"/>
        </w:rPr>
        <w:t>qmake</w:t>
      </w:r>
      <w:proofErr w:type="spellEnd"/>
      <w:r>
        <w:rPr>
          <w:rFonts w:hint="eastAsia"/>
        </w:rPr>
        <w:t>命令可以将</w:t>
      </w:r>
      <w:proofErr w:type="spellStart"/>
      <w:r>
        <w:rPr>
          <w:rFonts w:hint="eastAsia"/>
        </w:rPr>
        <w:t>qt</w:t>
      </w:r>
      <w:proofErr w:type="spellEnd"/>
      <w:r>
        <w:rPr>
          <w:rFonts w:hint="eastAsia"/>
        </w:rPr>
        <w:t>的</w:t>
      </w:r>
      <w:r>
        <w:rPr>
          <w:rFonts w:hint="eastAsia"/>
        </w:rPr>
        <w:t>*.pro</w:t>
      </w:r>
      <w:r>
        <w:rPr>
          <w:rFonts w:hint="eastAsia"/>
        </w:rPr>
        <w:t>工程生成</w:t>
      </w:r>
      <w:proofErr w:type="spellStart"/>
      <w:r>
        <w:rPr>
          <w:rFonts w:hint="eastAsia"/>
        </w:rPr>
        <w:t>Makefile</w:t>
      </w:r>
      <w:proofErr w:type="spellEnd"/>
      <w:r>
        <w:rPr>
          <w:rFonts w:hint="eastAsia"/>
        </w:rPr>
        <w:t>文件：</w:t>
      </w:r>
    </w:p>
    <w:p w:rsidR="003A2206" w:rsidRDefault="003A2206" w:rsidP="00BC20CB">
      <w:pPr>
        <w:pStyle w:val="20"/>
      </w:pPr>
      <w:r w:rsidRPr="003A2206">
        <w:t xml:space="preserve">$ </w:t>
      </w:r>
      <w:proofErr w:type="spellStart"/>
      <w:proofErr w:type="gramStart"/>
      <w:r w:rsidRPr="003A2206">
        <w:t>qmake</w:t>
      </w:r>
      <w:proofErr w:type="spellEnd"/>
      <w:proofErr w:type="gramEnd"/>
      <w:r w:rsidRPr="003A2206">
        <w:t xml:space="preserve"> OtpOV8856.pro</w:t>
      </w:r>
    </w:p>
    <w:p w:rsidR="003A2206" w:rsidRDefault="003A2206" w:rsidP="00BC20CB">
      <w:pPr>
        <w:pStyle w:val="20"/>
      </w:pPr>
      <w:r>
        <w:rPr>
          <w:rFonts w:hint="eastAsia"/>
        </w:rPr>
        <w:t>再根据生成的</w:t>
      </w:r>
      <w:proofErr w:type="spellStart"/>
      <w:r>
        <w:rPr>
          <w:rFonts w:hint="eastAsia"/>
        </w:rPr>
        <w:t>Makefile</w:t>
      </w:r>
      <w:proofErr w:type="spellEnd"/>
      <w:r>
        <w:rPr>
          <w:rFonts w:hint="eastAsia"/>
        </w:rPr>
        <w:t>文件执行相应的</w:t>
      </w:r>
      <w:r>
        <w:rPr>
          <w:rFonts w:hint="eastAsia"/>
        </w:rPr>
        <w:t>make</w:t>
      </w:r>
      <w:r>
        <w:rPr>
          <w:rFonts w:hint="eastAsia"/>
        </w:rPr>
        <w:t>命令：</w:t>
      </w:r>
    </w:p>
    <w:p w:rsidR="003A2206" w:rsidRDefault="003A2206" w:rsidP="00BC20CB">
      <w:pPr>
        <w:pStyle w:val="20"/>
      </w:pPr>
      <w:r w:rsidRPr="003A2206">
        <w:t>$ make -j4</w:t>
      </w:r>
    </w:p>
    <w:p w:rsidR="003A2206" w:rsidRDefault="006220C5" w:rsidP="00BC20CB">
      <w:pPr>
        <w:pStyle w:val="20"/>
      </w:pPr>
      <w:r>
        <w:rPr>
          <w:rFonts w:hint="eastAsia"/>
        </w:rPr>
        <w:t>然后</w:t>
      </w:r>
      <w:r w:rsidR="003A2206">
        <w:rPr>
          <w:rFonts w:hint="eastAsia"/>
        </w:rPr>
        <w:t>根据编译器给出的</w:t>
      </w:r>
      <w:r>
        <w:rPr>
          <w:rFonts w:hint="eastAsia"/>
        </w:rPr>
        <w:t>编译提示信息修改错误或调试代码。</w:t>
      </w:r>
    </w:p>
    <w:p w:rsidR="003C196C" w:rsidRDefault="003C196C" w:rsidP="00715AFD">
      <w:pPr>
        <w:pStyle w:val="2"/>
      </w:pPr>
      <w:bookmarkStart w:id="43" w:name="_Toc512521324"/>
      <w:r>
        <w:rPr>
          <w:rFonts w:hint="eastAsia"/>
        </w:rPr>
        <w:t>Linux</w:t>
      </w:r>
      <w:r>
        <w:rPr>
          <w:rFonts w:hint="eastAsia"/>
        </w:rPr>
        <w:t>平台常用调试手段</w:t>
      </w:r>
      <w:bookmarkEnd w:id="43"/>
    </w:p>
    <w:p w:rsidR="003C196C" w:rsidRDefault="003C196C" w:rsidP="00715AFD">
      <w:pPr>
        <w:pStyle w:val="3"/>
      </w:pPr>
      <w:bookmarkStart w:id="44" w:name="_Toc512521325"/>
      <w:r>
        <w:rPr>
          <w:rFonts w:hint="eastAsia"/>
        </w:rPr>
        <w:t>日志系统</w:t>
      </w:r>
      <w:bookmarkEnd w:id="44"/>
    </w:p>
    <w:p w:rsidR="003C196C" w:rsidRPr="003C196C" w:rsidRDefault="003C196C" w:rsidP="003C196C">
      <w:pPr>
        <w:pStyle w:val="20"/>
      </w:pPr>
      <w:r>
        <w:rPr>
          <w:rFonts w:hint="eastAsia"/>
        </w:rPr>
        <w:t>在程序中建立功能完善的日志系统，有利于分析代码的执行流程，当程序执行异常时，可通过日志文件来分析代码是否有报错来判断</w:t>
      </w:r>
      <w:r>
        <w:rPr>
          <w:rFonts w:hint="eastAsia"/>
        </w:rPr>
        <w:t>BUG</w:t>
      </w:r>
      <w:r>
        <w:rPr>
          <w:rFonts w:hint="eastAsia"/>
        </w:rPr>
        <w:t>。</w:t>
      </w:r>
    </w:p>
    <w:p w:rsidR="003C196C" w:rsidRDefault="003C196C" w:rsidP="00715AFD">
      <w:pPr>
        <w:pStyle w:val="3"/>
      </w:pPr>
      <w:bookmarkStart w:id="45" w:name="_Toc512521326"/>
      <w:proofErr w:type="spellStart"/>
      <w:r>
        <w:rPr>
          <w:rFonts w:hint="eastAsia"/>
        </w:rPr>
        <w:t>gdb</w:t>
      </w:r>
      <w:proofErr w:type="spellEnd"/>
      <w:r>
        <w:rPr>
          <w:rFonts w:hint="eastAsia"/>
        </w:rPr>
        <w:t>调试工具</w:t>
      </w:r>
      <w:bookmarkEnd w:id="45"/>
    </w:p>
    <w:p w:rsidR="003C196C" w:rsidRDefault="003C196C" w:rsidP="003C196C">
      <w:pPr>
        <w:pStyle w:val="20"/>
      </w:pPr>
      <w:proofErr w:type="spellStart"/>
      <w:r>
        <w:rPr>
          <w:rFonts w:hint="eastAsia"/>
        </w:rPr>
        <w:t>gdb</w:t>
      </w:r>
      <w:proofErr w:type="spellEnd"/>
      <w:r>
        <w:rPr>
          <w:rFonts w:hint="eastAsia"/>
        </w:rPr>
        <w:t>是</w:t>
      </w:r>
      <w:r>
        <w:rPr>
          <w:rFonts w:hint="eastAsia"/>
        </w:rPr>
        <w:t>Linux</w:t>
      </w:r>
      <w:r>
        <w:rPr>
          <w:rFonts w:hint="eastAsia"/>
        </w:rPr>
        <w:t>系统下功能非常完善的在线调试工具。其支持的命令很多，具体可以查看帮助文件。例如使用</w:t>
      </w:r>
      <w:proofErr w:type="spellStart"/>
      <w:r>
        <w:rPr>
          <w:rFonts w:hint="eastAsia"/>
        </w:rPr>
        <w:t>backtrace</w:t>
      </w:r>
      <w:proofErr w:type="spellEnd"/>
      <w:r>
        <w:rPr>
          <w:rFonts w:hint="eastAsia"/>
        </w:rPr>
        <w:t>命令来调出程序崩溃时的调用</w:t>
      </w:r>
      <w:proofErr w:type="gramStart"/>
      <w:r>
        <w:rPr>
          <w:rFonts w:hint="eastAsia"/>
        </w:rPr>
        <w:t>栈</w:t>
      </w:r>
      <w:proofErr w:type="gramEnd"/>
      <w:r>
        <w:rPr>
          <w:rFonts w:hint="eastAsia"/>
        </w:rPr>
        <w:t>。</w:t>
      </w:r>
    </w:p>
    <w:p w:rsidR="00715AFD" w:rsidRDefault="00715AFD" w:rsidP="00715AFD">
      <w:pPr>
        <w:pStyle w:val="1"/>
      </w:pPr>
      <w:bookmarkStart w:id="46" w:name="_Toc512521327"/>
      <w:r>
        <w:rPr>
          <w:rFonts w:hint="eastAsia"/>
        </w:rPr>
        <w:t>测试仪平台软件性能优化</w:t>
      </w:r>
      <w:bookmarkEnd w:id="46"/>
    </w:p>
    <w:p w:rsidR="00AB6F10" w:rsidRDefault="00AB6F10" w:rsidP="00AB6F10">
      <w:pPr>
        <w:pStyle w:val="2"/>
      </w:pPr>
      <w:bookmarkStart w:id="47" w:name="_Toc512521328"/>
      <w:r>
        <w:rPr>
          <w:rFonts w:hint="eastAsia"/>
        </w:rPr>
        <w:t>CUDA</w:t>
      </w:r>
      <w:r>
        <w:rPr>
          <w:rFonts w:hint="eastAsia"/>
        </w:rPr>
        <w:t>编程</w:t>
      </w:r>
      <w:bookmarkEnd w:id="47"/>
    </w:p>
    <w:p w:rsidR="00AB6F10" w:rsidRDefault="00AB6F10" w:rsidP="00AB6F10">
      <w:pPr>
        <w:pStyle w:val="20"/>
      </w:pPr>
      <w:r>
        <w:rPr>
          <w:rFonts w:hint="eastAsia"/>
        </w:rPr>
        <w:t>测试仪平台支持</w:t>
      </w:r>
      <w:r>
        <w:rPr>
          <w:rFonts w:hint="eastAsia"/>
        </w:rPr>
        <w:t>CUDA</w:t>
      </w:r>
      <w:r>
        <w:rPr>
          <w:rFonts w:hint="eastAsia"/>
        </w:rPr>
        <w:t>编程，利用</w:t>
      </w:r>
      <w:r>
        <w:rPr>
          <w:rFonts w:hint="eastAsia"/>
        </w:rPr>
        <w:t>GPU</w:t>
      </w:r>
      <w:r>
        <w:rPr>
          <w:rFonts w:hint="eastAsia"/>
        </w:rPr>
        <w:t>的并行计算，大大优化算法性能。</w:t>
      </w:r>
    </w:p>
    <w:p w:rsidR="00DA4DDF" w:rsidRPr="00AB6F10" w:rsidRDefault="00DA4DDF" w:rsidP="0054347A">
      <w:pPr>
        <w:pStyle w:val="2"/>
      </w:pPr>
      <w:bookmarkStart w:id="48" w:name="_Toc512521329"/>
      <w:r>
        <w:rPr>
          <w:rFonts w:hint="eastAsia"/>
        </w:rPr>
        <w:t>NEON</w:t>
      </w:r>
      <w:r>
        <w:rPr>
          <w:rFonts w:hint="eastAsia"/>
        </w:rPr>
        <w:t>指令优化</w:t>
      </w:r>
      <w:bookmarkEnd w:id="48"/>
    </w:p>
    <w:p w:rsidR="003201BE" w:rsidRPr="00EF523B" w:rsidRDefault="003201BE" w:rsidP="002E5C77">
      <w:pPr>
        <w:pStyle w:val="20"/>
      </w:pPr>
    </w:p>
    <w:p w:rsidR="00CD5B6B" w:rsidRPr="00CD5B6B" w:rsidRDefault="00D048AF" w:rsidP="00CD5B6B">
      <w:pPr>
        <w:pStyle w:val="1"/>
        <w:jc w:val="both"/>
      </w:pPr>
      <w:bookmarkStart w:id="49" w:name="_Toc512521330"/>
      <w:r w:rsidRPr="00D873A9">
        <w:rPr>
          <w:rFonts w:ascii="Arial" w:hAnsi="Arial" w:cs="Arial" w:hint="eastAsia"/>
        </w:rPr>
        <w:t>参考资料</w:t>
      </w:r>
      <w:bookmarkEnd w:id="14"/>
      <w:bookmarkEnd w:id="49"/>
    </w:p>
    <w:p w:rsidR="00CD5B6B" w:rsidRPr="00CD5B6B" w:rsidRDefault="00CD5B6B" w:rsidP="00CD5B6B">
      <w:pPr>
        <w:pStyle w:val="20"/>
      </w:pPr>
    </w:p>
    <w:p w:rsidR="00E03A20" w:rsidRPr="0071235D" w:rsidRDefault="00A005B9" w:rsidP="00CD5B6B">
      <w:pPr>
        <w:jc w:val="center"/>
        <w:rPr>
          <w:rFonts w:ascii="Arial" w:hAnsi="Arial" w:cs="Arial"/>
        </w:rPr>
      </w:pPr>
      <w:r>
        <w:rPr>
          <w:rFonts w:ascii="Arial" w:hAnsi="Arial" w:cs="Arial"/>
          <w:noProof/>
        </w:rPr>
        <mc:AlternateContent>
          <mc:Choice Requires="wps">
            <w:drawing>
              <wp:inline distT="0" distB="0" distL="0" distR="0">
                <wp:extent cx="1467485" cy="635"/>
                <wp:effectExtent l="9525" t="9525" r="8890" b="8890"/>
                <wp:docPr id="1"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7485" cy="635"/>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id="Line 26" o:spid="_x0000_s1026" style="visibility:visible;mso-wrap-style:square;mso-left-percent:-10001;mso-top-percent:-10001;mso-position-horizontal:absolute;mso-position-horizontal-relative:char;mso-position-vertical:absolute;mso-position-vertical-relative:line;mso-left-percent:-10001;mso-top-percent:-10001" from="0,0" to="115.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" strokeweight="1.25pt">
                <w10:anchorlock/>
              </v:line>
            </w:pict>
          </mc:Fallback>
        </mc:AlternateContent>
      </w:r>
    </w:p>
    <w:sectPr w:rsidR="00E03A20" w:rsidRPr="0071235D" w:rsidSect="00EF13BC">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8FE" w:rsidRDefault="00D028FE">
      <w:r>
        <w:separator/>
      </w:r>
    </w:p>
    <w:p w:rsidR="00D028FE" w:rsidRDefault="00D028FE"/>
    <w:p w:rsidR="00D028FE" w:rsidRDefault="00D028FE"/>
    <w:p w:rsidR="00D028FE" w:rsidRDefault="00D028FE"/>
    <w:p w:rsidR="00D028FE" w:rsidRDefault="00D028FE"/>
    <w:p w:rsidR="00D028FE" w:rsidRDefault="00D028FE"/>
    <w:p w:rsidR="00D028FE" w:rsidRDefault="00D028FE"/>
    <w:p w:rsidR="00D028FE" w:rsidRDefault="00D028FE"/>
  </w:endnote>
  <w:endnote w:type="continuationSeparator" w:id="0">
    <w:p w:rsidR="00D028FE" w:rsidRDefault="00D028FE">
      <w:r>
        <w:continuationSeparator/>
      </w:r>
    </w:p>
    <w:p w:rsidR="00D028FE" w:rsidRDefault="00D028FE"/>
    <w:p w:rsidR="00D028FE" w:rsidRDefault="00D028FE"/>
    <w:p w:rsidR="00D028FE" w:rsidRDefault="00D028FE"/>
    <w:p w:rsidR="00D028FE" w:rsidRDefault="00D028FE"/>
    <w:p w:rsidR="00D028FE" w:rsidRDefault="00D028FE"/>
    <w:p w:rsidR="00D028FE" w:rsidRDefault="00D028FE"/>
    <w:p w:rsidR="00D028FE" w:rsidRDefault="00D028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206" w:rsidRPr="008C1861" w:rsidRDefault="003A2206" w:rsidP="008C1861">
    <w:pPr>
      <w:framePr w:wrap="around" w:vAnchor="text" w:hAnchor="margin" w:xAlign="right" w:y="1"/>
      <w:rPr>
        <w:rFonts w:ascii="Arial" w:hAnsi="Arial" w:cs="Arial"/>
      </w:rPr>
    </w:pPr>
    <w:r w:rsidRPr="008C1861">
      <w:rPr>
        <w:rFonts w:ascii="Arial" w:hAnsi="Arial" w:cs="Arial"/>
      </w:rPr>
      <w:fldChar w:fldCharType="begin"/>
    </w:r>
    <w:r w:rsidRPr="008C1861">
      <w:rPr>
        <w:rFonts w:ascii="Arial" w:hAnsi="Arial" w:cs="Arial"/>
      </w:rPr>
      <w:instrText xml:space="preserve">PAGE  </w:instrText>
    </w:r>
    <w:r w:rsidRPr="008C1861">
      <w:rPr>
        <w:rFonts w:ascii="Arial" w:hAnsi="Arial" w:cs="Arial"/>
      </w:rPr>
      <w:fldChar w:fldCharType="separate"/>
    </w:r>
    <w:r w:rsidR="004F51AD">
      <w:rPr>
        <w:rFonts w:ascii="Arial" w:hAnsi="Arial" w:cs="Arial"/>
        <w:noProof/>
      </w:rPr>
      <w:t>8</w:t>
    </w:r>
    <w:r w:rsidRPr="008C1861">
      <w:rPr>
        <w:rFonts w:ascii="Arial" w:hAnsi="Arial" w:cs="Arial"/>
      </w:rPr>
      <w:fldChar w:fldCharType="end"/>
    </w:r>
  </w:p>
  <w:p w:rsidR="003A2206" w:rsidRPr="00FC4DF4" w:rsidRDefault="003A2206" w:rsidP="00FC4DF4">
    <w:pPr>
      <w:pStyle w:val="ab"/>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8FE" w:rsidRDefault="00D028FE">
      <w:r>
        <w:separator/>
      </w:r>
    </w:p>
    <w:p w:rsidR="00D028FE" w:rsidRDefault="00D028FE"/>
    <w:p w:rsidR="00D028FE" w:rsidRDefault="00D028FE"/>
    <w:p w:rsidR="00D028FE" w:rsidRDefault="00D028FE"/>
    <w:p w:rsidR="00D028FE" w:rsidRDefault="00D028FE"/>
    <w:p w:rsidR="00D028FE" w:rsidRDefault="00D028FE"/>
    <w:p w:rsidR="00D028FE" w:rsidRDefault="00D028FE"/>
    <w:p w:rsidR="00D028FE" w:rsidRDefault="00D028FE"/>
  </w:footnote>
  <w:footnote w:type="continuationSeparator" w:id="0">
    <w:p w:rsidR="00D028FE" w:rsidRDefault="00D028FE">
      <w:r>
        <w:continuationSeparator/>
      </w:r>
    </w:p>
    <w:p w:rsidR="00D028FE" w:rsidRDefault="00D028FE"/>
    <w:p w:rsidR="00D028FE" w:rsidRDefault="00D028FE"/>
    <w:p w:rsidR="00D028FE" w:rsidRDefault="00D028FE"/>
    <w:p w:rsidR="00D028FE" w:rsidRDefault="00D028FE"/>
    <w:p w:rsidR="00D028FE" w:rsidRDefault="00D028FE"/>
    <w:p w:rsidR="00D028FE" w:rsidRDefault="00D028FE"/>
    <w:p w:rsidR="00D028FE" w:rsidRDefault="00D028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206" w:rsidRDefault="003A2206"/>
  <w:p w:rsidR="003A2206" w:rsidRDefault="003A2206"/>
  <w:p w:rsidR="003A2206" w:rsidRDefault="003A2206"/>
  <w:p w:rsidR="003A2206" w:rsidRDefault="003A2206"/>
  <w:p w:rsidR="003A2206" w:rsidRDefault="003A2206"/>
  <w:p w:rsidR="003A2206" w:rsidRDefault="003A2206"/>
  <w:p w:rsidR="003A2206" w:rsidRDefault="003A220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206" w:rsidRPr="00D822CE" w:rsidRDefault="003A2206" w:rsidP="00D822CE">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206" w:rsidRDefault="003A2206">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856C7"/>
    <w:multiLevelType w:val="hybridMultilevel"/>
    <w:tmpl w:val="CB62124A"/>
    <w:lvl w:ilvl="0" w:tplc="0409000B">
      <w:start w:val="1"/>
      <w:numFmt w:val="decimal"/>
      <w:pStyle w:val="82123-"/>
      <w:lvlText w:val="%1)"/>
      <w:lvlJc w:val="left"/>
      <w:pPr>
        <w:tabs>
          <w:tab w:val="num" w:pos="1259"/>
        </w:tabs>
        <w:ind w:left="1259" w:hanging="419"/>
      </w:pPr>
      <w:rPr>
        <w:rFonts w:ascii="Arial" w:eastAsia="宋体" w:hAnsi="Arial" w:hint="default"/>
        <w:color w:val="0000FF"/>
        <w:sz w:val="21"/>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
    <w:nsid w:val="143618F2"/>
    <w:multiLevelType w:val="hybridMultilevel"/>
    <w:tmpl w:val="73261C70"/>
    <w:lvl w:ilvl="0" w:tplc="1074A3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6A44364"/>
    <w:multiLevelType w:val="hybridMultilevel"/>
    <w:tmpl w:val="59B29A66"/>
    <w:lvl w:ilvl="0" w:tplc="04090009">
      <w:start w:val="1"/>
      <w:numFmt w:val="decimal"/>
      <w:pStyle w:val="a"/>
      <w:lvlText w:val="表%1"/>
      <w:lvlJc w:val="center"/>
      <w:pPr>
        <w:tabs>
          <w:tab w:val="num" w:pos="648"/>
        </w:tabs>
        <w:ind w:left="454" w:hanging="166"/>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
    <w:nsid w:val="27AA69DE"/>
    <w:multiLevelType w:val="hybridMultilevel"/>
    <w:tmpl w:val="8A266268"/>
    <w:lvl w:ilvl="0" w:tplc="0409000B">
      <w:start w:val="1"/>
      <w:numFmt w:val="lowerLetter"/>
      <w:pStyle w:val="81abc-"/>
      <w:lvlText w:val="%1)"/>
      <w:lvlJc w:val="left"/>
      <w:pPr>
        <w:tabs>
          <w:tab w:val="num" w:pos="839"/>
        </w:tabs>
        <w:ind w:left="839" w:hanging="419"/>
      </w:pPr>
      <w:rPr>
        <w:rFonts w:ascii="Arial" w:eastAsia="宋体" w:hAnsi="Arial" w:hint="default"/>
        <w:color w:val="0000FF"/>
        <w:sz w:val="21"/>
      </w:rPr>
    </w:lvl>
    <w:lvl w:ilvl="1" w:tplc="04090003">
      <w:start w:val="1"/>
      <w:numFmt w:val="lowerLetter"/>
      <w:lvlText w:val="%2)"/>
      <w:lvlJc w:val="left"/>
      <w:pPr>
        <w:tabs>
          <w:tab w:val="num" w:pos="1240"/>
        </w:tabs>
        <w:ind w:left="1240" w:hanging="420"/>
      </w:pPr>
    </w:lvl>
    <w:lvl w:ilvl="2" w:tplc="04090005">
      <w:start w:val="1"/>
      <w:numFmt w:val="lowerRoman"/>
      <w:lvlText w:val="%3."/>
      <w:lvlJc w:val="right"/>
      <w:pPr>
        <w:tabs>
          <w:tab w:val="num" w:pos="1660"/>
        </w:tabs>
        <w:ind w:left="1660" w:hanging="420"/>
      </w:pPr>
    </w:lvl>
    <w:lvl w:ilvl="3" w:tplc="04090001" w:tentative="1">
      <w:start w:val="1"/>
      <w:numFmt w:val="decimal"/>
      <w:lvlText w:val="%4."/>
      <w:lvlJc w:val="left"/>
      <w:pPr>
        <w:tabs>
          <w:tab w:val="num" w:pos="2080"/>
        </w:tabs>
        <w:ind w:left="2080" w:hanging="420"/>
      </w:pPr>
    </w:lvl>
    <w:lvl w:ilvl="4" w:tplc="04090003" w:tentative="1">
      <w:start w:val="1"/>
      <w:numFmt w:val="lowerLetter"/>
      <w:lvlText w:val="%5)"/>
      <w:lvlJc w:val="left"/>
      <w:pPr>
        <w:tabs>
          <w:tab w:val="num" w:pos="2500"/>
        </w:tabs>
        <w:ind w:left="2500" w:hanging="420"/>
      </w:pPr>
    </w:lvl>
    <w:lvl w:ilvl="5" w:tplc="04090005" w:tentative="1">
      <w:start w:val="1"/>
      <w:numFmt w:val="lowerRoman"/>
      <w:lvlText w:val="%6."/>
      <w:lvlJc w:val="right"/>
      <w:pPr>
        <w:tabs>
          <w:tab w:val="num" w:pos="2920"/>
        </w:tabs>
        <w:ind w:left="2920" w:hanging="420"/>
      </w:pPr>
    </w:lvl>
    <w:lvl w:ilvl="6" w:tplc="04090001" w:tentative="1">
      <w:start w:val="1"/>
      <w:numFmt w:val="decimal"/>
      <w:lvlText w:val="%7."/>
      <w:lvlJc w:val="left"/>
      <w:pPr>
        <w:tabs>
          <w:tab w:val="num" w:pos="3340"/>
        </w:tabs>
        <w:ind w:left="3340" w:hanging="420"/>
      </w:pPr>
    </w:lvl>
    <w:lvl w:ilvl="7" w:tplc="04090003" w:tentative="1">
      <w:start w:val="1"/>
      <w:numFmt w:val="lowerLetter"/>
      <w:lvlText w:val="%8)"/>
      <w:lvlJc w:val="left"/>
      <w:pPr>
        <w:tabs>
          <w:tab w:val="num" w:pos="3760"/>
        </w:tabs>
        <w:ind w:left="3760" w:hanging="420"/>
      </w:pPr>
    </w:lvl>
    <w:lvl w:ilvl="8" w:tplc="04090005" w:tentative="1">
      <w:start w:val="1"/>
      <w:numFmt w:val="lowerRoman"/>
      <w:lvlText w:val="%9."/>
      <w:lvlJc w:val="right"/>
      <w:pPr>
        <w:tabs>
          <w:tab w:val="num" w:pos="4180"/>
        </w:tabs>
        <w:ind w:left="4180" w:hanging="420"/>
      </w:pPr>
    </w:lvl>
  </w:abstractNum>
  <w:abstractNum w:abstractNumId="4">
    <w:nsid w:val="38512B6E"/>
    <w:multiLevelType w:val="hybridMultilevel"/>
    <w:tmpl w:val="D452C95C"/>
    <w:lvl w:ilvl="0" w:tplc="0409000B">
      <w:start w:val="1"/>
      <w:numFmt w:val="lowerLetter"/>
      <w:pStyle w:val="81abc"/>
      <w:lvlText w:val="%1)"/>
      <w:lvlJc w:val="left"/>
      <w:pPr>
        <w:tabs>
          <w:tab w:val="num" w:pos="839"/>
        </w:tabs>
        <w:ind w:left="839" w:hanging="419"/>
      </w:pPr>
      <w:rPr>
        <w:rFonts w:ascii="Arial" w:eastAsia="宋体" w:hAnsi="Arial" w:hint="default"/>
        <w:color w:val="auto"/>
        <w:sz w:val="21"/>
      </w:rPr>
    </w:lvl>
    <w:lvl w:ilvl="1" w:tplc="04090003">
      <w:start w:val="1"/>
      <w:numFmt w:val="lowerLetter"/>
      <w:lvlText w:val="%2)"/>
      <w:lvlJc w:val="left"/>
      <w:pPr>
        <w:tabs>
          <w:tab w:val="num" w:pos="1440"/>
        </w:tabs>
        <w:ind w:left="1440" w:hanging="420"/>
      </w:pPr>
    </w:lvl>
    <w:lvl w:ilvl="2" w:tplc="04090005" w:tentative="1">
      <w:start w:val="1"/>
      <w:numFmt w:val="lowerRoman"/>
      <w:lvlText w:val="%3."/>
      <w:lvlJc w:val="right"/>
      <w:pPr>
        <w:tabs>
          <w:tab w:val="num" w:pos="1860"/>
        </w:tabs>
        <w:ind w:left="1860" w:hanging="420"/>
      </w:pPr>
    </w:lvl>
    <w:lvl w:ilvl="3" w:tplc="04090001" w:tentative="1">
      <w:start w:val="1"/>
      <w:numFmt w:val="decimal"/>
      <w:lvlText w:val="%4."/>
      <w:lvlJc w:val="left"/>
      <w:pPr>
        <w:tabs>
          <w:tab w:val="num" w:pos="2280"/>
        </w:tabs>
        <w:ind w:left="2280" w:hanging="420"/>
      </w:pPr>
    </w:lvl>
    <w:lvl w:ilvl="4" w:tplc="04090003" w:tentative="1">
      <w:start w:val="1"/>
      <w:numFmt w:val="lowerLetter"/>
      <w:lvlText w:val="%5)"/>
      <w:lvlJc w:val="left"/>
      <w:pPr>
        <w:tabs>
          <w:tab w:val="num" w:pos="2700"/>
        </w:tabs>
        <w:ind w:left="2700" w:hanging="420"/>
      </w:pPr>
    </w:lvl>
    <w:lvl w:ilvl="5" w:tplc="04090005" w:tentative="1">
      <w:start w:val="1"/>
      <w:numFmt w:val="lowerRoman"/>
      <w:lvlText w:val="%6."/>
      <w:lvlJc w:val="right"/>
      <w:pPr>
        <w:tabs>
          <w:tab w:val="num" w:pos="3120"/>
        </w:tabs>
        <w:ind w:left="3120" w:hanging="420"/>
      </w:pPr>
    </w:lvl>
    <w:lvl w:ilvl="6" w:tplc="04090001" w:tentative="1">
      <w:start w:val="1"/>
      <w:numFmt w:val="decimal"/>
      <w:lvlText w:val="%7."/>
      <w:lvlJc w:val="left"/>
      <w:pPr>
        <w:tabs>
          <w:tab w:val="num" w:pos="3540"/>
        </w:tabs>
        <w:ind w:left="3540" w:hanging="420"/>
      </w:pPr>
    </w:lvl>
    <w:lvl w:ilvl="7" w:tplc="04090003" w:tentative="1">
      <w:start w:val="1"/>
      <w:numFmt w:val="lowerLetter"/>
      <w:lvlText w:val="%8)"/>
      <w:lvlJc w:val="left"/>
      <w:pPr>
        <w:tabs>
          <w:tab w:val="num" w:pos="3960"/>
        </w:tabs>
        <w:ind w:left="3960" w:hanging="420"/>
      </w:pPr>
    </w:lvl>
    <w:lvl w:ilvl="8" w:tplc="04090005" w:tentative="1">
      <w:start w:val="1"/>
      <w:numFmt w:val="lowerRoman"/>
      <w:lvlText w:val="%9."/>
      <w:lvlJc w:val="right"/>
      <w:pPr>
        <w:tabs>
          <w:tab w:val="num" w:pos="4380"/>
        </w:tabs>
        <w:ind w:left="4380" w:hanging="420"/>
      </w:pPr>
    </w:lvl>
  </w:abstractNum>
  <w:abstractNum w:abstractNumId="5">
    <w:nsid w:val="44F946C7"/>
    <w:multiLevelType w:val="multilevel"/>
    <w:tmpl w:val="29BEB99A"/>
    <w:lvl w:ilvl="0">
      <w:start w:val="1"/>
      <w:numFmt w:val="decimal"/>
      <w:pStyle w:val="1"/>
      <w:lvlText w:val="%1"/>
      <w:lvlJc w:val="left"/>
      <w:pPr>
        <w:tabs>
          <w:tab w:val="num" w:pos="432"/>
        </w:tabs>
        <w:ind w:left="432" w:hanging="432"/>
      </w:pPr>
      <w:rPr>
        <w:rFonts w:hint="eastAsia"/>
        <w:b/>
        <w:i w:val="0"/>
        <w:sz w:val="28"/>
      </w:rPr>
    </w:lvl>
    <w:lvl w:ilvl="1">
      <w:start w:val="1"/>
      <w:numFmt w:val="decimal"/>
      <w:pStyle w:val="2"/>
      <w:lvlText w:val="%1.%2"/>
      <w:lvlJc w:val="left"/>
      <w:pPr>
        <w:tabs>
          <w:tab w:val="num" w:pos="576"/>
        </w:tabs>
        <w:ind w:left="576" w:hanging="576"/>
      </w:pPr>
      <w:rPr>
        <w:rFonts w:hint="eastAsia"/>
        <w:b/>
        <w:i w:val="0"/>
        <w:sz w:val="24"/>
      </w:rPr>
    </w:lvl>
    <w:lvl w:ilvl="2">
      <w:start w:val="1"/>
      <w:numFmt w:val="decimal"/>
      <w:pStyle w:val="3"/>
      <w:lvlText w:val="%1.%2.%3"/>
      <w:lvlJc w:val="left"/>
      <w:pPr>
        <w:tabs>
          <w:tab w:val="num" w:pos="720"/>
        </w:tabs>
        <w:ind w:left="720" w:hanging="720"/>
      </w:pPr>
      <w:rPr>
        <w:rFonts w:hint="eastAsia"/>
        <w:b/>
        <w:i w:val="0"/>
        <w:sz w:val="21"/>
      </w:rPr>
    </w:lvl>
    <w:lvl w:ilvl="3">
      <w:start w:val="1"/>
      <w:numFmt w:val="decimal"/>
      <w:pStyle w:val="4"/>
      <w:lvlText w:val="%1.%2.%3.%4"/>
      <w:lvlJc w:val="left"/>
      <w:pPr>
        <w:tabs>
          <w:tab w:val="num" w:pos="864"/>
        </w:tabs>
        <w:ind w:left="864" w:hanging="864"/>
      </w:pPr>
      <w:rPr>
        <w:rFonts w:hint="eastAsia"/>
        <w:b/>
        <w:i w:val="0"/>
        <w:sz w:val="21"/>
      </w:rPr>
    </w:lvl>
    <w:lvl w:ilvl="4">
      <w:start w:val="1"/>
      <w:numFmt w:val="decimal"/>
      <w:pStyle w:val="5"/>
      <w:lvlText w:val="%1.%2.%3.%4.%5"/>
      <w:lvlJc w:val="left"/>
      <w:pPr>
        <w:tabs>
          <w:tab w:val="num" w:pos="1008"/>
        </w:tabs>
        <w:ind w:left="1008" w:hanging="1008"/>
      </w:pPr>
      <w:rPr>
        <w:rFonts w:hint="eastAsia"/>
        <w:b/>
        <w:i w:val="0"/>
        <w:sz w:val="21"/>
      </w:rPr>
    </w:lvl>
    <w:lvl w:ilvl="5">
      <w:start w:val="1"/>
      <w:numFmt w:val="decimal"/>
      <w:pStyle w:val="6"/>
      <w:isLgl/>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6">
    <w:nsid w:val="4A9C087E"/>
    <w:multiLevelType w:val="multilevel"/>
    <w:tmpl w:val="CB645E00"/>
    <w:lvl w:ilvl="0">
      <w:start w:val="1"/>
      <w:numFmt w:val="decimal"/>
      <w:pStyle w:val="82123"/>
      <w:lvlText w:val="%1)"/>
      <w:lvlJc w:val="left"/>
      <w:pPr>
        <w:tabs>
          <w:tab w:val="num" w:pos="797"/>
        </w:tabs>
        <w:ind w:left="797" w:hanging="397"/>
      </w:pPr>
      <w:rPr>
        <w:rFonts w:hint="eastAsia"/>
      </w:rPr>
    </w:lvl>
    <w:lvl w:ilvl="1">
      <w:start w:val="1"/>
      <w:numFmt w:val="decimal"/>
      <w:pStyle w:val="82123"/>
      <w:lvlText w:val="%2)"/>
      <w:lvlJc w:val="left"/>
      <w:pPr>
        <w:tabs>
          <w:tab w:val="num" w:pos="1245"/>
        </w:tabs>
        <w:ind w:left="1245" w:hanging="405"/>
      </w:pPr>
      <w:rPr>
        <w:rFonts w:ascii="Arial" w:eastAsia="宋体" w:hAnsi="Arial"/>
        <w:kern w:val="2"/>
        <w:sz w:val="21"/>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nsid w:val="66B16D0F"/>
    <w:multiLevelType w:val="hybridMultilevel"/>
    <w:tmpl w:val="916C8A16"/>
    <w:lvl w:ilvl="0" w:tplc="0409000B">
      <w:start w:val="1"/>
      <w:numFmt w:val="lowerLetter"/>
      <w:pStyle w:val="76"/>
      <w:lvlText w:val="%1)"/>
      <w:lvlJc w:val="left"/>
      <w:pPr>
        <w:tabs>
          <w:tab w:val="num" w:pos="403"/>
        </w:tabs>
        <w:ind w:left="403" w:hanging="403"/>
      </w:pPr>
      <w:rPr>
        <w:rFonts w:ascii="Arial" w:eastAsia="宋体" w:hAnsi="Arial" w:hint="default"/>
        <w:color w:val="auto"/>
        <w:sz w:val="18"/>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8">
    <w:nsid w:val="74D6785C"/>
    <w:multiLevelType w:val="hybridMultilevel"/>
    <w:tmpl w:val="358A8154"/>
    <w:lvl w:ilvl="0" w:tplc="0409000B">
      <w:start w:val="9"/>
      <w:numFmt w:val="japaneseCounting"/>
      <w:pStyle w:val="30"/>
      <w:lvlText w:val="第%1篇"/>
      <w:lvlJc w:val="left"/>
      <w:pPr>
        <w:tabs>
          <w:tab w:val="num" w:pos="1080"/>
        </w:tabs>
        <w:ind w:left="1080" w:hanging="1080"/>
      </w:pPr>
      <w:rPr>
        <w:rFonts w:hint="eastAsia"/>
      </w:rPr>
    </w:lvl>
    <w:lvl w:ilvl="1" w:tplc="04090003">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num w:numId="1">
    <w:abstractNumId w:val="5"/>
  </w:num>
  <w:num w:numId="2">
    <w:abstractNumId w:val="7"/>
  </w:num>
  <w:num w:numId="3">
    <w:abstractNumId w:val="6"/>
  </w:num>
  <w:num w:numId="4">
    <w:abstractNumId w:val="3"/>
  </w:num>
  <w:num w:numId="5">
    <w:abstractNumId w:val="4"/>
  </w:num>
  <w:num w:numId="6">
    <w:abstractNumId w:val="0"/>
  </w:num>
  <w:num w:numId="7">
    <w:abstractNumId w:val="2"/>
  </w:num>
  <w:num w:numId="8">
    <w:abstractNumId w:val="8"/>
  </w:num>
  <w:num w:numId="9">
    <w:abstractNumId w:val="5"/>
  </w:num>
  <w:num w:numId="10">
    <w:abstractNumId w:val="5"/>
  </w:num>
  <w:num w:numId="11">
    <w:abstractNumId w:val="5"/>
  </w:num>
  <w:num w:numId="12">
    <w:abstractNumId w:val="5"/>
  </w:num>
  <w:num w:numId="13">
    <w:abstractNumId w:val="5"/>
  </w:num>
  <w:num w:numId="14">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bordersDoNotSurroundHeader/>
  <w:bordersDoNotSurroundFooter/>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2CE"/>
    <w:rsid w:val="00000092"/>
    <w:rsid w:val="00000799"/>
    <w:rsid w:val="00001B0A"/>
    <w:rsid w:val="00001C51"/>
    <w:rsid w:val="00001D82"/>
    <w:rsid w:val="0000286E"/>
    <w:rsid w:val="00002C8C"/>
    <w:rsid w:val="0000328E"/>
    <w:rsid w:val="0001146E"/>
    <w:rsid w:val="00011FEA"/>
    <w:rsid w:val="00014395"/>
    <w:rsid w:val="00014FEE"/>
    <w:rsid w:val="000177BA"/>
    <w:rsid w:val="00017CD2"/>
    <w:rsid w:val="00021D89"/>
    <w:rsid w:val="00021E67"/>
    <w:rsid w:val="00021F2A"/>
    <w:rsid w:val="000225C5"/>
    <w:rsid w:val="000245A0"/>
    <w:rsid w:val="00024888"/>
    <w:rsid w:val="0002630B"/>
    <w:rsid w:val="00026B37"/>
    <w:rsid w:val="00026B66"/>
    <w:rsid w:val="0003075B"/>
    <w:rsid w:val="00030FF2"/>
    <w:rsid w:val="00032196"/>
    <w:rsid w:val="000321A9"/>
    <w:rsid w:val="00032FD3"/>
    <w:rsid w:val="00033392"/>
    <w:rsid w:val="00035155"/>
    <w:rsid w:val="00035C72"/>
    <w:rsid w:val="00035F12"/>
    <w:rsid w:val="00035FCE"/>
    <w:rsid w:val="00036042"/>
    <w:rsid w:val="0003630A"/>
    <w:rsid w:val="00036BEE"/>
    <w:rsid w:val="00037668"/>
    <w:rsid w:val="00040611"/>
    <w:rsid w:val="00040E96"/>
    <w:rsid w:val="00042380"/>
    <w:rsid w:val="00043F06"/>
    <w:rsid w:val="000454FB"/>
    <w:rsid w:val="00045742"/>
    <w:rsid w:val="00046FF1"/>
    <w:rsid w:val="00047CBC"/>
    <w:rsid w:val="0005120A"/>
    <w:rsid w:val="000516B7"/>
    <w:rsid w:val="0005197E"/>
    <w:rsid w:val="000522BE"/>
    <w:rsid w:val="00052880"/>
    <w:rsid w:val="00053589"/>
    <w:rsid w:val="00053CA0"/>
    <w:rsid w:val="0005419C"/>
    <w:rsid w:val="0005443E"/>
    <w:rsid w:val="00054688"/>
    <w:rsid w:val="0005474C"/>
    <w:rsid w:val="000547BC"/>
    <w:rsid w:val="00055416"/>
    <w:rsid w:val="00055586"/>
    <w:rsid w:val="00055AD3"/>
    <w:rsid w:val="00056DFA"/>
    <w:rsid w:val="00057DE5"/>
    <w:rsid w:val="000607C4"/>
    <w:rsid w:val="000609DA"/>
    <w:rsid w:val="0006181D"/>
    <w:rsid w:val="0006231C"/>
    <w:rsid w:val="00062D5A"/>
    <w:rsid w:val="00063019"/>
    <w:rsid w:val="0006386A"/>
    <w:rsid w:val="00064B5D"/>
    <w:rsid w:val="000650F2"/>
    <w:rsid w:val="000661EA"/>
    <w:rsid w:val="000674C6"/>
    <w:rsid w:val="000712ED"/>
    <w:rsid w:val="0007169B"/>
    <w:rsid w:val="000718F9"/>
    <w:rsid w:val="00071B1A"/>
    <w:rsid w:val="00072FC3"/>
    <w:rsid w:val="00073743"/>
    <w:rsid w:val="000740AB"/>
    <w:rsid w:val="00074229"/>
    <w:rsid w:val="000753D8"/>
    <w:rsid w:val="0007658C"/>
    <w:rsid w:val="00076935"/>
    <w:rsid w:val="00076B97"/>
    <w:rsid w:val="00077033"/>
    <w:rsid w:val="00077487"/>
    <w:rsid w:val="00077ADD"/>
    <w:rsid w:val="00084E5C"/>
    <w:rsid w:val="00084E9A"/>
    <w:rsid w:val="00086D4F"/>
    <w:rsid w:val="000870C3"/>
    <w:rsid w:val="00087400"/>
    <w:rsid w:val="000876A1"/>
    <w:rsid w:val="00087A4F"/>
    <w:rsid w:val="00087BE7"/>
    <w:rsid w:val="00087F0E"/>
    <w:rsid w:val="000907F4"/>
    <w:rsid w:val="0009102F"/>
    <w:rsid w:val="000928F1"/>
    <w:rsid w:val="00092EE7"/>
    <w:rsid w:val="000931D1"/>
    <w:rsid w:val="000940C6"/>
    <w:rsid w:val="00095351"/>
    <w:rsid w:val="00095FFB"/>
    <w:rsid w:val="000967F0"/>
    <w:rsid w:val="00096865"/>
    <w:rsid w:val="00097C71"/>
    <w:rsid w:val="000A042A"/>
    <w:rsid w:val="000A166A"/>
    <w:rsid w:val="000A193D"/>
    <w:rsid w:val="000A1EFF"/>
    <w:rsid w:val="000A21AB"/>
    <w:rsid w:val="000A23CC"/>
    <w:rsid w:val="000A29EB"/>
    <w:rsid w:val="000A3966"/>
    <w:rsid w:val="000A3978"/>
    <w:rsid w:val="000A3A53"/>
    <w:rsid w:val="000A461E"/>
    <w:rsid w:val="000A59B5"/>
    <w:rsid w:val="000A5C8E"/>
    <w:rsid w:val="000A68A1"/>
    <w:rsid w:val="000A6B64"/>
    <w:rsid w:val="000A7683"/>
    <w:rsid w:val="000A78AC"/>
    <w:rsid w:val="000A7C5B"/>
    <w:rsid w:val="000B0C7F"/>
    <w:rsid w:val="000B1007"/>
    <w:rsid w:val="000B1068"/>
    <w:rsid w:val="000B209D"/>
    <w:rsid w:val="000B30FB"/>
    <w:rsid w:val="000B3707"/>
    <w:rsid w:val="000B4D74"/>
    <w:rsid w:val="000B50AA"/>
    <w:rsid w:val="000B50D4"/>
    <w:rsid w:val="000B71F4"/>
    <w:rsid w:val="000B7D3B"/>
    <w:rsid w:val="000C06A9"/>
    <w:rsid w:val="000C0D8A"/>
    <w:rsid w:val="000C1A2B"/>
    <w:rsid w:val="000C48BE"/>
    <w:rsid w:val="000C5521"/>
    <w:rsid w:val="000C5636"/>
    <w:rsid w:val="000C5CD9"/>
    <w:rsid w:val="000D0AB1"/>
    <w:rsid w:val="000D0BB4"/>
    <w:rsid w:val="000D422F"/>
    <w:rsid w:val="000D59CF"/>
    <w:rsid w:val="000D69D3"/>
    <w:rsid w:val="000D7F9D"/>
    <w:rsid w:val="000E0118"/>
    <w:rsid w:val="000E1BBE"/>
    <w:rsid w:val="000E2A64"/>
    <w:rsid w:val="000E3F78"/>
    <w:rsid w:val="000E51D8"/>
    <w:rsid w:val="000E6361"/>
    <w:rsid w:val="000E69C0"/>
    <w:rsid w:val="000E782D"/>
    <w:rsid w:val="000F03D6"/>
    <w:rsid w:val="000F19E7"/>
    <w:rsid w:val="000F21C7"/>
    <w:rsid w:val="000F2CF1"/>
    <w:rsid w:val="000F30A4"/>
    <w:rsid w:val="000F41DD"/>
    <w:rsid w:val="000F47ED"/>
    <w:rsid w:val="000F51C8"/>
    <w:rsid w:val="000F6C74"/>
    <w:rsid w:val="000F729B"/>
    <w:rsid w:val="000F76B8"/>
    <w:rsid w:val="00100105"/>
    <w:rsid w:val="00100185"/>
    <w:rsid w:val="00100A75"/>
    <w:rsid w:val="0010291D"/>
    <w:rsid w:val="00102957"/>
    <w:rsid w:val="00104AC4"/>
    <w:rsid w:val="00106099"/>
    <w:rsid w:val="00106AB2"/>
    <w:rsid w:val="00110C85"/>
    <w:rsid w:val="0011113E"/>
    <w:rsid w:val="00111C11"/>
    <w:rsid w:val="00112B03"/>
    <w:rsid w:val="001134B8"/>
    <w:rsid w:val="00113CD0"/>
    <w:rsid w:val="00113ECC"/>
    <w:rsid w:val="00114826"/>
    <w:rsid w:val="00114D79"/>
    <w:rsid w:val="00116535"/>
    <w:rsid w:val="00116EA4"/>
    <w:rsid w:val="00117839"/>
    <w:rsid w:val="0011784B"/>
    <w:rsid w:val="00121BE2"/>
    <w:rsid w:val="00121E71"/>
    <w:rsid w:val="00125282"/>
    <w:rsid w:val="00125716"/>
    <w:rsid w:val="00126659"/>
    <w:rsid w:val="00127AA4"/>
    <w:rsid w:val="00130D12"/>
    <w:rsid w:val="00130F31"/>
    <w:rsid w:val="0013144B"/>
    <w:rsid w:val="0013281C"/>
    <w:rsid w:val="0013287F"/>
    <w:rsid w:val="00133559"/>
    <w:rsid w:val="00135870"/>
    <w:rsid w:val="001361ED"/>
    <w:rsid w:val="00136A83"/>
    <w:rsid w:val="00136DCA"/>
    <w:rsid w:val="001379BE"/>
    <w:rsid w:val="0014186D"/>
    <w:rsid w:val="0014196D"/>
    <w:rsid w:val="00141FC2"/>
    <w:rsid w:val="0014483C"/>
    <w:rsid w:val="00145DAA"/>
    <w:rsid w:val="00145F28"/>
    <w:rsid w:val="0014677D"/>
    <w:rsid w:val="00146962"/>
    <w:rsid w:val="001475F9"/>
    <w:rsid w:val="001500E8"/>
    <w:rsid w:val="00150AEE"/>
    <w:rsid w:val="001512FC"/>
    <w:rsid w:val="00152B3E"/>
    <w:rsid w:val="00154B78"/>
    <w:rsid w:val="00154B8F"/>
    <w:rsid w:val="001556E5"/>
    <w:rsid w:val="00157BBB"/>
    <w:rsid w:val="00157E5E"/>
    <w:rsid w:val="0016122F"/>
    <w:rsid w:val="00161C94"/>
    <w:rsid w:val="00162156"/>
    <w:rsid w:val="00162BFC"/>
    <w:rsid w:val="00163C27"/>
    <w:rsid w:val="00163D2B"/>
    <w:rsid w:val="00165148"/>
    <w:rsid w:val="001652B5"/>
    <w:rsid w:val="00165E59"/>
    <w:rsid w:val="00166449"/>
    <w:rsid w:val="001701F4"/>
    <w:rsid w:val="0017038A"/>
    <w:rsid w:val="0017096C"/>
    <w:rsid w:val="00170D09"/>
    <w:rsid w:val="00170EBE"/>
    <w:rsid w:val="0017126F"/>
    <w:rsid w:val="00171433"/>
    <w:rsid w:val="00171D60"/>
    <w:rsid w:val="001733F1"/>
    <w:rsid w:val="00173E70"/>
    <w:rsid w:val="00175433"/>
    <w:rsid w:val="001754D0"/>
    <w:rsid w:val="00176FA8"/>
    <w:rsid w:val="001803E6"/>
    <w:rsid w:val="00180BF2"/>
    <w:rsid w:val="00180F91"/>
    <w:rsid w:val="00182201"/>
    <w:rsid w:val="00182FEA"/>
    <w:rsid w:val="0018324E"/>
    <w:rsid w:val="00183552"/>
    <w:rsid w:val="001837FE"/>
    <w:rsid w:val="0018391C"/>
    <w:rsid w:val="001845EC"/>
    <w:rsid w:val="00186201"/>
    <w:rsid w:val="00186F6E"/>
    <w:rsid w:val="0018762B"/>
    <w:rsid w:val="00187D8C"/>
    <w:rsid w:val="00190587"/>
    <w:rsid w:val="00191628"/>
    <w:rsid w:val="00191DAB"/>
    <w:rsid w:val="0019458E"/>
    <w:rsid w:val="001951EC"/>
    <w:rsid w:val="00196942"/>
    <w:rsid w:val="00196CBC"/>
    <w:rsid w:val="00197234"/>
    <w:rsid w:val="001A052B"/>
    <w:rsid w:val="001A10F6"/>
    <w:rsid w:val="001A1D20"/>
    <w:rsid w:val="001A27EF"/>
    <w:rsid w:val="001A29D5"/>
    <w:rsid w:val="001A384F"/>
    <w:rsid w:val="001A4974"/>
    <w:rsid w:val="001A5317"/>
    <w:rsid w:val="001A55D1"/>
    <w:rsid w:val="001B0791"/>
    <w:rsid w:val="001B085E"/>
    <w:rsid w:val="001B1495"/>
    <w:rsid w:val="001B1935"/>
    <w:rsid w:val="001B1ABA"/>
    <w:rsid w:val="001B2A1F"/>
    <w:rsid w:val="001B3B3B"/>
    <w:rsid w:val="001B4C60"/>
    <w:rsid w:val="001B560E"/>
    <w:rsid w:val="001B6240"/>
    <w:rsid w:val="001B636B"/>
    <w:rsid w:val="001B690C"/>
    <w:rsid w:val="001B7C6E"/>
    <w:rsid w:val="001C0517"/>
    <w:rsid w:val="001C1B87"/>
    <w:rsid w:val="001C1F5F"/>
    <w:rsid w:val="001C28FA"/>
    <w:rsid w:val="001C3229"/>
    <w:rsid w:val="001C340F"/>
    <w:rsid w:val="001C4411"/>
    <w:rsid w:val="001C4421"/>
    <w:rsid w:val="001C5B5E"/>
    <w:rsid w:val="001C5B7A"/>
    <w:rsid w:val="001C5FC2"/>
    <w:rsid w:val="001C6C04"/>
    <w:rsid w:val="001C6CD2"/>
    <w:rsid w:val="001D0AC8"/>
    <w:rsid w:val="001D215B"/>
    <w:rsid w:val="001D2342"/>
    <w:rsid w:val="001D2569"/>
    <w:rsid w:val="001D2F5F"/>
    <w:rsid w:val="001D3181"/>
    <w:rsid w:val="001D4DD2"/>
    <w:rsid w:val="001D564B"/>
    <w:rsid w:val="001D57FF"/>
    <w:rsid w:val="001D64B7"/>
    <w:rsid w:val="001D6CEC"/>
    <w:rsid w:val="001D6F6A"/>
    <w:rsid w:val="001D7C4C"/>
    <w:rsid w:val="001E00A9"/>
    <w:rsid w:val="001E0486"/>
    <w:rsid w:val="001E062A"/>
    <w:rsid w:val="001E095D"/>
    <w:rsid w:val="001E0A19"/>
    <w:rsid w:val="001E1F66"/>
    <w:rsid w:val="001E22A4"/>
    <w:rsid w:val="001E289B"/>
    <w:rsid w:val="001E2E53"/>
    <w:rsid w:val="001E3D0E"/>
    <w:rsid w:val="001E50AB"/>
    <w:rsid w:val="001E565A"/>
    <w:rsid w:val="001E7AA4"/>
    <w:rsid w:val="001F0913"/>
    <w:rsid w:val="001F0C26"/>
    <w:rsid w:val="001F1008"/>
    <w:rsid w:val="001F1548"/>
    <w:rsid w:val="001F1E57"/>
    <w:rsid w:val="001F2D08"/>
    <w:rsid w:val="001F329C"/>
    <w:rsid w:val="001F3665"/>
    <w:rsid w:val="001F3C9D"/>
    <w:rsid w:val="001F46DB"/>
    <w:rsid w:val="001F4E7D"/>
    <w:rsid w:val="001F5457"/>
    <w:rsid w:val="001F5B99"/>
    <w:rsid w:val="001F5DB4"/>
    <w:rsid w:val="001F6350"/>
    <w:rsid w:val="001F74E2"/>
    <w:rsid w:val="00200EBA"/>
    <w:rsid w:val="00202095"/>
    <w:rsid w:val="00202561"/>
    <w:rsid w:val="00202580"/>
    <w:rsid w:val="00203393"/>
    <w:rsid w:val="00204A73"/>
    <w:rsid w:val="0020572F"/>
    <w:rsid w:val="00206AE7"/>
    <w:rsid w:val="00210A8B"/>
    <w:rsid w:val="00210F78"/>
    <w:rsid w:val="00211598"/>
    <w:rsid w:val="0021394A"/>
    <w:rsid w:val="0021431B"/>
    <w:rsid w:val="002159B4"/>
    <w:rsid w:val="00215FD6"/>
    <w:rsid w:val="00217AF4"/>
    <w:rsid w:val="0022369C"/>
    <w:rsid w:val="00223FDD"/>
    <w:rsid w:val="002244D3"/>
    <w:rsid w:val="0022460F"/>
    <w:rsid w:val="00224AFE"/>
    <w:rsid w:val="00224CC0"/>
    <w:rsid w:val="0022677C"/>
    <w:rsid w:val="00226907"/>
    <w:rsid w:val="00226F4B"/>
    <w:rsid w:val="00227FF3"/>
    <w:rsid w:val="00230AAF"/>
    <w:rsid w:val="002316B8"/>
    <w:rsid w:val="00231737"/>
    <w:rsid w:val="00232072"/>
    <w:rsid w:val="00232D60"/>
    <w:rsid w:val="00233014"/>
    <w:rsid w:val="0023352E"/>
    <w:rsid w:val="00233AED"/>
    <w:rsid w:val="0023429A"/>
    <w:rsid w:val="002352A7"/>
    <w:rsid w:val="0023550B"/>
    <w:rsid w:val="0023558F"/>
    <w:rsid w:val="002362B0"/>
    <w:rsid w:val="0023673E"/>
    <w:rsid w:val="00236B14"/>
    <w:rsid w:val="00240F1E"/>
    <w:rsid w:val="002410B9"/>
    <w:rsid w:val="00242034"/>
    <w:rsid w:val="0024225C"/>
    <w:rsid w:val="00242285"/>
    <w:rsid w:val="0024258F"/>
    <w:rsid w:val="00242A6C"/>
    <w:rsid w:val="00242F34"/>
    <w:rsid w:val="0024322B"/>
    <w:rsid w:val="00243C29"/>
    <w:rsid w:val="002441BD"/>
    <w:rsid w:val="00244F77"/>
    <w:rsid w:val="002452C1"/>
    <w:rsid w:val="00246C56"/>
    <w:rsid w:val="00247814"/>
    <w:rsid w:val="0025014F"/>
    <w:rsid w:val="00251158"/>
    <w:rsid w:val="00251482"/>
    <w:rsid w:val="00251650"/>
    <w:rsid w:val="00251825"/>
    <w:rsid w:val="002521D9"/>
    <w:rsid w:val="002528D4"/>
    <w:rsid w:val="00253A8F"/>
    <w:rsid w:val="002547EC"/>
    <w:rsid w:val="00254A6F"/>
    <w:rsid w:val="00254EF3"/>
    <w:rsid w:val="00255E81"/>
    <w:rsid w:val="00256F68"/>
    <w:rsid w:val="002570F2"/>
    <w:rsid w:val="0025767B"/>
    <w:rsid w:val="00257C51"/>
    <w:rsid w:val="0026015B"/>
    <w:rsid w:val="002607B7"/>
    <w:rsid w:val="00261DF2"/>
    <w:rsid w:val="00261DF8"/>
    <w:rsid w:val="002643A2"/>
    <w:rsid w:val="00265482"/>
    <w:rsid w:val="0026565E"/>
    <w:rsid w:val="0026578A"/>
    <w:rsid w:val="00265A12"/>
    <w:rsid w:val="00266824"/>
    <w:rsid w:val="00267AEA"/>
    <w:rsid w:val="00270E13"/>
    <w:rsid w:val="00271E12"/>
    <w:rsid w:val="00271F86"/>
    <w:rsid w:val="0027208D"/>
    <w:rsid w:val="002727B8"/>
    <w:rsid w:val="0027397E"/>
    <w:rsid w:val="00274A55"/>
    <w:rsid w:val="00274A9B"/>
    <w:rsid w:val="00274E0D"/>
    <w:rsid w:val="00275552"/>
    <w:rsid w:val="00280A9F"/>
    <w:rsid w:val="00281A1C"/>
    <w:rsid w:val="00281BF5"/>
    <w:rsid w:val="00282323"/>
    <w:rsid w:val="00283815"/>
    <w:rsid w:val="002839A1"/>
    <w:rsid w:val="002844ED"/>
    <w:rsid w:val="002846FF"/>
    <w:rsid w:val="0028475E"/>
    <w:rsid w:val="0028573F"/>
    <w:rsid w:val="0028629D"/>
    <w:rsid w:val="002865BF"/>
    <w:rsid w:val="0029099A"/>
    <w:rsid w:val="00290A58"/>
    <w:rsid w:val="002931B0"/>
    <w:rsid w:val="00293BA0"/>
    <w:rsid w:val="0029463D"/>
    <w:rsid w:val="002961AE"/>
    <w:rsid w:val="0029655A"/>
    <w:rsid w:val="00297593"/>
    <w:rsid w:val="00297CD0"/>
    <w:rsid w:val="00297D67"/>
    <w:rsid w:val="002A0C29"/>
    <w:rsid w:val="002A13AF"/>
    <w:rsid w:val="002A2E98"/>
    <w:rsid w:val="002A3374"/>
    <w:rsid w:val="002A3E68"/>
    <w:rsid w:val="002A4463"/>
    <w:rsid w:val="002A4E6E"/>
    <w:rsid w:val="002A7C85"/>
    <w:rsid w:val="002B1007"/>
    <w:rsid w:val="002B2448"/>
    <w:rsid w:val="002B3839"/>
    <w:rsid w:val="002B42B9"/>
    <w:rsid w:val="002B51AB"/>
    <w:rsid w:val="002B5A12"/>
    <w:rsid w:val="002B5F7F"/>
    <w:rsid w:val="002B68AD"/>
    <w:rsid w:val="002B6AF9"/>
    <w:rsid w:val="002B7C8E"/>
    <w:rsid w:val="002C0707"/>
    <w:rsid w:val="002C0BEF"/>
    <w:rsid w:val="002C0F67"/>
    <w:rsid w:val="002C2788"/>
    <w:rsid w:val="002C4933"/>
    <w:rsid w:val="002C4FC9"/>
    <w:rsid w:val="002C58D1"/>
    <w:rsid w:val="002D08DF"/>
    <w:rsid w:val="002D0EFA"/>
    <w:rsid w:val="002D1CCA"/>
    <w:rsid w:val="002D2960"/>
    <w:rsid w:val="002D302F"/>
    <w:rsid w:val="002D6077"/>
    <w:rsid w:val="002D640B"/>
    <w:rsid w:val="002D6882"/>
    <w:rsid w:val="002D7112"/>
    <w:rsid w:val="002E1497"/>
    <w:rsid w:val="002E28F0"/>
    <w:rsid w:val="002E450E"/>
    <w:rsid w:val="002E53F0"/>
    <w:rsid w:val="002E540F"/>
    <w:rsid w:val="002E5A91"/>
    <w:rsid w:val="002E5C77"/>
    <w:rsid w:val="002E7FCE"/>
    <w:rsid w:val="002F0629"/>
    <w:rsid w:val="002F1F37"/>
    <w:rsid w:val="002F28B0"/>
    <w:rsid w:val="002F2BE8"/>
    <w:rsid w:val="002F31F9"/>
    <w:rsid w:val="002F3AD3"/>
    <w:rsid w:val="002F3FC4"/>
    <w:rsid w:val="002F492B"/>
    <w:rsid w:val="002F5808"/>
    <w:rsid w:val="002F6E1A"/>
    <w:rsid w:val="002F768D"/>
    <w:rsid w:val="00301825"/>
    <w:rsid w:val="00303D02"/>
    <w:rsid w:val="00304B02"/>
    <w:rsid w:val="00307236"/>
    <w:rsid w:val="0030735C"/>
    <w:rsid w:val="00307BA9"/>
    <w:rsid w:val="00307D51"/>
    <w:rsid w:val="00307F9A"/>
    <w:rsid w:val="003107C5"/>
    <w:rsid w:val="0031189D"/>
    <w:rsid w:val="00312C80"/>
    <w:rsid w:val="0031323A"/>
    <w:rsid w:val="00313722"/>
    <w:rsid w:val="00313B34"/>
    <w:rsid w:val="00314742"/>
    <w:rsid w:val="00314C29"/>
    <w:rsid w:val="00314DCD"/>
    <w:rsid w:val="00316783"/>
    <w:rsid w:val="003174FF"/>
    <w:rsid w:val="003201BE"/>
    <w:rsid w:val="0032072C"/>
    <w:rsid w:val="003214DF"/>
    <w:rsid w:val="00322A55"/>
    <w:rsid w:val="00324788"/>
    <w:rsid w:val="00324C37"/>
    <w:rsid w:val="00325312"/>
    <w:rsid w:val="00326546"/>
    <w:rsid w:val="0032667E"/>
    <w:rsid w:val="003268CA"/>
    <w:rsid w:val="00326A23"/>
    <w:rsid w:val="00330D32"/>
    <w:rsid w:val="00331302"/>
    <w:rsid w:val="00332AE2"/>
    <w:rsid w:val="003345A4"/>
    <w:rsid w:val="00334D39"/>
    <w:rsid w:val="00335B28"/>
    <w:rsid w:val="0033627E"/>
    <w:rsid w:val="00336489"/>
    <w:rsid w:val="00336588"/>
    <w:rsid w:val="00337BEB"/>
    <w:rsid w:val="003405F3"/>
    <w:rsid w:val="00340927"/>
    <w:rsid w:val="00340FF5"/>
    <w:rsid w:val="003414E9"/>
    <w:rsid w:val="00342910"/>
    <w:rsid w:val="0034382E"/>
    <w:rsid w:val="00344D77"/>
    <w:rsid w:val="00345445"/>
    <w:rsid w:val="003454B1"/>
    <w:rsid w:val="00346011"/>
    <w:rsid w:val="003461AB"/>
    <w:rsid w:val="00346949"/>
    <w:rsid w:val="00346A8C"/>
    <w:rsid w:val="003472B9"/>
    <w:rsid w:val="00347443"/>
    <w:rsid w:val="003526D7"/>
    <w:rsid w:val="0035355F"/>
    <w:rsid w:val="00353776"/>
    <w:rsid w:val="00354CEE"/>
    <w:rsid w:val="003551C7"/>
    <w:rsid w:val="0035597B"/>
    <w:rsid w:val="00355999"/>
    <w:rsid w:val="0035604F"/>
    <w:rsid w:val="00356ABE"/>
    <w:rsid w:val="00356C65"/>
    <w:rsid w:val="00356D83"/>
    <w:rsid w:val="00357A0C"/>
    <w:rsid w:val="00357A88"/>
    <w:rsid w:val="00357D2C"/>
    <w:rsid w:val="003606D3"/>
    <w:rsid w:val="00360D5F"/>
    <w:rsid w:val="00361143"/>
    <w:rsid w:val="0036409F"/>
    <w:rsid w:val="00365C68"/>
    <w:rsid w:val="00365D5A"/>
    <w:rsid w:val="00366BA0"/>
    <w:rsid w:val="00366DC0"/>
    <w:rsid w:val="003670BE"/>
    <w:rsid w:val="00367689"/>
    <w:rsid w:val="00367975"/>
    <w:rsid w:val="00367FD2"/>
    <w:rsid w:val="00370DCC"/>
    <w:rsid w:val="00371343"/>
    <w:rsid w:val="003717F6"/>
    <w:rsid w:val="0037181B"/>
    <w:rsid w:val="00371855"/>
    <w:rsid w:val="00372C0E"/>
    <w:rsid w:val="00373A51"/>
    <w:rsid w:val="00374540"/>
    <w:rsid w:val="00374D9C"/>
    <w:rsid w:val="003752DF"/>
    <w:rsid w:val="00376617"/>
    <w:rsid w:val="00377F81"/>
    <w:rsid w:val="00380B45"/>
    <w:rsid w:val="00381089"/>
    <w:rsid w:val="00381996"/>
    <w:rsid w:val="00385CC2"/>
    <w:rsid w:val="00385EDE"/>
    <w:rsid w:val="003868F2"/>
    <w:rsid w:val="003933D6"/>
    <w:rsid w:val="003952E3"/>
    <w:rsid w:val="0039576B"/>
    <w:rsid w:val="00395997"/>
    <w:rsid w:val="00395C0B"/>
    <w:rsid w:val="00395E6B"/>
    <w:rsid w:val="00396B98"/>
    <w:rsid w:val="003977B6"/>
    <w:rsid w:val="003A0D17"/>
    <w:rsid w:val="003A134A"/>
    <w:rsid w:val="003A2206"/>
    <w:rsid w:val="003A2CF0"/>
    <w:rsid w:val="003A2E6B"/>
    <w:rsid w:val="003A3709"/>
    <w:rsid w:val="003A372C"/>
    <w:rsid w:val="003A3B43"/>
    <w:rsid w:val="003A5C38"/>
    <w:rsid w:val="003A5EDB"/>
    <w:rsid w:val="003A63C9"/>
    <w:rsid w:val="003A71CE"/>
    <w:rsid w:val="003B1CB4"/>
    <w:rsid w:val="003B1FF5"/>
    <w:rsid w:val="003B24E0"/>
    <w:rsid w:val="003B3238"/>
    <w:rsid w:val="003B3B09"/>
    <w:rsid w:val="003B40D1"/>
    <w:rsid w:val="003B47DB"/>
    <w:rsid w:val="003B4EC7"/>
    <w:rsid w:val="003B547D"/>
    <w:rsid w:val="003B5EAB"/>
    <w:rsid w:val="003B6CE7"/>
    <w:rsid w:val="003B7485"/>
    <w:rsid w:val="003C1126"/>
    <w:rsid w:val="003C128C"/>
    <w:rsid w:val="003C16FE"/>
    <w:rsid w:val="003C196C"/>
    <w:rsid w:val="003C1D3A"/>
    <w:rsid w:val="003C1F4E"/>
    <w:rsid w:val="003C2D0C"/>
    <w:rsid w:val="003C3440"/>
    <w:rsid w:val="003C4682"/>
    <w:rsid w:val="003C4BDF"/>
    <w:rsid w:val="003C6E21"/>
    <w:rsid w:val="003C6F3D"/>
    <w:rsid w:val="003C72A5"/>
    <w:rsid w:val="003C7A67"/>
    <w:rsid w:val="003D21F7"/>
    <w:rsid w:val="003D2468"/>
    <w:rsid w:val="003D2D25"/>
    <w:rsid w:val="003D413C"/>
    <w:rsid w:val="003D50FA"/>
    <w:rsid w:val="003D5D5D"/>
    <w:rsid w:val="003D6997"/>
    <w:rsid w:val="003D6C1A"/>
    <w:rsid w:val="003D6F29"/>
    <w:rsid w:val="003D7F56"/>
    <w:rsid w:val="003E31F6"/>
    <w:rsid w:val="003E4565"/>
    <w:rsid w:val="003E5531"/>
    <w:rsid w:val="003E5AE6"/>
    <w:rsid w:val="003E6021"/>
    <w:rsid w:val="003F03CC"/>
    <w:rsid w:val="003F04B2"/>
    <w:rsid w:val="003F16E5"/>
    <w:rsid w:val="003F3498"/>
    <w:rsid w:val="003F3E32"/>
    <w:rsid w:val="003F5267"/>
    <w:rsid w:val="003F6BA0"/>
    <w:rsid w:val="003F7A58"/>
    <w:rsid w:val="004001FD"/>
    <w:rsid w:val="004006AF"/>
    <w:rsid w:val="00400A9C"/>
    <w:rsid w:val="00400BE2"/>
    <w:rsid w:val="00400F6B"/>
    <w:rsid w:val="004014F0"/>
    <w:rsid w:val="00401794"/>
    <w:rsid w:val="00402118"/>
    <w:rsid w:val="004033FA"/>
    <w:rsid w:val="0040462C"/>
    <w:rsid w:val="00405EAF"/>
    <w:rsid w:val="0040707F"/>
    <w:rsid w:val="00410FDF"/>
    <w:rsid w:val="00411090"/>
    <w:rsid w:val="00411ED8"/>
    <w:rsid w:val="004127C4"/>
    <w:rsid w:val="00412EF1"/>
    <w:rsid w:val="00413195"/>
    <w:rsid w:val="0041332F"/>
    <w:rsid w:val="00414592"/>
    <w:rsid w:val="004146E1"/>
    <w:rsid w:val="00420CE2"/>
    <w:rsid w:val="004213C8"/>
    <w:rsid w:val="00421E06"/>
    <w:rsid w:val="0042434C"/>
    <w:rsid w:val="004243D0"/>
    <w:rsid w:val="004245BF"/>
    <w:rsid w:val="00424709"/>
    <w:rsid w:val="00424A3D"/>
    <w:rsid w:val="00424C33"/>
    <w:rsid w:val="004258AA"/>
    <w:rsid w:val="004262B6"/>
    <w:rsid w:val="004263DA"/>
    <w:rsid w:val="00426BC0"/>
    <w:rsid w:val="00426DAC"/>
    <w:rsid w:val="00427777"/>
    <w:rsid w:val="00427951"/>
    <w:rsid w:val="00427C20"/>
    <w:rsid w:val="00427FA2"/>
    <w:rsid w:val="00430D71"/>
    <w:rsid w:val="00431563"/>
    <w:rsid w:val="0043216D"/>
    <w:rsid w:val="004322D0"/>
    <w:rsid w:val="00432BF3"/>
    <w:rsid w:val="00432DD5"/>
    <w:rsid w:val="00433614"/>
    <w:rsid w:val="0043419D"/>
    <w:rsid w:val="00434203"/>
    <w:rsid w:val="00434ACC"/>
    <w:rsid w:val="00435A32"/>
    <w:rsid w:val="004367DC"/>
    <w:rsid w:val="004376E9"/>
    <w:rsid w:val="0043770C"/>
    <w:rsid w:val="00437AB6"/>
    <w:rsid w:val="00440468"/>
    <w:rsid w:val="004408D0"/>
    <w:rsid w:val="00440D07"/>
    <w:rsid w:val="00441284"/>
    <w:rsid w:val="0044128D"/>
    <w:rsid w:val="0044137D"/>
    <w:rsid w:val="0044201A"/>
    <w:rsid w:val="004422C5"/>
    <w:rsid w:val="004424F3"/>
    <w:rsid w:val="00443651"/>
    <w:rsid w:val="0044422E"/>
    <w:rsid w:val="00445035"/>
    <w:rsid w:val="004452A8"/>
    <w:rsid w:val="00445CB1"/>
    <w:rsid w:val="00447551"/>
    <w:rsid w:val="0044795C"/>
    <w:rsid w:val="00451F93"/>
    <w:rsid w:val="00452A89"/>
    <w:rsid w:val="00452AEE"/>
    <w:rsid w:val="0045336E"/>
    <w:rsid w:val="004535BB"/>
    <w:rsid w:val="004540CE"/>
    <w:rsid w:val="0045455E"/>
    <w:rsid w:val="00455782"/>
    <w:rsid w:val="00457B66"/>
    <w:rsid w:val="00460428"/>
    <w:rsid w:val="00460F22"/>
    <w:rsid w:val="004614B4"/>
    <w:rsid w:val="0046283E"/>
    <w:rsid w:val="004634BB"/>
    <w:rsid w:val="004639C1"/>
    <w:rsid w:val="00464D2D"/>
    <w:rsid w:val="004653C1"/>
    <w:rsid w:val="00465AC8"/>
    <w:rsid w:val="004665A7"/>
    <w:rsid w:val="00466A6B"/>
    <w:rsid w:val="00466DFF"/>
    <w:rsid w:val="004671A6"/>
    <w:rsid w:val="004703A9"/>
    <w:rsid w:val="004708FE"/>
    <w:rsid w:val="00470EE5"/>
    <w:rsid w:val="00471DD2"/>
    <w:rsid w:val="00472514"/>
    <w:rsid w:val="00472958"/>
    <w:rsid w:val="00472DA8"/>
    <w:rsid w:val="004732FD"/>
    <w:rsid w:val="004748ED"/>
    <w:rsid w:val="00474BD6"/>
    <w:rsid w:val="00474EF7"/>
    <w:rsid w:val="004769FB"/>
    <w:rsid w:val="00477591"/>
    <w:rsid w:val="0048052A"/>
    <w:rsid w:val="00480721"/>
    <w:rsid w:val="00480840"/>
    <w:rsid w:val="00480D7A"/>
    <w:rsid w:val="00481FE1"/>
    <w:rsid w:val="00483157"/>
    <w:rsid w:val="004831CA"/>
    <w:rsid w:val="004834AC"/>
    <w:rsid w:val="004834BA"/>
    <w:rsid w:val="00483D2E"/>
    <w:rsid w:val="00484097"/>
    <w:rsid w:val="004844D2"/>
    <w:rsid w:val="004847FF"/>
    <w:rsid w:val="00485087"/>
    <w:rsid w:val="00487C7C"/>
    <w:rsid w:val="00490ED0"/>
    <w:rsid w:val="004940E8"/>
    <w:rsid w:val="0049488F"/>
    <w:rsid w:val="00494F82"/>
    <w:rsid w:val="00495365"/>
    <w:rsid w:val="00495CFD"/>
    <w:rsid w:val="004964CA"/>
    <w:rsid w:val="004972CD"/>
    <w:rsid w:val="004973E8"/>
    <w:rsid w:val="00497789"/>
    <w:rsid w:val="004A04EF"/>
    <w:rsid w:val="004A3F27"/>
    <w:rsid w:val="004A4047"/>
    <w:rsid w:val="004A40CF"/>
    <w:rsid w:val="004A4385"/>
    <w:rsid w:val="004A4FC9"/>
    <w:rsid w:val="004A674F"/>
    <w:rsid w:val="004A74F8"/>
    <w:rsid w:val="004B0F05"/>
    <w:rsid w:val="004B113E"/>
    <w:rsid w:val="004B1B13"/>
    <w:rsid w:val="004B2A68"/>
    <w:rsid w:val="004B32EC"/>
    <w:rsid w:val="004B48E8"/>
    <w:rsid w:val="004B4919"/>
    <w:rsid w:val="004B4927"/>
    <w:rsid w:val="004B4A61"/>
    <w:rsid w:val="004B552B"/>
    <w:rsid w:val="004C04D2"/>
    <w:rsid w:val="004C0B66"/>
    <w:rsid w:val="004C0C44"/>
    <w:rsid w:val="004C12D3"/>
    <w:rsid w:val="004C1F56"/>
    <w:rsid w:val="004C2381"/>
    <w:rsid w:val="004C23EA"/>
    <w:rsid w:val="004C317E"/>
    <w:rsid w:val="004C5BA7"/>
    <w:rsid w:val="004C750D"/>
    <w:rsid w:val="004D0A4F"/>
    <w:rsid w:val="004D1F7E"/>
    <w:rsid w:val="004D3509"/>
    <w:rsid w:val="004D4D58"/>
    <w:rsid w:val="004D5133"/>
    <w:rsid w:val="004D58B0"/>
    <w:rsid w:val="004D64AA"/>
    <w:rsid w:val="004D7BC7"/>
    <w:rsid w:val="004D7E9F"/>
    <w:rsid w:val="004E1233"/>
    <w:rsid w:val="004E1235"/>
    <w:rsid w:val="004E2DD7"/>
    <w:rsid w:val="004E3EB2"/>
    <w:rsid w:val="004E5D38"/>
    <w:rsid w:val="004E72D5"/>
    <w:rsid w:val="004E77C9"/>
    <w:rsid w:val="004E7B69"/>
    <w:rsid w:val="004F0286"/>
    <w:rsid w:val="004F04A4"/>
    <w:rsid w:val="004F05D1"/>
    <w:rsid w:val="004F064C"/>
    <w:rsid w:val="004F17B0"/>
    <w:rsid w:val="004F1A75"/>
    <w:rsid w:val="004F1B84"/>
    <w:rsid w:val="004F26CE"/>
    <w:rsid w:val="004F51AD"/>
    <w:rsid w:val="004F7048"/>
    <w:rsid w:val="004F772A"/>
    <w:rsid w:val="004F7DEA"/>
    <w:rsid w:val="00500AD5"/>
    <w:rsid w:val="0050313F"/>
    <w:rsid w:val="0050430F"/>
    <w:rsid w:val="005052E8"/>
    <w:rsid w:val="00506016"/>
    <w:rsid w:val="0050615F"/>
    <w:rsid w:val="005074BC"/>
    <w:rsid w:val="00510ED9"/>
    <w:rsid w:val="0051153D"/>
    <w:rsid w:val="00511D15"/>
    <w:rsid w:val="0051225D"/>
    <w:rsid w:val="005124AC"/>
    <w:rsid w:val="00512948"/>
    <w:rsid w:val="00513894"/>
    <w:rsid w:val="005154D6"/>
    <w:rsid w:val="005169CD"/>
    <w:rsid w:val="00516A7C"/>
    <w:rsid w:val="00516CC4"/>
    <w:rsid w:val="00517BA4"/>
    <w:rsid w:val="00521358"/>
    <w:rsid w:val="00521E5E"/>
    <w:rsid w:val="005223B1"/>
    <w:rsid w:val="005225B9"/>
    <w:rsid w:val="0052329A"/>
    <w:rsid w:val="005239DB"/>
    <w:rsid w:val="00524B0E"/>
    <w:rsid w:val="005256BC"/>
    <w:rsid w:val="0052570E"/>
    <w:rsid w:val="005266D7"/>
    <w:rsid w:val="00527500"/>
    <w:rsid w:val="0053090C"/>
    <w:rsid w:val="005325C0"/>
    <w:rsid w:val="00533D47"/>
    <w:rsid w:val="005353F2"/>
    <w:rsid w:val="00535DA4"/>
    <w:rsid w:val="00536632"/>
    <w:rsid w:val="00536D9A"/>
    <w:rsid w:val="00537737"/>
    <w:rsid w:val="00540C62"/>
    <w:rsid w:val="0054155C"/>
    <w:rsid w:val="00541ACF"/>
    <w:rsid w:val="00543346"/>
    <w:rsid w:val="0054347A"/>
    <w:rsid w:val="00544C9C"/>
    <w:rsid w:val="00551003"/>
    <w:rsid w:val="005528D1"/>
    <w:rsid w:val="0055392A"/>
    <w:rsid w:val="00554055"/>
    <w:rsid w:val="005550B3"/>
    <w:rsid w:val="005551A8"/>
    <w:rsid w:val="005568E4"/>
    <w:rsid w:val="00557473"/>
    <w:rsid w:val="005600C7"/>
    <w:rsid w:val="0056058E"/>
    <w:rsid w:val="005609C7"/>
    <w:rsid w:val="00561410"/>
    <w:rsid w:val="00561B64"/>
    <w:rsid w:val="005620EC"/>
    <w:rsid w:val="00562D9C"/>
    <w:rsid w:val="00562F9E"/>
    <w:rsid w:val="00563C5F"/>
    <w:rsid w:val="005653C7"/>
    <w:rsid w:val="00565C5B"/>
    <w:rsid w:val="00566734"/>
    <w:rsid w:val="00566D9A"/>
    <w:rsid w:val="00567F59"/>
    <w:rsid w:val="00571A24"/>
    <w:rsid w:val="00571A92"/>
    <w:rsid w:val="00572782"/>
    <w:rsid w:val="005734E6"/>
    <w:rsid w:val="00574870"/>
    <w:rsid w:val="0057553E"/>
    <w:rsid w:val="00575F12"/>
    <w:rsid w:val="00576ACA"/>
    <w:rsid w:val="00577AA8"/>
    <w:rsid w:val="00580FC2"/>
    <w:rsid w:val="005812E5"/>
    <w:rsid w:val="00581690"/>
    <w:rsid w:val="0058231F"/>
    <w:rsid w:val="005828A1"/>
    <w:rsid w:val="00582F1C"/>
    <w:rsid w:val="00583304"/>
    <w:rsid w:val="00583DAC"/>
    <w:rsid w:val="00584332"/>
    <w:rsid w:val="00584687"/>
    <w:rsid w:val="00585EB6"/>
    <w:rsid w:val="005861F0"/>
    <w:rsid w:val="00586391"/>
    <w:rsid w:val="005865E0"/>
    <w:rsid w:val="00587F0D"/>
    <w:rsid w:val="00590363"/>
    <w:rsid w:val="00592497"/>
    <w:rsid w:val="005937C9"/>
    <w:rsid w:val="00593B0A"/>
    <w:rsid w:val="00596C82"/>
    <w:rsid w:val="00596F75"/>
    <w:rsid w:val="005973C3"/>
    <w:rsid w:val="0059767A"/>
    <w:rsid w:val="005A0CC1"/>
    <w:rsid w:val="005A15C9"/>
    <w:rsid w:val="005A1800"/>
    <w:rsid w:val="005A1905"/>
    <w:rsid w:val="005A312F"/>
    <w:rsid w:val="005A4009"/>
    <w:rsid w:val="005A72FD"/>
    <w:rsid w:val="005B0C54"/>
    <w:rsid w:val="005B3040"/>
    <w:rsid w:val="005B3E23"/>
    <w:rsid w:val="005B439D"/>
    <w:rsid w:val="005B578F"/>
    <w:rsid w:val="005B5C5E"/>
    <w:rsid w:val="005B6460"/>
    <w:rsid w:val="005B6959"/>
    <w:rsid w:val="005B6FC3"/>
    <w:rsid w:val="005B774E"/>
    <w:rsid w:val="005B7800"/>
    <w:rsid w:val="005B7B29"/>
    <w:rsid w:val="005C1530"/>
    <w:rsid w:val="005C292E"/>
    <w:rsid w:val="005C4229"/>
    <w:rsid w:val="005C5CF8"/>
    <w:rsid w:val="005C6B4E"/>
    <w:rsid w:val="005D1BAE"/>
    <w:rsid w:val="005D4165"/>
    <w:rsid w:val="005D4B05"/>
    <w:rsid w:val="005D7249"/>
    <w:rsid w:val="005D7F6D"/>
    <w:rsid w:val="005E0081"/>
    <w:rsid w:val="005E0087"/>
    <w:rsid w:val="005E0E0A"/>
    <w:rsid w:val="005E16E1"/>
    <w:rsid w:val="005E1E5A"/>
    <w:rsid w:val="005E2A99"/>
    <w:rsid w:val="005E5517"/>
    <w:rsid w:val="005E6716"/>
    <w:rsid w:val="005E7025"/>
    <w:rsid w:val="005E7033"/>
    <w:rsid w:val="005E7ED0"/>
    <w:rsid w:val="005F130A"/>
    <w:rsid w:val="005F19E7"/>
    <w:rsid w:val="005F432F"/>
    <w:rsid w:val="005F43A8"/>
    <w:rsid w:val="005F559E"/>
    <w:rsid w:val="005F6101"/>
    <w:rsid w:val="005F70D9"/>
    <w:rsid w:val="00601010"/>
    <w:rsid w:val="00601199"/>
    <w:rsid w:val="00602E9D"/>
    <w:rsid w:val="00603121"/>
    <w:rsid w:val="0060339D"/>
    <w:rsid w:val="0060386C"/>
    <w:rsid w:val="00603DF0"/>
    <w:rsid w:val="00603DF6"/>
    <w:rsid w:val="006053B5"/>
    <w:rsid w:val="00605791"/>
    <w:rsid w:val="00605EB6"/>
    <w:rsid w:val="00606117"/>
    <w:rsid w:val="00607048"/>
    <w:rsid w:val="006077D6"/>
    <w:rsid w:val="006079DE"/>
    <w:rsid w:val="0061069D"/>
    <w:rsid w:val="0061231B"/>
    <w:rsid w:val="00612883"/>
    <w:rsid w:val="00612B4E"/>
    <w:rsid w:val="00613830"/>
    <w:rsid w:val="00613D52"/>
    <w:rsid w:val="00614023"/>
    <w:rsid w:val="0061427D"/>
    <w:rsid w:val="00614BBF"/>
    <w:rsid w:val="00615088"/>
    <w:rsid w:val="00615B2E"/>
    <w:rsid w:val="00615C0E"/>
    <w:rsid w:val="006165B8"/>
    <w:rsid w:val="00616BA0"/>
    <w:rsid w:val="006172C5"/>
    <w:rsid w:val="006206F8"/>
    <w:rsid w:val="00621158"/>
    <w:rsid w:val="00621592"/>
    <w:rsid w:val="006220C5"/>
    <w:rsid w:val="006223AD"/>
    <w:rsid w:val="006232E0"/>
    <w:rsid w:val="00623736"/>
    <w:rsid w:val="00631980"/>
    <w:rsid w:val="00632CDD"/>
    <w:rsid w:val="006339CD"/>
    <w:rsid w:val="006342E2"/>
    <w:rsid w:val="00635C1F"/>
    <w:rsid w:val="00635F73"/>
    <w:rsid w:val="00637A26"/>
    <w:rsid w:val="00637B6B"/>
    <w:rsid w:val="00643085"/>
    <w:rsid w:val="006432DC"/>
    <w:rsid w:val="006465A1"/>
    <w:rsid w:val="00646F7C"/>
    <w:rsid w:val="00647EF1"/>
    <w:rsid w:val="00652774"/>
    <w:rsid w:val="00653260"/>
    <w:rsid w:val="00654C73"/>
    <w:rsid w:val="006555A3"/>
    <w:rsid w:val="00655E13"/>
    <w:rsid w:val="0065695C"/>
    <w:rsid w:val="00660591"/>
    <w:rsid w:val="00660AF2"/>
    <w:rsid w:val="0066113E"/>
    <w:rsid w:val="0066177F"/>
    <w:rsid w:val="006652CA"/>
    <w:rsid w:val="00666EA1"/>
    <w:rsid w:val="006671CD"/>
    <w:rsid w:val="00667BBA"/>
    <w:rsid w:val="00672B12"/>
    <w:rsid w:val="0067361D"/>
    <w:rsid w:val="00673701"/>
    <w:rsid w:val="00673A1E"/>
    <w:rsid w:val="00673C7F"/>
    <w:rsid w:val="0067409C"/>
    <w:rsid w:val="00674DEA"/>
    <w:rsid w:val="00675616"/>
    <w:rsid w:val="00675E15"/>
    <w:rsid w:val="00676A1F"/>
    <w:rsid w:val="00676E52"/>
    <w:rsid w:val="00681CB4"/>
    <w:rsid w:val="00682384"/>
    <w:rsid w:val="00683027"/>
    <w:rsid w:val="0068342E"/>
    <w:rsid w:val="00684410"/>
    <w:rsid w:val="006845F8"/>
    <w:rsid w:val="006847F4"/>
    <w:rsid w:val="0068668F"/>
    <w:rsid w:val="00686A63"/>
    <w:rsid w:val="00686B11"/>
    <w:rsid w:val="00687FCA"/>
    <w:rsid w:val="00690BC4"/>
    <w:rsid w:val="00690F7C"/>
    <w:rsid w:val="00693B6D"/>
    <w:rsid w:val="00693EBE"/>
    <w:rsid w:val="00694EC4"/>
    <w:rsid w:val="00695FE4"/>
    <w:rsid w:val="0069623B"/>
    <w:rsid w:val="006A0030"/>
    <w:rsid w:val="006A0A6F"/>
    <w:rsid w:val="006A0D10"/>
    <w:rsid w:val="006A2176"/>
    <w:rsid w:val="006A2A22"/>
    <w:rsid w:val="006A2B0C"/>
    <w:rsid w:val="006A45E2"/>
    <w:rsid w:val="006A4B56"/>
    <w:rsid w:val="006A4B69"/>
    <w:rsid w:val="006A5984"/>
    <w:rsid w:val="006A5AB0"/>
    <w:rsid w:val="006A6173"/>
    <w:rsid w:val="006A6B54"/>
    <w:rsid w:val="006A6BB9"/>
    <w:rsid w:val="006A75F4"/>
    <w:rsid w:val="006B0C57"/>
    <w:rsid w:val="006B0E89"/>
    <w:rsid w:val="006B1F1D"/>
    <w:rsid w:val="006B2154"/>
    <w:rsid w:val="006B2AC6"/>
    <w:rsid w:val="006B39DE"/>
    <w:rsid w:val="006B5149"/>
    <w:rsid w:val="006B55E3"/>
    <w:rsid w:val="006B5D0C"/>
    <w:rsid w:val="006B5F55"/>
    <w:rsid w:val="006B6BAE"/>
    <w:rsid w:val="006B7612"/>
    <w:rsid w:val="006B7A3A"/>
    <w:rsid w:val="006B7A86"/>
    <w:rsid w:val="006C1987"/>
    <w:rsid w:val="006C27BC"/>
    <w:rsid w:val="006C28E5"/>
    <w:rsid w:val="006C335A"/>
    <w:rsid w:val="006C3511"/>
    <w:rsid w:val="006C3561"/>
    <w:rsid w:val="006C3E2A"/>
    <w:rsid w:val="006C3F40"/>
    <w:rsid w:val="006C4656"/>
    <w:rsid w:val="006C5FA5"/>
    <w:rsid w:val="006C653C"/>
    <w:rsid w:val="006C6A49"/>
    <w:rsid w:val="006C6ECB"/>
    <w:rsid w:val="006D12F7"/>
    <w:rsid w:val="006D14AC"/>
    <w:rsid w:val="006D298D"/>
    <w:rsid w:val="006D3BBC"/>
    <w:rsid w:val="006D4985"/>
    <w:rsid w:val="006D56DA"/>
    <w:rsid w:val="006D62A1"/>
    <w:rsid w:val="006D6722"/>
    <w:rsid w:val="006D7513"/>
    <w:rsid w:val="006D7CEC"/>
    <w:rsid w:val="006E1AC6"/>
    <w:rsid w:val="006E22AD"/>
    <w:rsid w:val="006E35A6"/>
    <w:rsid w:val="006E3A46"/>
    <w:rsid w:val="006E3EA9"/>
    <w:rsid w:val="006E6F8E"/>
    <w:rsid w:val="006F0F23"/>
    <w:rsid w:val="006F1A1F"/>
    <w:rsid w:val="006F2241"/>
    <w:rsid w:val="006F22A8"/>
    <w:rsid w:val="006F2F9D"/>
    <w:rsid w:val="006F3D5F"/>
    <w:rsid w:val="006F40DE"/>
    <w:rsid w:val="006F5A62"/>
    <w:rsid w:val="006F66A0"/>
    <w:rsid w:val="00700689"/>
    <w:rsid w:val="00700FC8"/>
    <w:rsid w:val="0070177B"/>
    <w:rsid w:val="00702491"/>
    <w:rsid w:val="00702954"/>
    <w:rsid w:val="007035E4"/>
    <w:rsid w:val="00703F0C"/>
    <w:rsid w:val="0070414E"/>
    <w:rsid w:val="00706BF2"/>
    <w:rsid w:val="00707C34"/>
    <w:rsid w:val="00707CBD"/>
    <w:rsid w:val="007101C4"/>
    <w:rsid w:val="00710918"/>
    <w:rsid w:val="00710DB0"/>
    <w:rsid w:val="007112C9"/>
    <w:rsid w:val="00711496"/>
    <w:rsid w:val="00711B25"/>
    <w:rsid w:val="007120D7"/>
    <w:rsid w:val="007122D0"/>
    <w:rsid w:val="0071235D"/>
    <w:rsid w:val="007131CB"/>
    <w:rsid w:val="00713B72"/>
    <w:rsid w:val="00713F30"/>
    <w:rsid w:val="0071591B"/>
    <w:rsid w:val="00715AFD"/>
    <w:rsid w:val="00716CF2"/>
    <w:rsid w:val="00720206"/>
    <w:rsid w:val="00720720"/>
    <w:rsid w:val="00720721"/>
    <w:rsid w:val="00720856"/>
    <w:rsid w:val="007236EB"/>
    <w:rsid w:val="00723DA1"/>
    <w:rsid w:val="00724084"/>
    <w:rsid w:val="00724282"/>
    <w:rsid w:val="0072484E"/>
    <w:rsid w:val="00725EEF"/>
    <w:rsid w:val="0072796E"/>
    <w:rsid w:val="007321C1"/>
    <w:rsid w:val="00732ADD"/>
    <w:rsid w:val="00732E21"/>
    <w:rsid w:val="00732EAF"/>
    <w:rsid w:val="007336D9"/>
    <w:rsid w:val="00733A97"/>
    <w:rsid w:val="00734061"/>
    <w:rsid w:val="00735DF2"/>
    <w:rsid w:val="00736481"/>
    <w:rsid w:val="0073682F"/>
    <w:rsid w:val="0073716D"/>
    <w:rsid w:val="007372D7"/>
    <w:rsid w:val="0073749B"/>
    <w:rsid w:val="00737746"/>
    <w:rsid w:val="00737832"/>
    <w:rsid w:val="00737D3F"/>
    <w:rsid w:val="00742AD5"/>
    <w:rsid w:val="00743005"/>
    <w:rsid w:val="00743230"/>
    <w:rsid w:val="007438EB"/>
    <w:rsid w:val="00743A97"/>
    <w:rsid w:val="0074572B"/>
    <w:rsid w:val="00745DDB"/>
    <w:rsid w:val="00746644"/>
    <w:rsid w:val="0074775B"/>
    <w:rsid w:val="00747774"/>
    <w:rsid w:val="00747EBD"/>
    <w:rsid w:val="00750DD3"/>
    <w:rsid w:val="00751F04"/>
    <w:rsid w:val="00752208"/>
    <w:rsid w:val="00753A27"/>
    <w:rsid w:val="00753F3E"/>
    <w:rsid w:val="00754004"/>
    <w:rsid w:val="00754449"/>
    <w:rsid w:val="00754DF9"/>
    <w:rsid w:val="00756DF1"/>
    <w:rsid w:val="0075712C"/>
    <w:rsid w:val="0075729E"/>
    <w:rsid w:val="007575DE"/>
    <w:rsid w:val="00757E0F"/>
    <w:rsid w:val="00760B3F"/>
    <w:rsid w:val="0076293B"/>
    <w:rsid w:val="007641BB"/>
    <w:rsid w:val="0076437C"/>
    <w:rsid w:val="00764B4A"/>
    <w:rsid w:val="00764DE7"/>
    <w:rsid w:val="0076537F"/>
    <w:rsid w:val="007653A6"/>
    <w:rsid w:val="0076593B"/>
    <w:rsid w:val="007664A6"/>
    <w:rsid w:val="00766C08"/>
    <w:rsid w:val="00770B79"/>
    <w:rsid w:val="007718A0"/>
    <w:rsid w:val="00772C1A"/>
    <w:rsid w:val="00773111"/>
    <w:rsid w:val="0077392E"/>
    <w:rsid w:val="00774CA2"/>
    <w:rsid w:val="007762AF"/>
    <w:rsid w:val="0077639E"/>
    <w:rsid w:val="00777E43"/>
    <w:rsid w:val="0078188B"/>
    <w:rsid w:val="00781C62"/>
    <w:rsid w:val="00783B76"/>
    <w:rsid w:val="00783B83"/>
    <w:rsid w:val="00784207"/>
    <w:rsid w:val="007858C9"/>
    <w:rsid w:val="00785E07"/>
    <w:rsid w:val="00786929"/>
    <w:rsid w:val="00786B46"/>
    <w:rsid w:val="007870FF"/>
    <w:rsid w:val="00787E84"/>
    <w:rsid w:val="00787FF3"/>
    <w:rsid w:val="007901BD"/>
    <w:rsid w:val="0079068B"/>
    <w:rsid w:val="007912F5"/>
    <w:rsid w:val="0079339E"/>
    <w:rsid w:val="007935E9"/>
    <w:rsid w:val="007941C9"/>
    <w:rsid w:val="00794F3F"/>
    <w:rsid w:val="00794F4F"/>
    <w:rsid w:val="00796EC9"/>
    <w:rsid w:val="00797275"/>
    <w:rsid w:val="00797779"/>
    <w:rsid w:val="007A1734"/>
    <w:rsid w:val="007A2C3E"/>
    <w:rsid w:val="007A2D83"/>
    <w:rsid w:val="007A32F5"/>
    <w:rsid w:val="007A3E57"/>
    <w:rsid w:val="007A3EA2"/>
    <w:rsid w:val="007A45DF"/>
    <w:rsid w:val="007A772D"/>
    <w:rsid w:val="007A787F"/>
    <w:rsid w:val="007B0765"/>
    <w:rsid w:val="007B22C8"/>
    <w:rsid w:val="007B23E9"/>
    <w:rsid w:val="007B2523"/>
    <w:rsid w:val="007B28D1"/>
    <w:rsid w:val="007B4715"/>
    <w:rsid w:val="007B48D3"/>
    <w:rsid w:val="007B52F8"/>
    <w:rsid w:val="007B568B"/>
    <w:rsid w:val="007B615F"/>
    <w:rsid w:val="007B617C"/>
    <w:rsid w:val="007B749D"/>
    <w:rsid w:val="007B77D3"/>
    <w:rsid w:val="007C2067"/>
    <w:rsid w:val="007C31C7"/>
    <w:rsid w:val="007C356C"/>
    <w:rsid w:val="007C3D10"/>
    <w:rsid w:val="007C5135"/>
    <w:rsid w:val="007C66FA"/>
    <w:rsid w:val="007C691B"/>
    <w:rsid w:val="007C6B4A"/>
    <w:rsid w:val="007D00A1"/>
    <w:rsid w:val="007D103B"/>
    <w:rsid w:val="007D2FAA"/>
    <w:rsid w:val="007D3E87"/>
    <w:rsid w:val="007D4192"/>
    <w:rsid w:val="007D5097"/>
    <w:rsid w:val="007D7B39"/>
    <w:rsid w:val="007D7DC8"/>
    <w:rsid w:val="007E157C"/>
    <w:rsid w:val="007E1DCD"/>
    <w:rsid w:val="007E1FDB"/>
    <w:rsid w:val="007E2558"/>
    <w:rsid w:val="007E2E63"/>
    <w:rsid w:val="007E2E8D"/>
    <w:rsid w:val="007E3C34"/>
    <w:rsid w:val="007E571D"/>
    <w:rsid w:val="007E5FEA"/>
    <w:rsid w:val="007E6515"/>
    <w:rsid w:val="007E6B12"/>
    <w:rsid w:val="007F0B0B"/>
    <w:rsid w:val="007F0DED"/>
    <w:rsid w:val="007F1F56"/>
    <w:rsid w:val="007F24C9"/>
    <w:rsid w:val="007F2DAC"/>
    <w:rsid w:val="007F32BA"/>
    <w:rsid w:val="007F338E"/>
    <w:rsid w:val="007F3EFD"/>
    <w:rsid w:val="007F53B1"/>
    <w:rsid w:val="007F6440"/>
    <w:rsid w:val="007F75F6"/>
    <w:rsid w:val="00800D7F"/>
    <w:rsid w:val="008015C2"/>
    <w:rsid w:val="0080185F"/>
    <w:rsid w:val="00801E24"/>
    <w:rsid w:val="00802076"/>
    <w:rsid w:val="00803820"/>
    <w:rsid w:val="00805362"/>
    <w:rsid w:val="00805C6E"/>
    <w:rsid w:val="00810181"/>
    <w:rsid w:val="00813008"/>
    <w:rsid w:val="00814996"/>
    <w:rsid w:val="00815BDB"/>
    <w:rsid w:val="0081624A"/>
    <w:rsid w:val="008164DC"/>
    <w:rsid w:val="00816586"/>
    <w:rsid w:val="00816A47"/>
    <w:rsid w:val="00816B01"/>
    <w:rsid w:val="00816BE0"/>
    <w:rsid w:val="00817223"/>
    <w:rsid w:val="008173DC"/>
    <w:rsid w:val="008179A9"/>
    <w:rsid w:val="008201E7"/>
    <w:rsid w:val="00821B4B"/>
    <w:rsid w:val="00821EF0"/>
    <w:rsid w:val="00822AAA"/>
    <w:rsid w:val="00822F27"/>
    <w:rsid w:val="008235ED"/>
    <w:rsid w:val="008238D9"/>
    <w:rsid w:val="00824558"/>
    <w:rsid w:val="0082473C"/>
    <w:rsid w:val="00824AE3"/>
    <w:rsid w:val="00825D1A"/>
    <w:rsid w:val="00827684"/>
    <w:rsid w:val="00827CA6"/>
    <w:rsid w:val="00831486"/>
    <w:rsid w:val="00832866"/>
    <w:rsid w:val="00832F31"/>
    <w:rsid w:val="00833056"/>
    <w:rsid w:val="00833BBB"/>
    <w:rsid w:val="00833DE6"/>
    <w:rsid w:val="00834AEB"/>
    <w:rsid w:val="00834FC8"/>
    <w:rsid w:val="0083536C"/>
    <w:rsid w:val="00835DAF"/>
    <w:rsid w:val="00836FE3"/>
    <w:rsid w:val="008411E2"/>
    <w:rsid w:val="00841A7E"/>
    <w:rsid w:val="00841E74"/>
    <w:rsid w:val="00842406"/>
    <w:rsid w:val="0084269A"/>
    <w:rsid w:val="008441F1"/>
    <w:rsid w:val="00844B1D"/>
    <w:rsid w:val="00846456"/>
    <w:rsid w:val="00846FBB"/>
    <w:rsid w:val="0085005B"/>
    <w:rsid w:val="008502BB"/>
    <w:rsid w:val="008507B4"/>
    <w:rsid w:val="00852474"/>
    <w:rsid w:val="00852AD5"/>
    <w:rsid w:val="008538FA"/>
    <w:rsid w:val="008543D8"/>
    <w:rsid w:val="0085445D"/>
    <w:rsid w:val="008547BA"/>
    <w:rsid w:val="0085521F"/>
    <w:rsid w:val="00855DF2"/>
    <w:rsid w:val="00857EED"/>
    <w:rsid w:val="00860157"/>
    <w:rsid w:val="0086135D"/>
    <w:rsid w:val="008614C7"/>
    <w:rsid w:val="00862F5C"/>
    <w:rsid w:val="0086351B"/>
    <w:rsid w:val="008639BE"/>
    <w:rsid w:val="0086466E"/>
    <w:rsid w:val="00865E6F"/>
    <w:rsid w:val="008661AA"/>
    <w:rsid w:val="008662F5"/>
    <w:rsid w:val="00866BBD"/>
    <w:rsid w:val="008717E5"/>
    <w:rsid w:val="00872ABE"/>
    <w:rsid w:val="00873B48"/>
    <w:rsid w:val="00873B7F"/>
    <w:rsid w:val="00874254"/>
    <w:rsid w:val="0087459A"/>
    <w:rsid w:val="00875697"/>
    <w:rsid w:val="008763C7"/>
    <w:rsid w:val="008766C2"/>
    <w:rsid w:val="008771A1"/>
    <w:rsid w:val="0087776A"/>
    <w:rsid w:val="0088043A"/>
    <w:rsid w:val="008815E2"/>
    <w:rsid w:val="00883582"/>
    <w:rsid w:val="00884003"/>
    <w:rsid w:val="008850D8"/>
    <w:rsid w:val="00885DCD"/>
    <w:rsid w:val="00886EB1"/>
    <w:rsid w:val="008907B4"/>
    <w:rsid w:val="00890B50"/>
    <w:rsid w:val="008913F5"/>
    <w:rsid w:val="00893A8E"/>
    <w:rsid w:val="00893DAC"/>
    <w:rsid w:val="00895B05"/>
    <w:rsid w:val="00895B47"/>
    <w:rsid w:val="008A1C4A"/>
    <w:rsid w:val="008A2038"/>
    <w:rsid w:val="008A34D0"/>
    <w:rsid w:val="008A4D08"/>
    <w:rsid w:val="008A5895"/>
    <w:rsid w:val="008A5ABF"/>
    <w:rsid w:val="008A5D51"/>
    <w:rsid w:val="008A5E4A"/>
    <w:rsid w:val="008A6514"/>
    <w:rsid w:val="008B003E"/>
    <w:rsid w:val="008B165F"/>
    <w:rsid w:val="008B2866"/>
    <w:rsid w:val="008B3A11"/>
    <w:rsid w:val="008B3DDE"/>
    <w:rsid w:val="008B6AF4"/>
    <w:rsid w:val="008B6E11"/>
    <w:rsid w:val="008C067F"/>
    <w:rsid w:val="008C0B77"/>
    <w:rsid w:val="008C12A2"/>
    <w:rsid w:val="008C1861"/>
    <w:rsid w:val="008C1E68"/>
    <w:rsid w:val="008C2D8A"/>
    <w:rsid w:val="008C4815"/>
    <w:rsid w:val="008C4F1B"/>
    <w:rsid w:val="008C58E4"/>
    <w:rsid w:val="008C5991"/>
    <w:rsid w:val="008D01A0"/>
    <w:rsid w:val="008D224C"/>
    <w:rsid w:val="008D2987"/>
    <w:rsid w:val="008D6FEF"/>
    <w:rsid w:val="008D75F6"/>
    <w:rsid w:val="008E2F9D"/>
    <w:rsid w:val="008E3CFD"/>
    <w:rsid w:val="008E5A8F"/>
    <w:rsid w:val="008E5CDA"/>
    <w:rsid w:val="008E62A7"/>
    <w:rsid w:val="008E6C0A"/>
    <w:rsid w:val="008F00D3"/>
    <w:rsid w:val="008F1302"/>
    <w:rsid w:val="008F510B"/>
    <w:rsid w:val="008F6156"/>
    <w:rsid w:val="008F7BB9"/>
    <w:rsid w:val="00900161"/>
    <w:rsid w:val="0090022F"/>
    <w:rsid w:val="009005A4"/>
    <w:rsid w:val="009020FA"/>
    <w:rsid w:val="00902266"/>
    <w:rsid w:val="0090248A"/>
    <w:rsid w:val="0090523C"/>
    <w:rsid w:val="00905969"/>
    <w:rsid w:val="00905B02"/>
    <w:rsid w:val="0090686E"/>
    <w:rsid w:val="00906B00"/>
    <w:rsid w:val="00906BD5"/>
    <w:rsid w:val="00907997"/>
    <w:rsid w:val="0091031F"/>
    <w:rsid w:val="009106E4"/>
    <w:rsid w:val="00910AF8"/>
    <w:rsid w:val="0091164D"/>
    <w:rsid w:val="00911D6B"/>
    <w:rsid w:val="00913379"/>
    <w:rsid w:val="0091397A"/>
    <w:rsid w:val="009160E9"/>
    <w:rsid w:val="00916B3E"/>
    <w:rsid w:val="0091701B"/>
    <w:rsid w:val="009175D1"/>
    <w:rsid w:val="00917843"/>
    <w:rsid w:val="00917C09"/>
    <w:rsid w:val="00920822"/>
    <w:rsid w:val="00920FC1"/>
    <w:rsid w:val="00921020"/>
    <w:rsid w:val="00921509"/>
    <w:rsid w:val="00921AE3"/>
    <w:rsid w:val="00922C4D"/>
    <w:rsid w:val="00922CC3"/>
    <w:rsid w:val="0092320A"/>
    <w:rsid w:val="00923F40"/>
    <w:rsid w:val="009243D1"/>
    <w:rsid w:val="00924A7F"/>
    <w:rsid w:val="0092541C"/>
    <w:rsid w:val="009258D1"/>
    <w:rsid w:val="00925CAD"/>
    <w:rsid w:val="0092642E"/>
    <w:rsid w:val="0092692F"/>
    <w:rsid w:val="00926AC9"/>
    <w:rsid w:val="0093029C"/>
    <w:rsid w:val="009305C6"/>
    <w:rsid w:val="00930615"/>
    <w:rsid w:val="009309A9"/>
    <w:rsid w:val="00931E09"/>
    <w:rsid w:val="0093224A"/>
    <w:rsid w:val="00932B3B"/>
    <w:rsid w:val="0093336B"/>
    <w:rsid w:val="00934736"/>
    <w:rsid w:val="00935B45"/>
    <w:rsid w:val="009407E0"/>
    <w:rsid w:val="00940D59"/>
    <w:rsid w:val="00940D91"/>
    <w:rsid w:val="009412BE"/>
    <w:rsid w:val="00941C5C"/>
    <w:rsid w:val="00943312"/>
    <w:rsid w:val="009438A6"/>
    <w:rsid w:val="00943A12"/>
    <w:rsid w:val="00945E1E"/>
    <w:rsid w:val="00946839"/>
    <w:rsid w:val="009472F9"/>
    <w:rsid w:val="009479BB"/>
    <w:rsid w:val="0095056C"/>
    <w:rsid w:val="0095102B"/>
    <w:rsid w:val="009533CD"/>
    <w:rsid w:val="00954EA0"/>
    <w:rsid w:val="009571A6"/>
    <w:rsid w:val="009572F4"/>
    <w:rsid w:val="00957923"/>
    <w:rsid w:val="00957A18"/>
    <w:rsid w:val="00957BF6"/>
    <w:rsid w:val="00961726"/>
    <w:rsid w:val="00962C8A"/>
    <w:rsid w:val="00964477"/>
    <w:rsid w:val="00964F6F"/>
    <w:rsid w:val="0096550F"/>
    <w:rsid w:val="0096653F"/>
    <w:rsid w:val="0096671D"/>
    <w:rsid w:val="009671F7"/>
    <w:rsid w:val="0097094F"/>
    <w:rsid w:val="0097115D"/>
    <w:rsid w:val="00972457"/>
    <w:rsid w:val="009731F3"/>
    <w:rsid w:val="00973FB2"/>
    <w:rsid w:val="009744C6"/>
    <w:rsid w:val="00974C12"/>
    <w:rsid w:val="00974C17"/>
    <w:rsid w:val="009756C1"/>
    <w:rsid w:val="00975CE4"/>
    <w:rsid w:val="00976AEF"/>
    <w:rsid w:val="00976B16"/>
    <w:rsid w:val="009804E1"/>
    <w:rsid w:val="00980C0D"/>
    <w:rsid w:val="00981358"/>
    <w:rsid w:val="00983C58"/>
    <w:rsid w:val="00984510"/>
    <w:rsid w:val="009848A9"/>
    <w:rsid w:val="00984C0D"/>
    <w:rsid w:val="009852C0"/>
    <w:rsid w:val="0098667F"/>
    <w:rsid w:val="00986E9D"/>
    <w:rsid w:val="009910B9"/>
    <w:rsid w:val="0099214B"/>
    <w:rsid w:val="0099223B"/>
    <w:rsid w:val="00993BB2"/>
    <w:rsid w:val="00994F48"/>
    <w:rsid w:val="009958EE"/>
    <w:rsid w:val="00995F01"/>
    <w:rsid w:val="009968B0"/>
    <w:rsid w:val="0099716B"/>
    <w:rsid w:val="009972DE"/>
    <w:rsid w:val="00997B4D"/>
    <w:rsid w:val="009A1D0C"/>
    <w:rsid w:val="009A244D"/>
    <w:rsid w:val="009A25C9"/>
    <w:rsid w:val="009A27FD"/>
    <w:rsid w:val="009A2ACF"/>
    <w:rsid w:val="009A2CA8"/>
    <w:rsid w:val="009A37A2"/>
    <w:rsid w:val="009A6EDA"/>
    <w:rsid w:val="009A7413"/>
    <w:rsid w:val="009A7C44"/>
    <w:rsid w:val="009B04A0"/>
    <w:rsid w:val="009B0BF8"/>
    <w:rsid w:val="009B11B4"/>
    <w:rsid w:val="009B138B"/>
    <w:rsid w:val="009B470E"/>
    <w:rsid w:val="009B536F"/>
    <w:rsid w:val="009B596E"/>
    <w:rsid w:val="009B5DE3"/>
    <w:rsid w:val="009B6270"/>
    <w:rsid w:val="009B6A0A"/>
    <w:rsid w:val="009B7727"/>
    <w:rsid w:val="009B7E18"/>
    <w:rsid w:val="009C2FF5"/>
    <w:rsid w:val="009C3A1A"/>
    <w:rsid w:val="009C41C2"/>
    <w:rsid w:val="009C4D3F"/>
    <w:rsid w:val="009C5571"/>
    <w:rsid w:val="009C5910"/>
    <w:rsid w:val="009C5D0B"/>
    <w:rsid w:val="009C61A8"/>
    <w:rsid w:val="009C7E6E"/>
    <w:rsid w:val="009D06D3"/>
    <w:rsid w:val="009D1747"/>
    <w:rsid w:val="009D2C6D"/>
    <w:rsid w:val="009D2D9C"/>
    <w:rsid w:val="009D46F2"/>
    <w:rsid w:val="009D5063"/>
    <w:rsid w:val="009D520F"/>
    <w:rsid w:val="009D5834"/>
    <w:rsid w:val="009D5A66"/>
    <w:rsid w:val="009D621A"/>
    <w:rsid w:val="009D6BFD"/>
    <w:rsid w:val="009D7838"/>
    <w:rsid w:val="009E06AB"/>
    <w:rsid w:val="009E1C4C"/>
    <w:rsid w:val="009E1F4B"/>
    <w:rsid w:val="009E24CC"/>
    <w:rsid w:val="009E26AB"/>
    <w:rsid w:val="009E56C6"/>
    <w:rsid w:val="009E5785"/>
    <w:rsid w:val="009E5B6A"/>
    <w:rsid w:val="009E635D"/>
    <w:rsid w:val="009E70F1"/>
    <w:rsid w:val="009F09D6"/>
    <w:rsid w:val="009F22D5"/>
    <w:rsid w:val="009F28A1"/>
    <w:rsid w:val="009F3201"/>
    <w:rsid w:val="009F3A18"/>
    <w:rsid w:val="009F3C8E"/>
    <w:rsid w:val="009F4159"/>
    <w:rsid w:val="009F51D1"/>
    <w:rsid w:val="009F529A"/>
    <w:rsid w:val="009F5F50"/>
    <w:rsid w:val="009F60E9"/>
    <w:rsid w:val="00A005B9"/>
    <w:rsid w:val="00A00790"/>
    <w:rsid w:val="00A00C13"/>
    <w:rsid w:val="00A010A5"/>
    <w:rsid w:val="00A0162B"/>
    <w:rsid w:val="00A01FFB"/>
    <w:rsid w:val="00A0239C"/>
    <w:rsid w:val="00A033C7"/>
    <w:rsid w:val="00A03870"/>
    <w:rsid w:val="00A04FB8"/>
    <w:rsid w:val="00A07604"/>
    <w:rsid w:val="00A0799F"/>
    <w:rsid w:val="00A07AEB"/>
    <w:rsid w:val="00A10338"/>
    <w:rsid w:val="00A11277"/>
    <w:rsid w:val="00A11622"/>
    <w:rsid w:val="00A125EA"/>
    <w:rsid w:val="00A126F9"/>
    <w:rsid w:val="00A133AE"/>
    <w:rsid w:val="00A15D66"/>
    <w:rsid w:val="00A1763F"/>
    <w:rsid w:val="00A204A2"/>
    <w:rsid w:val="00A2074E"/>
    <w:rsid w:val="00A2076C"/>
    <w:rsid w:val="00A23AA6"/>
    <w:rsid w:val="00A24837"/>
    <w:rsid w:val="00A24981"/>
    <w:rsid w:val="00A24FAF"/>
    <w:rsid w:val="00A261BC"/>
    <w:rsid w:val="00A26B5F"/>
    <w:rsid w:val="00A26BEE"/>
    <w:rsid w:val="00A26E75"/>
    <w:rsid w:val="00A27CDC"/>
    <w:rsid w:val="00A30DD8"/>
    <w:rsid w:val="00A31F54"/>
    <w:rsid w:val="00A32EFA"/>
    <w:rsid w:val="00A331FB"/>
    <w:rsid w:val="00A33BA0"/>
    <w:rsid w:val="00A34313"/>
    <w:rsid w:val="00A34437"/>
    <w:rsid w:val="00A3574F"/>
    <w:rsid w:val="00A35A26"/>
    <w:rsid w:val="00A35D28"/>
    <w:rsid w:val="00A35EAF"/>
    <w:rsid w:val="00A36B99"/>
    <w:rsid w:val="00A37D7E"/>
    <w:rsid w:val="00A414B0"/>
    <w:rsid w:val="00A419D5"/>
    <w:rsid w:val="00A41E8E"/>
    <w:rsid w:val="00A43063"/>
    <w:rsid w:val="00A430C3"/>
    <w:rsid w:val="00A44AB2"/>
    <w:rsid w:val="00A450D1"/>
    <w:rsid w:val="00A456D1"/>
    <w:rsid w:val="00A45982"/>
    <w:rsid w:val="00A45C4B"/>
    <w:rsid w:val="00A45C73"/>
    <w:rsid w:val="00A4612B"/>
    <w:rsid w:val="00A46ABD"/>
    <w:rsid w:val="00A4784F"/>
    <w:rsid w:val="00A47B94"/>
    <w:rsid w:val="00A5109F"/>
    <w:rsid w:val="00A537E5"/>
    <w:rsid w:val="00A547B6"/>
    <w:rsid w:val="00A54C69"/>
    <w:rsid w:val="00A556D8"/>
    <w:rsid w:val="00A55C86"/>
    <w:rsid w:val="00A55D72"/>
    <w:rsid w:val="00A56E8D"/>
    <w:rsid w:val="00A576CA"/>
    <w:rsid w:val="00A579D7"/>
    <w:rsid w:val="00A62216"/>
    <w:rsid w:val="00A62BCD"/>
    <w:rsid w:val="00A63D77"/>
    <w:rsid w:val="00A65B3F"/>
    <w:rsid w:val="00A66FBF"/>
    <w:rsid w:val="00A70172"/>
    <w:rsid w:val="00A70AD5"/>
    <w:rsid w:val="00A70B90"/>
    <w:rsid w:val="00A70BAB"/>
    <w:rsid w:val="00A70BD6"/>
    <w:rsid w:val="00A71288"/>
    <w:rsid w:val="00A717CD"/>
    <w:rsid w:val="00A719D6"/>
    <w:rsid w:val="00A72442"/>
    <w:rsid w:val="00A744D9"/>
    <w:rsid w:val="00A75F52"/>
    <w:rsid w:val="00A76795"/>
    <w:rsid w:val="00A7681A"/>
    <w:rsid w:val="00A7685B"/>
    <w:rsid w:val="00A81F38"/>
    <w:rsid w:val="00A82018"/>
    <w:rsid w:val="00A8237A"/>
    <w:rsid w:val="00A82C14"/>
    <w:rsid w:val="00A82FFF"/>
    <w:rsid w:val="00A832A8"/>
    <w:rsid w:val="00A84870"/>
    <w:rsid w:val="00A84E59"/>
    <w:rsid w:val="00A85520"/>
    <w:rsid w:val="00A85962"/>
    <w:rsid w:val="00A87A8F"/>
    <w:rsid w:val="00A87E92"/>
    <w:rsid w:val="00A90263"/>
    <w:rsid w:val="00A90C98"/>
    <w:rsid w:val="00A9128D"/>
    <w:rsid w:val="00A915A5"/>
    <w:rsid w:val="00A924B8"/>
    <w:rsid w:val="00A933A5"/>
    <w:rsid w:val="00A9481A"/>
    <w:rsid w:val="00A94B35"/>
    <w:rsid w:val="00A95875"/>
    <w:rsid w:val="00A95A3B"/>
    <w:rsid w:val="00A9773E"/>
    <w:rsid w:val="00AA0B7C"/>
    <w:rsid w:val="00AA18FD"/>
    <w:rsid w:val="00AA41A9"/>
    <w:rsid w:val="00AA430E"/>
    <w:rsid w:val="00AA4351"/>
    <w:rsid w:val="00AA524B"/>
    <w:rsid w:val="00AA5EAA"/>
    <w:rsid w:val="00AA5FB9"/>
    <w:rsid w:val="00AA619A"/>
    <w:rsid w:val="00AA7209"/>
    <w:rsid w:val="00AB0101"/>
    <w:rsid w:val="00AB0858"/>
    <w:rsid w:val="00AB0CF0"/>
    <w:rsid w:val="00AB24A9"/>
    <w:rsid w:val="00AB2C49"/>
    <w:rsid w:val="00AB3203"/>
    <w:rsid w:val="00AB32B4"/>
    <w:rsid w:val="00AB5009"/>
    <w:rsid w:val="00AB5ED1"/>
    <w:rsid w:val="00AB6F10"/>
    <w:rsid w:val="00AB6F45"/>
    <w:rsid w:val="00AC1726"/>
    <w:rsid w:val="00AC1E0E"/>
    <w:rsid w:val="00AC34E2"/>
    <w:rsid w:val="00AC46D0"/>
    <w:rsid w:val="00AC4FFF"/>
    <w:rsid w:val="00AC50FD"/>
    <w:rsid w:val="00AC54B1"/>
    <w:rsid w:val="00AC6A30"/>
    <w:rsid w:val="00AC7F1A"/>
    <w:rsid w:val="00AD01AC"/>
    <w:rsid w:val="00AD19B3"/>
    <w:rsid w:val="00AD1D02"/>
    <w:rsid w:val="00AD1FDF"/>
    <w:rsid w:val="00AD31B3"/>
    <w:rsid w:val="00AD3C5C"/>
    <w:rsid w:val="00AD6A02"/>
    <w:rsid w:val="00AD7501"/>
    <w:rsid w:val="00AD76E7"/>
    <w:rsid w:val="00AD7F92"/>
    <w:rsid w:val="00AE0E40"/>
    <w:rsid w:val="00AE1506"/>
    <w:rsid w:val="00AE287B"/>
    <w:rsid w:val="00AE29C6"/>
    <w:rsid w:val="00AE36CC"/>
    <w:rsid w:val="00AE6858"/>
    <w:rsid w:val="00AE717C"/>
    <w:rsid w:val="00AE7658"/>
    <w:rsid w:val="00AF1385"/>
    <w:rsid w:val="00AF2703"/>
    <w:rsid w:val="00AF3790"/>
    <w:rsid w:val="00AF3FAA"/>
    <w:rsid w:val="00AF419B"/>
    <w:rsid w:val="00AF51C3"/>
    <w:rsid w:val="00AF57BF"/>
    <w:rsid w:val="00AF5B8F"/>
    <w:rsid w:val="00AF6326"/>
    <w:rsid w:val="00AF678C"/>
    <w:rsid w:val="00AF7E4A"/>
    <w:rsid w:val="00B00A8C"/>
    <w:rsid w:val="00B012B9"/>
    <w:rsid w:val="00B02E81"/>
    <w:rsid w:val="00B031EF"/>
    <w:rsid w:val="00B076E9"/>
    <w:rsid w:val="00B11780"/>
    <w:rsid w:val="00B11795"/>
    <w:rsid w:val="00B11A94"/>
    <w:rsid w:val="00B12E06"/>
    <w:rsid w:val="00B12F75"/>
    <w:rsid w:val="00B13993"/>
    <w:rsid w:val="00B13E96"/>
    <w:rsid w:val="00B157D6"/>
    <w:rsid w:val="00B15DB8"/>
    <w:rsid w:val="00B175D2"/>
    <w:rsid w:val="00B1772D"/>
    <w:rsid w:val="00B20283"/>
    <w:rsid w:val="00B21243"/>
    <w:rsid w:val="00B214BB"/>
    <w:rsid w:val="00B21671"/>
    <w:rsid w:val="00B22029"/>
    <w:rsid w:val="00B2226B"/>
    <w:rsid w:val="00B22965"/>
    <w:rsid w:val="00B235AB"/>
    <w:rsid w:val="00B23E6A"/>
    <w:rsid w:val="00B240DD"/>
    <w:rsid w:val="00B26A39"/>
    <w:rsid w:val="00B30AE5"/>
    <w:rsid w:val="00B30B06"/>
    <w:rsid w:val="00B311B8"/>
    <w:rsid w:val="00B31263"/>
    <w:rsid w:val="00B32CF1"/>
    <w:rsid w:val="00B32E6D"/>
    <w:rsid w:val="00B344BA"/>
    <w:rsid w:val="00B34BEF"/>
    <w:rsid w:val="00B34F6B"/>
    <w:rsid w:val="00B34F9A"/>
    <w:rsid w:val="00B35A0F"/>
    <w:rsid w:val="00B361D1"/>
    <w:rsid w:val="00B37097"/>
    <w:rsid w:val="00B37B37"/>
    <w:rsid w:val="00B404C9"/>
    <w:rsid w:val="00B4175D"/>
    <w:rsid w:val="00B43A3A"/>
    <w:rsid w:val="00B446D0"/>
    <w:rsid w:val="00B449FE"/>
    <w:rsid w:val="00B44DDC"/>
    <w:rsid w:val="00B44DF4"/>
    <w:rsid w:val="00B4557F"/>
    <w:rsid w:val="00B455B5"/>
    <w:rsid w:val="00B46BD6"/>
    <w:rsid w:val="00B47D79"/>
    <w:rsid w:val="00B50271"/>
    <w:rsid w:val="00B50575"/>
    <w:rsid w:val="00B518CA"/>
    <w:rsid w:val="00B53C59"/>
    <w:rsid w:val="00B53F6F"/>
    <w:rsid w:val="00B553A5"/>
    <w:rsid w:val="00B554E1"/>
    <w:rsid w:val="00B5643A"/>
    <w:rsid w:val="00B56A01"/>
    <w:rsid w:val="00B5763F"/>
    <w:rsid w:val="00B60377"/>
    <w:rsid w:val="00B6323C"/>
    <w:rsid w:val="00B64375"/>
    <w:rsid w:val="00B6555C"/>
    <w:rsid w:val="00B67050"/>
    <w:rsid w:val="00B67276"/>
    <w:rsid w:val="00B67560"/>
    <w:rsid w:val="00B675BF"/>
    <w:rsid w:val="00B67F0C"/>
    <w:rsid w:val="00B70E0F"/>
    <w:rsid w:val="00B71EA2"/>
    <w:rsid w:val="00B72DD6"/>
    <w:rsid w:val="00B73402"/>
    <w:rsid w:val="00B74196"/>
    <w:rsid w:val="00B74580"/>
    <w:rsid w:val="00B76782"/>
    <w:rsid w:val="00B76E18"/>
    <w:rsid w:val="00B80448"/>
    <w:rsid w:val="00B805CA"/>
    <w:rsid w:val="00B813F3"/>
    <w:rsid w:val="00B826EB"/>
    <w:rsid w:val="00B82E3E"/>
    <w:rsid w:val="00B836F9"/>
    <w:rsid w:val="00B84559"/>
    <w:rsid w:val="00B852E3"/>
    <w:rsid w:val="00B85706"/>
    <w:rsid w:val="00B86162"/>
    <w:rsid w:val="00B86EAA"/>
    <w:rsid w:val="00B87650"/>
    <w:rsid w:val="00B87682"/>
    <w:rsid w:val="00B876ED"/>
    <w:rsid w:val="00B906AB"/>
    <w:rsid w:val="00B9228B"/>
    <w:rsid w:val="00B93E7B"/>
    <w:rsid w:val="00B94C7C"/>
    <w:rsid w:val="00B95C18"/>
    <w:rsid w:val="00B95F87"/>
    <w:rsid w:val="00B96AE8"/>
    <w:rsid w:val="00BA1A68"/>
    <w:rsid w:val="00BA1B1E"/>
    <w:rsid w:val="00BA24D8"/>
    <w:rsid w:val="00BA38FA"/>
    <w:rsid w:val="00BA4348"/>
    <w:rsid w:val="00BA4654"/>
    <w:rsid w:val="00BA4DD6"/>
    <w:rsid w:val="00BA5199"/>
    <w:rsid w:val="00BA541D"/>
    <w:rsid w:val="00BA7649"/>
    <w:rsid w:val="00BB0337"/>
    <w:rsid w:val="00BB3054"/>
    <w:rsid w:val="00BB34BA"/>
    <w:rsid w:val="00BB4163"/>
    <w:rsid w:val="00BB4BBD"/>
    <w:rsid w:val="00BB5341"/>
    <w:rsid w:val="00BB58AA"/>
    <w:rsid w:val="00BB6093"/>
    <w:rsid w:val="00BB64BF"/>
    <w:rsid w:val="00BC0526"/>
    <w:rsid w:val="00BC0EDC"/>
    <w:rsid w:val="00BC1C7D"/>
    <w:rsid w:val="00BC20CB"/>
    <w:rsid w:val="00BC2EAA"/>
    <w:rsid w:val="00BC304A"/>
    <w:rsid w:val="00BC33B8"/>
    <w:rsid w:val="00BC4A0D"/>
    <w:rsid w:val="00BC55EC"/>
    <w:rsid w:val="00BC6845"/>
    <w:rsid w:val="00BC767A"/>
    <w:rsid w:val="00BC7A48"/>
    <w:rsid w:val="00BD061B"/>
    <w:rsid w:val="00BD14A9"/>
    <w:rsid w:val="00BD17F4"/>
    <w:rsid w:val="00BD20FB"/>
    <w:rsid w:val="00BD261F"/>
    <w:rsid w:val="00BD2702"/>
    <w:rsid w:val="00BD2D06"/>
    <w:rsid w:val="00BD3C48"/>
    <w:rsid w:val="00BD4067"/>
    <w:rsid w:val="00BD4259"/>
    <w:rsid w:val="00BD5576"/>
    <w:rsid w:val="00BD55E3"/>
    <w:rsid w:val="00BD79F2"/>
    <w:rsid w:val="00BE0765"/>
    <w:rsid w:val="00BE0869"/>
    <w:rsid w:val="00BE0918"/>
    <w:rsid w:val="00BE1DB7"/>
    <w:rsid w:val="00BE2891"/>
    <w:rsid w:val="00BE30E9"/>
    <w:rsid w:val="00BE6E62"/>
    <w:rsid w:val="00BE738C"/>
    <w:rsid w:val="00BF1C77"/>
    <w:rsid w:val="00BF291C"/>
    <w:rsid w:val="00BF2C9C"/>
    <w:rsid w:val="00BF3916"/>
    <w:rsid w:val="00BF3956"/>
    <w:rsid w:val="00BF495D"/>
    <w:rsid w:val="00BF4BC3"/>
    <w:rsid w:val="00BF4DB9"/>
    <w:rsid w:val="00BF5BC2"/>
    <w:rsid w:val="00BF6416"/>
    <w:rsid w:val="00BF695B"/>
    <w:rsid w:val="00BF727B"/>
    <w:rsid w:val="00BF76BF"/>
    <w:rsid w:val="00BF792F"/>
    <w:rsid w:val="00C0263A"/>
    <w:rsid w:val="00C02F1D"/>
    <w:rsid w:val="00C03793"/>
    <w:rsid w:val="00C03B86"/>
    <w:rsid w:val="00C04BE3"/>
    <w:rsid w:val="00C06205"/>
    <w:rsid w:val="00C062C7"/>
    <w:rsid w:val="00C07B0B"/>
    <w:rsid w:val="00C07C77"/>
    <w:rsid w:val="00C1013A"/>
    <w:rsid w:val="00C10583"/>
    <w:rsid w:val="00C10C20"/>
    <w:rsid w:val="00C1189B"/>
    <w:rsid w:val="00C12320"/>
    <w:rsid w:val="00C12656"/>
    <w:rsid w:val="00C12F49"/>
    <w:rsid w:val="00C13023"/>
    <w:rsid w:val="00C13729"/>
    <w:rsid w:val="00C15923"/>
    <w:rsid w:val="00C15B02"/>
    <w:rsid w:val="00C16D14"/>
    <w:rsid w:val="00C17131"/>
    <w:rsid w:val="00C1745C"/>
    <w:rsid w:val="00C176D9"/>
    <w:rsid w:val="00C17B01"/>
    <w:rsid w:val="00C212BF"/>
    <w:rsid w:val="00C21752"/>
    <w:rsid w:val="00C232B2"/>
    <w:rsid w:val="00C23BD1"/>
    <w:rsid w:val="00C254DF"/>
    <w:rsid w:val="00C267F4"/>
    <w:rsid w:val="00C270F1"/>
    <w:rsid w:val="00C278C9"/>
    <w:rsid w:val="00C30544"/>
    <w:rsid w:val="00C31EA0"/>
    <w:rsid w:val="00C323A7"/>
    <w:rsid w:val="00C32578"/>
    <w:rsid w:val="00C32C62"/>
    <w:rsid w:val="00C330FC"/>
    <w:rsid w:val="00C33D4F"/>
    <w:rsid w:val="00C3462A"/>
    <w:rsid w:val="00C34E1E"/>
    <w:rsid w:val="00C3582D"/>
    <w:rsid w:val="00C35E84"/>
    <w:rsid w:val="00C35F64"/>
    <w:rsid w:val="00C3628C"/>
    <w:rsid w:val="00C4021A"/>
    <w:rsid w:val="00C40AAB"/>
    <w:rsid w:val="00C41A51"/>
    <w:rsid w:val="00C41E9E"/>
    <w:rsid w:val="00C43A6D"/>
    <w:rsid w:val="00C45776"/>
    <w:rsid w:val="00C47EFB"/>
    <w:rsid w:val="00C523EC"/>
    <w:rsid w:val="00C52804"/>
    <w:rsid w:val="00C52BAA"/>
    <w:rsid w:val="00C5426A"/>
    <w:rsid w:val="00C55146"/>
    <w:rsid w:val="00C559EA"/>
    <w:rsid w:val="00C5602D"/>
    <w:rsid w:val="00C561F4"/>
    <w:rsid w:val="00C5737A"/>
    <w:rsid w:val="00C60483"/>
    <w:rsid w:val="00C60564"/>
    <w:rsid w:val="00C6103E"/>
    <w:rsid w:val="00C6183C"/>
    <w:rsid w:val="00C62DEE"/>
    <w:rsid w:val="00C63B80"/>
    <w:rsid w:val="00C64352"/>
    <w:rsid w:val="00C657D2"/>
    <w:rsid w:val="00C6621A"/>
    <w:rsid w:val="00C67423"/>
    <w:rsid w:val="00C67BA2"/>
    <w:rsid w:val="00C7240A"/>
    <w:rsid w:val="00C73B8C"/>
    <w:rsid w:val="00C73D27"/>
    <w:rsid w:val="00C74508"/>
    <w:rsid w:val="00C75E69"/>
    <w:rsid w:val="00C762A0"/>
    <w:rsid w:val="00C76492"/>
    <w:rsid w:val="00C81B23"/>
    <w:rsid w:val="00C83D82"/>
    <w:rsid w:val="00C84681"/>
    <w:rsid w:val="00C84ED8"/>
    <w:rsid w:val="00C86220"/>
    <w:rsid w:val="00C86464"/>
    <w:rsid w:val="00C87019"/>
    <w:rsid w:val="00C873EF"/>
    <w:rsid w:val="00C9215C"/>
    <w:rsid w:val="00C9260A"/>
    <w:rsid w:val="00C92E83"/>
    <w:rsid w:val="00C94C66"/>
    <w:rsid w:val="00C94CAB"/>
    <w:rsid w:val="00C953DC"/>
    <w:rsid w:val="00C95445"/>
    <w:rsid w:val="00C959E1"/>
    <w:rsid w:val="00C97A0F"/>
    <w:rsid w:val="00CA0799"/>
    <w:rsid w:val="00CA08F9"/>
    <w:rsid w:val="00CA1455"/>
    <w:rsid w:val="00CA188A"/>
    <w:rsid w:val="00CA1C5F"/>
    <w:rsid w:val="00CA2C5E"/>
    <w:rsid w:val="00CA3F10"/>
    <w:rsid w:val="00CA5A89"/>
    <w:rsid w:val="00CA6989"/>
    <w:rsid w:val="00CA6BD4"/>
    <w:rsid w:val="00CA7BDF"/>
    <w:rsid w:val="00CB0679"/>
    <w:rsid w:val="00CB0AA5"/>
    <w:rsid w:val="00CB12D2"/>
    <w:rsid w:val="00CB12F8"/>
    <w:rsid w:val="00CB3063"/>
    <w:rsid w:val="00CB3B52"/>
    <w:rsid w:val="00CB3F1C"/>
    <w:rsid w:val="00CB45BE"/>
    <w:rsid w:val="00CB4BCD"/>
    <w:rsid w:val="00CB4E7C"/>
    <w:rsid w:val="00CB5B1E"/>
    <w:rsid w:val="00CB6044"/>
    <w:rsid w:val="00CB738F"/>
    <w:rsid w:val="00CC0206"/>
    <w:rsid w:val="00CC10AC"/>
    <w:rsid w:val="00CC12AD"/>
    <w:rsid w:val="00CC2D5F"/>
    <w:rsid w:val="00CC36F2"/>
    <w:rsid w:val="00CC37F4"/>
    <w:rsid w:val="00CC513F"/>
    <w:rsid w:val="00CC5B90"/>
    <w:rsid w:val="00CC5C4A"/>
    <w:rsid w:val="00CC64EB"/>
    <w:rsid w:val="00CC7055"/>
    <w:rsid w:val="00CC7DE3"/>
    <w:rsid w:val="00CC7F12"/>
    <w:rsid w:val="00CD0A43"/>
    <w:rsid w:val="00CD0A79"/>
    <w:rsid w:val="00CD10EF"/>
    <w:rsid w:val="00CD186D"/>
    <w:rsid w:val="00CD2666"/>
    <w:rsid w:val="00CD2AC3"/>
    <w:rsid w:val="00CD2E05"/>
    <w:rsid w:val="00CD3900"/>
    <w:rsid w:val="00CD442C"/>
    <w:rsid w:val="00CD4EE8"/>
    <w:rsid w:val="00CD5594"/>
    <w:rsid w:val="00CD5B6B"/>
    <w:rsid w:val="00CD5DD2"/>
    <w:rsid w:val="00CD5E53"/>
    <w:rsid w:val="00CD61B0"/>
    <w:rsid w:val="00CD6BD6"/>
    <w:rsid w:val="00CD6F73"/>
    <w:rsid w:val="00CE0DA3"/>
    <w:rsid w:val="00CE1289"/>
    <w:rsid w:val="00CE16B4"/>
    <w:rsid w:val="00CE3895"/>
    <w:rsid w:val="00CE396D"/>
    <w:rsid w:val="00CE4D82"/>
    <w:rsid w:val="00CE4FC6"/>
    <w:rsid w:val="00CE52C3"/>
    <w:rsid w:val="00CE644B"/>
    <w:rsid w:val="00CF03DF"/>
    <w:rsid w:val="00CF057E"/>
    <w:rsid w:val="00CF0E5D"/>
    <w:rsid w:val="00CF1CE6"/>
    <w:rsid w:val="00CF22D8"/>
    <w:rsid w:val="00CF3108"/>
    <w:rsid w:val="00CF31F2"/>
    <w:rsid w:val="00CF3C52"/>
    <w:rsid w:val="00CF40A2"/>
    <w:rsid w:val="00CF6923"/>
    <w:rsid w:val="00CF6990"/>
    <w:rsid w:val="00CF6B1B"/>
    <w:rsid w:val="00CF7995"/>
    <w:rsid w:val="00CF7BD1"/>
    <w:rsid w:val="00D00026"/>
    <w:rsid w:val="00D00228"/>
    <w:rsid w:val="00D0030D"/>
    <w:rsid w:val="00D004B0"/>
    <w:rsid w:val="00D007A9"/>
    <w:rsid w:val="00D00A2B"/>
    <w:rsid w:val="00D01B7A"/>
    <w:rsid w:val="00D028FE"/>
    <w:rsid w:val="00D0322A"/>
    <w:rsid w:val="00D03D65"/>
    <w:rsid w:val="00D04499"/>
    <w:rsid w:val="00D048AF"/>
    <w:rsid w:val="00D0650D"/>
    <w:rsid w:val="00D102E5"/>
    <w:rsid w:val="00D10AF5"/>
    <w:rsid w:val="00D1100D"/>
    <w:rsid w:val="00D118E9"/>
    <w:rsid w:val="00D11C19"/>
    <w:rsid w:val="00D11F6F"/>
    <w:rsid w:val="00D15FC7"/>
    <w:rsid w:val="00D176B2"/>
    <w:rsid w:val="00D2041C"/>
    <w:rsid w:val="00D2252C"/>
    <w:rsid w:val="00D22589"/>
    <w:rsid w:val="00D23E3B"/>
    <w:rsid w:val="00D2592B"/>
    <w:rsid w:val="00D25C55"/>
    <w:rsid w:val="00D25DB6"/>
    <w:rsid w:val="00D25DCA"/>
    <w:rsid w:val="00D261BC"/>
    <w:rsid w:val="00D2628A"/>
    <w:rsid w:val="00D26F14"/>
    <w:rsid w:val="00D27EF9"/>
    <w:rsid w:val="00D27F99"/>
    <w:rsid w:val="00D31821"/>
    <w:rsid w:val="00D33735"/>
    <w:rsid w:val="00D35DBB"/>
    <w:rsid w:val="00D363F8"/>
    <w:rsid w:val="00D36B20"/>
    <w:rsid w:val="00D37705"/>
    <w:rsid w:val="00D37EFD"/>
    <w:rsid w:val="00D37FAD"/>
    <w:rsid w:val="00D40D32"/>
    <w:rsid w:val="00D41296"/>
    <w:rsid w:val="00D4171B"/>
    <w:rsid w:val="00D4202D"/>
    <w:rsid w:val="00D42614"/>
    <w:rsid w:val="00D441B0"/>
    <w:rsid w:val="00D4594D"/>
    <w:rsid w:val="00D4651A"/>
    <w:rsid w:val="00D502F3"/>
    <w:rsid w:val="00D5030A"/>
    <w:rsid w:val="00D50AD1"/>
    <w:rsid w:val="00D511C0"/>
    <w:rsid w:val="00D511F8"/>
    <w:rsid w:val="00D51DC2"/>
    <w:rsid w:val="00D53018"/>
    <w:rsid w:val="00D53CFB"/>
    <w:rsid w:val="00D54468"/>
    <w:rsid w:val="00D545FC"/>
    <w:rsid w:val="00D5634F"/>
    <w:rsid w:val="00D60EE8"/>
    <w:rsid w:val="00D6119F"/>
    <w:rsid w:val="00D624E6"/>
    <w:rsid w:val="00D62CF6"/>
    <w:rsid w:val="00D64723"/>
    <w:rsid w:val="00D64851"/>
    <w:rsid w:val="00D66926"/>
    <w:rsid w:val="00D67271"/>
    <w:rsid w:val="00D67405"/>
    <w:rsid w:val="00D67B2C"/>
    <w:rsid w:val="00D70361"/>
    <w:rsid w:val="00D707A9"/>
    <w:rsid w:val="00D709B0"/>
    <w:rsid w:val="00D71036"/>
    <w:rsid w:val="00D7206A"/>
    <w:rsid w:val="00D722DC"/>
    <w:rsid w:val="00D72D22"/>
    <w:rsid w:val="00D73533"/>
    <w:rsid w:val="00D7363B"/>
    <w:rsid w:val="00D737A2"/>
    <w:rsid w:val="00D75AC9"/>
    <w:rsid w:val="00D75AEE"/>
    <w:rsid w:val="00D7617F"/>
    <w:rsid w:val="00D764C3"/>
    <w:rsid w:val="00D76794"/>
    <w:rsid w:val="00D776F0"/>
    <w:rsid w:val="00D77AEC"/>
    <w:rsid w:val="00D8018B"/>
    <w:rsid w:val="00D80ABE"/>
    <w:rsid w:val="00D80F6D"/>
    <w:rsid w:val="00D8108C"/>
    <w:rsid w:val="00D811DD"/>
    <w:rsid w:val="00D815F4"/>
    <w:rsid w:val="00D822CE"/>
    <w:rsid w:val="00D852AD"/>
    <w:rsid w:val="00D873A9"/>
    <w:rsid w:val="00D87A17"/>
    <w:rsid w:val="00D917AD"/>
    <w:rsid w:val="00D93A23"/>
    <w:rsid w:val="00D9466D"/>
    <w:rsid w:val="00D95A70"/>
    <w:rsid w:val="00D96576"/>
    <w:rsid w:val="00D965B4"/>
    <w:rsid w:val="00D9723D"/>
    <w:rsid w:val="00D973DE"/>
    <w:rsid w:val="00D97D13"/>
    <w:rsid w:val="00DA0C89"/>
    <w:rsid w:val="00DA365B"/>
    <w:rsid w:val="00DA37C8"/>
    <w:rsid w:val="00DA3D70"/>
    <w:rsid w:val="00DA4B02"/>
    <w:rsid w:val="00DA4DDF"/>
    <w:rsid w:val="00DA592E"/>
    <w:rsid w:val="00DA6D72"/>
    <w:rsid w:val="00DA78B5"/>
    <w:rsid w:val="00DA7D67"/>
    <w:rsid w:val="00DB131E"/>
    <w:rsid w:val="00DB1701"/>
    <w:rsid w:val="00DB18F0"/>
    <w:rsid w:val="00DB1DCD"/>
    <w:rsid w:val="00DB2090"/>
    <w:rsid w:val="00DB2C58"/>
    <w:rsid w:val="00DB2DEC"/>
    <w:rsid w:val="00DB3D64"/>
    <w:rsid w:val="00DB471A"/>
    <w:rsid w:val="00DB5C7A"/>
    <w:rsid w:val="00DB6279"/>
    <w:rsid w:val="00DC1549"/>
    <w:rsid w:val="00DC186B"/>
    <w:rsid w:val="00DC1A17"/>
    <w:rsid w:val="00DC3C9B"/>
    <w:rsid w:val="00DC4432"/>
    <w:rsid w:val="00DC4D34"/>
    <w:rsid w:val="00DC7948"/>
    <w:rsid w:val="00DC7AA4"/>
    <w:rsid w:val="00DD203C"/>
    <w:rsid w:val="00DD2AFA"/>
    <w:rsid w:val="00DD39B5"/>
    <w:rsid w:val="00DD3B8C"/>
    <w:rsid w:val="00DD4192"/>
    <w:rsid w:val="00DD4277"/>
    <w:rsid w:val="00DD4CAF"/>
    <w:rsid w:val="00DD4DBD"/>
    <w:rsid w:val="00DD53FF"/>
    <w:rsid w:val="00DD5FF6"/>
    <w:rsid w:val="00DD60F9"/>
    <w:rsid w:val="00DD6EF9"/>
    <w:rsid w:val="00DD757D"/>
    <w:rsid w:val="00DE0F2A"/>
    <w:rsid w:val="00DE1D55"/>
    <w:rsid w:val="00DE1DB5"/>
    <w:rsid w:val="00DE34CD"/>
    <w:rsid w:val="00DE6106"/>
    <w:rsid w:val="00DE683C"/>
    <w:rsid w:val="00DE72B3"/>
    <w:rsid w:val="00DE7754"/>
    <w:rsid w:val="00DF04B9"/>
    <w:rsid w:val="00DF04C8"/>
    <w:rsid w:val="00DF301B"/>
    <w:rsid w:val="00DF3322"/>
    <w:rsid w:val="00DF3C3A"/>
    <w:rsid w:val="00DF42E0"/>
    <w:rsid w:val="00DF4555"/>
    <w:rsid w:val="00DF4934"/>
    <w:rsid w:val="00DF4A5B"/>
    <w:rsid w:val="00DF50F7"/>
    <w:rsid w:val="00DF5D90"/>
    <w:rsid w:val="00DF62E1"/>
    <w:rsid w:val="00DF63E0"/>
    <w:rsid w:val="00DF6520"/>
    <w:rsid w:val="00DF69E5"/>
    <w:rsid w:val="00DF7875"/>
    <w:rsid w:val="00DF78E1"/>
    <w:rsid w:val="00E024B0"/>
    <w:rsid w:val="00E02BB3"/>
    <w:rsid w:val="00E03A20"/>
    <w:rsid w:val="00E03ECA"/>
    <w:rsid w:val="00E046D3"/>
    <w:rsid w:val="00E04E71"/>
    <w:rsid w:val="00E05970"/>
    <w:rsid w:val="00E06772"/>
    <w:rsid w:val="00E0744D"/>
    <w:rsid w:val="00E0764D"/>
    <w:rsid w:val="00E1040E"/>
    <w:rsid w:val="00E10DC6"/>
    <w:rsid w:val="00E117DB"/>
    <w:rsid w:val="00E13797"/>
    <w:rsid w:val="00E13BCF"/>
    <w:rsid w:val="00E140B0"/>
    <w:rsid w:val="00E14451"/>
    <w:rsid w:val="00E14DF5"/>
    <w:rsid w:val="00E15B06"/>
    <w:rsid w:val="00E15CFE"/>
    <w:rsid w:val="00E16BAA"/>
    <w:rsid w:val="00E1720D"/>
    <w:rsid w:val="00E17333"/>
    <w:rsid w:val="00E219EF"/>
    <w:rsid w:val="00E21A82"/>
    <w:rsid w:val="00E233D8"/>
    <w:rsid w:val="00E236C0"/>
    <w:rsid w:val="00E251A8"/>
    <w:rsid w:val="00E264A3"/>
    <w:rsid w:val="00E26E9B"/>
    <w:rsid w:val="00E2722F"/>
    <w:rsid w:val="00E30F0A"/>
    <w:rsid w:val="00E33AF9"/>
    <w:rsid w:val="00E352AA"/>
    <w:rsid w:val="00E3685F"/>
    <w:rsid w:val="00E37EDD"/>
    <w:rsid w:val="00E4005F"/>
    <w:rsid w:val="00E400CF"/>
    <w:rsid w:val="00E4088E"/>
    <w:rsid w:val="00E40CB0"/>
    <w:rsid w:val="00E426A4"/>
    <w:rsid w:val="00E43E56"/>
    <w:rsid w:val="00E44150"/>
    <w:rsid w:val="00E4772C"/>
    <w:rsid w:val="00E478B0"/>
    <w:rsid w:val="00E47A42"/>
    <w:rsid w:val="00E50F13"/>
    <w:rsid w:val="00E525BB"/>
    <w:rsid w:val="00E54B9A"/>
    <w:rsid w:val="00E54DFC"/>
    <w:rsid w:val="00E600DC"/>
    <w:rsid w:val="00E60182"/>
    <w:rsid w:val="00E60D10"/>
    <w:rsid w:val="00E614BA"/>
    <w:rsid w:val="00E61C83"/>
    <w:rsid w:val="00E621DE"/>
    <w:rsid w:val="00E64686"/>
    <w:rsid w:val="00E656C1"/>
    <w:rsid w:val="00E65FA1"/>
    <w:rsid w:val="00E66002"/>
    <w:rsid w:val="00E66752"/>
    <w:rsid w:val="00E668D1"/>
    <w:rsid w:val="00E66BB8"/>
    <w:rsid w:val="00E67BD5"/>
    <w:rsid w:val="00E714EC"/>
    <w:rsid w:val="00E71862"/>
    <w:rsid w:val="00E719D8"/>
    <w:rsid w:val="00E720ED"/>
    <w:rsid w:val="00E7289D"/>
    <w:rsid w:val="00E729B5"/>
    <w:rsid w:val="00E72D95"/>
    <w:rsid w:val="00E72E2F"/>
    <w:rsid w:val="00E73139"/>
    <w:rsid w:val="00E73511"/>
    <w:rsid w:val="00E73613"/>
    <w:rsid w:val="00E74AE3"/>
    <w:rsid w:val="00E74CBF"/>
    <w:rsid w:val="00E74F0C"/>
    <w:rsid w:val="00E752AF"/>
    <w:rsid w:val="00E758B8"/>
    <w:rsid w:val="00E75D54"/>
    <w:rsid w:val="00E765DA"/>
    <w:rsid w:val="00E766AD"/>
    <w:rsid w:val="00E7689B"/>
    <w:rsid w:val="00E76D5E"/>
    <w:rsid w:val="00E807EF"/>
    <w:rsid w:val="00E81462"/>
    <w:rsid w:val="00E81C2D"/>
    <w:rsid w:val="00E826BC"/>
    <w:rsid w:val="00E83DE6"/>
    <w:rsid w:val="00E8426D"/>
    <w:rsid w:val="00E85083"/>
    <w:rsid w:val="00E87760"/>
    <w:rsid w:val="00E87AAF"/>
    <w:rsid w:val="00E87F40"/>
    <w:rsid w:val="00E909D6"/>
    <w:rsid w:val="00E916F5"/>
    <w:rsid w:val="00E936B2"/>
    <w:rsid w:val="00E93B8E"/>
    <w:rsid w:val="00E94EC6"/>
    <w:rsid w:val="00E951F3"/>
    <w:rsid w:val="00E961DB"/>
    <w:rsid w:val="00E96BD5"/>
    <w:rsid w:val="00EA2F26"/>
    <w:rsid w:val="00EA373F"/>
    <w:rsid w:val="00EA5A60"/>
    <w:rsid w:val="00EA63A2"/>
    <w:rsid w:val="00EB1FFA"/>
    <w:rsid w:val="00EB377B"/>
    <w:rsid w:val="00EB401F"/>
    <w:rsid w:val="00EB69AD"/>
    <w:rsid w:val="00EB716E"/>
    <w:rsid w:val="00EC0252"/>
    <w:rsid w:val="00EC05EE"/>
    <w:rsid w:val="00EC17F2"/>
    <w:rsid w:val="00EC2BC1"/>
    <w:rsid w:val="00EC5DFA"/>
    <w:rsid w:val="00EC624F"/>
    <w:rsid w:val="00EC749A"/>
    <w:rsid w:val="00EC76A3"/>
    <w:rsid w:val="00ED1A05"/>
    <w:rsid w:val="00ED3212"/>
    <w:rsid w:val="00ED3B07"/>
    <w:rsid w:val="00ED3DCB"/>
    <w:rsid w:val="00ED3E9F"/>
    <w:rsid w:val="00ED4266"/>
    <w:rsid w:val="00ED4782"/>
    <w:rsid w:val="00ED4869"/>
    <w:rsid w:val="00ED4C76"/>
    <w:rsid w:val="00ED5173"/>
    <w:rsid w:val="00ED575C"/>
    <w:rsid w:val="00ED5A2E"/>
    <w:rsid w:val="00ED5EB3"/>
    <w:rsid w:val="00ED6200"/>
    <w:rsid w:val="00ED6B0F"/>
    <w:rsid w:val="00ED707D"/>
    <w:rsid w:val="00ED739D"/>
    <w:rsid w:val="00ED75FF"/>
    <w:rsid w:val="00ED7782"/>
    <w:rsid w:val="00ED788F"/>
    <w:rsid w:val="00ED7BA6"/>
    <w:rsid w:val="00EE11DA"/>
    <w:rsid w:val="00EE12B9"/>
    <w:rsid w:val="00EE1AD3"/>
    <w:rsid w:val="00EE2E38"/>
    <w:rsid w:val="00EE3A9D"/>
    <w:rsid w:val="00EE523A"/>
    <w:rsid w:val="00EE5A3F"/>
    <w:rsid w:val="00EE622C"/>
    <w:rsid w:val="00EE66F5"/>
    <w:rsid w:val="00EE69DC"/>
    <w:rsid w:val="00EF026F"/>
    <w:rsid w:val="00EF0958"/>
    <w:rsid w:val="00EF0E36"/>
    <w:rsid w:val="00EF10C9"/>
    <w:rsid w:val="00EF13BC"/>
    <w:rsid w:val="00EF1E2F"/>
    <w:rsid w:val="00EF207C"/>
    <w:rsid w:val="00EF2231"/>
    <w:rsid w:val="00EF523B"/>
    <w:rsid w:val="00EF53DC"/>
    <w:rsid w:val="00EF65C3"/>
    <w:rsid w:val="00EF65D0"/>
    <w:rsid w:val="00EF7336"/>
    <w:rsid w:val="00EF7E2C"/>
    <w:rsid w:val="00F00CD3"/>
    <w:rsid w:val="00F014C5"/>
    <w:rsid w:val="00F017CB"/>
    <w:rsid w:val="00F01AB7"/>
    <w:rsid w:val="00F027D2"/>
    <w:rsid w:val="00F04135"/>
    <w:rsid w:val="00F04876"/>
    <w:rsid w:val="00F0576F"/>
    <w:rsid w:val="00F06A79"/>
    <w:rsid w:val="00F06F72"/>
    <w:rsid w:val="00F0723B"/>
    <w:rsid w:val="00F0724F"/>
    <w:rsid w:val="00F1012A"/>
    <w:rsid w:val="00F10B21"/>
    <w:rsid w:val="00F10E21"/>
    <w:rsid w:val="00F11A0D"/>
    <w:rsid w:val="00F138E8"/>
    <w:rsid w:val="00F14D37"/>
    <w:rsid w:val="00F15780"/>
    <w:rsid w:val="00F16D2E"/>
    <w:rsid w:val="00F1733B"/>
    <w:rsid w:val="00F17CF9"/>
    <w:rsid w:val="00F21805"/>
    <w:rsid w:val="00F21B34"/>
    <w:rsid w:val="00F22117"/>
    <w:rsid w:val="00F22447"/>
    <w:rsid w:val="00F2310B"/>
    <w:rsid w:val="00F232A3"/>
    <w:rsid w:val="00F23400"/>
    <w:rsid w:val="00F23CC0"/>
    <w:rsid w:val="00F23F60"/>
    <w:rsid w:val="00F24242"/>
    <w:rsid w:val="00F24D14"/>
    <w:rsid w:val="00F2598A"/>
    <w:rsid w:val="00F25B87"/>
    <w:rsid w:val="00F26755"/>
    <w:rsid w:val="00F26E6A"/>
    <w:rsid w:val="00F26FF3"/>
    <w:rsid w:val="00F27145"/>
    <w:rsid w:val="00F271B6"/>
    <w:rsid w:val="00F301AF"/>
    <w:rsid w:val="00F303B2"/>
    <w:rsid w:val="00F308EE"/>
    <w:rsid w:val="00F30AB9"/>
    <w:rsid w:val="00F32DFC"/>
    <w:rsid w:val="00F335AD"/>
    <w:rsid w:val="00F33C07"/>
    <w:rsid w:val="00F35687"/>
    <w:rsid w:val="00F35D1D"/>
    <w:rsid w:val="00F36CC6"/>
    <w:rsid w:val="00F3756F"/>
    <w:rsid w:val="00F41281"/>
    <w:rsid w:val="00F42FE9"/>
    <w:rsid w:val="00F430F7"/>
    <w:rsid w:val="00F435A6"/>
    <w:rsid w:val="00F43737"/>
    <w:rsid w:val="00F43968"/>
    <w:rsid w:val="00F44F61"/>
    <w:rsid w:val="00F45F99"/>
    <w:rsid w:val="00F4631C"/>
    <w:rsid w:val="00F463E9"/>
    <w:rsid w:val="00F509F2"/>
    <w:rsid w:val="00F51512"/>
    <w:rsid w:val="00F52904"/>
    <w:rsid w:val="00F52934"/>
    <w:rsid w:val="00F52A21"/>
    <w:rsid w:val="00F54AFA"/>
    <w:rsid w:val="00F54F67"/>
    <w:rsid w:val="00F56354"/>
    <w:rsid w:val="00F57098"/>
    <w:rsid w:val="00F57513"/>
    <w:rsid w:val="00F57830"/>
    <w:rsid w:val="00F57C14"/>
    <w:rsid w:val="00F60924"/>
    <w:rsid w:val="00F61500"/>
    <w:rsid w:val="00F62473"/>
    <w:rsid w:val="00F63E0B"/>
    <w:rsid w:val="00F63E77"/>
    <w:rsid w:val="00F64D74"/>
    <w:rsid w:val="00F669E2"/>
    <w:rsid w:val="00F66FAA"/>
    <w:rsid w:val="00F67AE5"/>
    <w:rsid w:val="00F67C01"/>
    <w:rsid w:val="00F70156"/>
    <w:rsid w:val="00F70C73"/>
    <w:rsid w:val="00F7106A"/>
    <w:rsid w:val="00F71EB1"/>
    <w:rsid w:val="00F72D08"/>
    <w:rsid w:val="00F74823"/>
    <w:rsid w:val="00F7516C"/>
    <w:rsid w:val="00F755FA"/>
    <w:rsid w:val="00F77E57"/>
    <w:rsid w:val="00F80C04"/>
    <w:rsid w:val="00F81C0F"/>
    <w:rsid w:val="00F82440"/>
    <w:rsid w:val="00F82604"/>
    <w:rsid w:val="00F843B7"/>
    <w:rsid w:val="00F847D9"/>
    <w:rsid w:val="00F854AB"/>
    <w:rsid w:val="00F8677E"/>
    <w:rsid w:val="00F875A6"/>
    <w:rsid w:val="00F87C1E"/>
    <w:rsid w:val="00F90B5C"/>
    <w:rsid w:val="00F920C6"/>
    <w:rsid w:val="00F9233C"/>
    <w:rsid w:val="00F93FC4"/>
    <w:rsid w:val="00FA173E"/>
    <w:rsid w:val="00FA18B1"/>
    <w:rsid w:val="00FA21FE"/>
    <w:rsid w:val="00FA3C52"/>
    <w:rsid w:val="00FA43C0"/>
    <w:rsid w:val="00FA4764"/>
    <w:rsid w:val="00FA4ACC"/>
    <w:rsid w:val="00FA4E6C"/>
    <w:rsid w:val="00FA4F0F"/>
    <w:rsid w:val="00FA54F6"/>
    <w:rsid w:val="00FA5805"/>
    <w:rsid w:val="00FA7267"/>
    <w:rsid w:val="00FA7634"/>
    <w:rsid w:val="00FB01ED"/>
    <w:rsid w:val="00FB0F24"/>
    <w:rsid w:val="00FB11B0"/>
    <w:rsid w:val="00FB1534"/>
    <w:rsid w:val="00FB258D"/>
    <w:rsid w:val="00FB2CE9"/>
    <w:rsid w:val="00FB2ECE"/>
    <w:rsid w:val="00FB30B0"/>
    <w:rsid w:val="00FB5180"/>
    <w:rsid w:val="00FB5780"/>
    <w:rsid w:val="00FB5A2D"/>
    <w:rsid w:val="00FB5F2A"/>
    <w:rsid w:val="00FB68AD"/>
    <w:rsid w:val="00FB7B76"/>
    <w:rsid w:val="00FC0B86"/>
    <w:rsid w:val="00FC0F96"/>
    <w:rsid w:val="00FC16C1"/>
    <w:rsid w:val="00FC1A1B"/>
    <w:rsid w:val="00FC2234"/>
    <w:rsid w:val="00FC2D2B"/>
    <w:rsid w:val="00FC4DF4"/>
    <w:rsid w:val="00FC573F"/>
    <w:rsid w:val="00FC5F0A"/>
    <w:rsid w:val="00FC6125"/>
    <w:rsid w:val="00FC6226"/>
    <w:rsid w:val="00FC6FA3"/>
    <w:rsid w:val="00FC7289"/>
    <w:rsid w:val="00FD06D2"/>
    <w:rsid w:val="00FD0D74"/>
    <w:rsid w:val="00FD1E22"/>
    <w:rsid w:val="00FD21DF"/>
    <w:rsid w:val="00FD2272"/>
    <w:rsid w:val="00FD24F4"/>
    <w:rsid w:val="00FD6C9E"/>
    <w:rsid w:val="00FD6F67"/>
    <w:rsid w:val="00FD70E7"/>
    <w:rsid w:val="00FD7DF8"/>
    <w:rsid w:val="00FE03B4"/>
    <w:rsid w:val="00FE13A8"/>
    <w:rsid w:val="00FE16CE"/>
    <w:rsid w:val="00FE2D26"/>
    <w:rsid w:val="00FE2E05"/>
    <w:rsid w:val="00FE529F"/>
    <w:rsid w:val="00FE57C7"/>
    <w:rsid w:val="00FE59D3"/>
    <w:rsid w:val="00FE6366"/>
    <w:rsid w:val="00FE7717"/>
    <w:rsid w:val="00FE7E63"/>
    <w:rsid w:val="00FF0605"/>
    <w:rsid w:val="00FF0962"/>
    <w:rsid w:val="00FF1358"/>
    <w:rsid w:val="00FF136A"/>
    <w:rsid w:val="00FF1887"/>
    <w:rsid w:val="00FF1F2D"/>
    <w:rsid w:val="00FF2016"/>
    <w:rsid w:val="00FF32C0"/>
    <w:rsid w:val="00FF5073"/>
    <w:rsid w:val="00FF50D9"/>
    <w:rsid w:val="00FF5135"/>
    <w:rsid w:val="00FF513A"/>
    <w:rsid w:val="00FF5E3E"/>
    <w:rsid w:val="00FF5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20721"/>
    <w:pPr>
      <w:widowControl w:val="0"/>
      <w:jc w:val="both"/>
    </w:pPr>
    <w:rPr>
      <w:kern w:val="2"/>
      <w:sz w:val="21"/>
    </w:rPr>
  </w:style>
  <w:style w:type="paragraph" w:styleId="1">
    <w:name w:val="heading 1"/>
    <w:aliases w:val="H1,Normal + Font: Helvetica,Bold,Space Before 12 pt,Not Bold,NMP Heading 1,app heading 1,l1,h1,H11,章,标准章,标题 1A,nms Chapter,Huvudrubrik,NMP Heading1,Normal+Font:Helvetica,space bof..,Section Head,Head 1 (Chapter heading),1st level,I1,heading 1,h11,R"/>
    <w:basedOn w:val="a0"/>
    <w:next w:val="20"/>
    <w:autoRedefine/>
    <w:qFormat/>
    <w:rsid w:val="00563C5F"/>
    <w:pPr>
      <w:keepNext/>
      <w:numPr>
        <w:numId w:val="1"/>
      </w:numPr>
      <w:adjustRightInd w:val="0"/>
      <w:spacing w:line="360" w:lineRule="auto"/>
      <w:jc w:val="left"/>
      <w:textAlignment w:val="baseline"/>
      <w:outlineLvl w:val="0"/>
    </w:pPr>
    <w:rPr>
      <w:b/>
      <w:kern w:val="44"/>
      <w:sz w:val="28"/>
    </w:rPr>
  </w:style>
  <w:style w:type="paragraph" w:styleId="2">
    <w:name w:val="heading 2"/>
    <w:aliases w:val="heading 2+ Indent: Left 0.25 in,Head2A,2,H2,H21,Chapter X.X. Statement,h2,Header 2,l2,Level 2 Head,heading 2,节,1.1,1.1  heading 2,UNDERRUBRIK 1-2,2nd level,õberschrift 2,heading8,Head 2,ITT t2,PA Major Section,Livello 2,R2,Heading 2 Hidden,I2,M2,b"/>
    <w:basedOn w:val="a0"/>
    <w:next w:val="20"/>
    <w:autoRedefine/>
    <w:qFormat/>
    <w:rsid w:val="00F014C5"/>
    <w:pPr>
      <w:keepNext/>
      <w:keepLines/>
      <w:numPr>
        <w:ilvl w:val="1"/>
        <w:numId w:val="1"/>
      </w:numPr>
      <w:spacing w:line="360" w:lineRule="auto"/>
      <w:outlineLvl w:val="1"/>
    </w:pPr>
    <w:rPr>
      <w:b/>
      <w:sz w:val="24"/>
    </w:rPr>
  </w:style>
  <w:style w:type="paragraph" w:styleId="3">
    <w:name w:val="heading 3"/>
    <w:aliases w:val="heading 3 + Indent: Left 0.25 in,标题 3 Char,heading 3 + Indent: Left 0.25 in Char,H3,Underrubrik2,h3,heading 3TOC,PA Minor Section,l3,CT,ITT t3,TE Heading,Heading3,H3-Heading 3,3,l3.3,list 3,list3,subhead,1.,Heading No. L3,heading 3,l31,CT1,H31,l32"/>
    <w:basedOn w:val="a0"/>
    <w:next w:val="20"/>
    <w:autoRedefine/>
    <w:qFormat/>
    <w:rsid w:val="005353F2"/>
    <w:pPr>
      <w:keepNext/>
      <w:keepLines/>
      <w:numPr>
        <w:ilvl w:val="2"/>
        <w:numId w:val="1"/>
      </w:numPr>
      <w:spacing w:line="360" w:lineRule="auto"/>
      <w:outlineLvl w:val="2"/>
    </w:pPr>
    <w:rPr>
      <w:rFonts w:ascii="Arial" w:hAnsi="Arial" w:cs="Arial"/>
      <w:b/>
    </w:rPr>
  </w:style>
  <w:style w:type="paragraph" w:styleId="4">
    <w:name w:val="heading 4"/>
    <w:aliases w:val="heading 4 + Indent: Left 0.5 in,h4,b4,H4,H41,h41,H42,h42,H43,h43,H411,h411,H421,h421,H44,h44,H412,h412,H422,h422,H431,h431,H45,h45,H413,h413,H423,h423,H432,h432,H46,h46,H47,h47,1.1.1.1 Heading 4,heading 4,heading 41,heading 42,标题3a,4th level,4H"/>
    <w:basedOn w:val="a0"/>
    <w:next w:val="20"/>
    <w:autoRedefine/>
    <w:qFormat/>
    <w:rsid w:val="004C317E"/>
    <w:pPr>
      <w:keepNext/>
      <w:keepLines/>
      <w:numPr>
        <w:ilvl w:val="3"/>
        <w:numId w:val="1"/>
      </w:numPr>
      <w:spacing w:line="360" w:lineRule="auto"/>
      <w:ind w:left="862" w:hanging="862"/>
      <w:outlineLvl w:val="3"/>
    </w:pPr>
    <w:rPr>
      <w:b/>
    </w:rPr>
  </w:style>
  <w:style w:type="paragraph" w:styleId="5">
    <w:name w:val="heading 5"/>
    <w:aliases w:val="h5,l5,hm,Table label,mh2,Module heading 2,Head 5,list 5,5,IS41 Heading 5,H5,L1 Heading 5,H51,L1 Heading 51,H52,L1 Heading 52,H53,L1 Heading 53,H54,L1 Heading 54,H55,L1 Heading 55,H56,L1 Heading 56,H57,L1 Heading 57,H58,L1 Heading 58,H59,H510,Headin"/>
    <w:basedOn w:val="a0"/>
    <w:next w:val="20"/>
    <w:autoRedefine/>
    <w:qFormat/>
    <w:rsid w:val="00563C5F"/>
    <w:pPr>
      <w:keepNext/>
      <w:keepLines/>
      <w:numPr>
        <w:ilvl w:val="4"/>
        <w:numId w:val="1"/>
      </w:numPr>
      <w:spacing w:line="360" w:lineRule="auto"/>
      <w:outlineLvl w:val="4"/>
    </w:pPr>
    <w:rPr>
      <w:b/>
    </w:rPr>
  </w:style>
  <w:style w:type="paragraph" w:styleId="6">
    <w:name w:val="heading 6"/>
    <w:aliases w:val="cnp,Caption number (page-wide),Figure label,h6,l6,hsm,list 6,Appendix,T1,6,heading 6,Heading6,h61,h62,Bullet list,H6,sub-dash,sd,heading 6+Indent,1.1.1.1.1.1 标题 6,L6,PIM 6,BOD 4,正文六级标题,Third Subheading,标题 6-1"/>
    <w:basedOn w:val="a0"/>
    <w:next w:val="20"/>
    <w:autoRedefine/>
    <w:qFormat/>
    <w:rsid w:val="00563C5F"/>
    <w:pPr>
      <w:widowControl/>
      <w:numPr>
        <w:ilvl w:val="5"/>
        <w:numId w:val="1"/>
      </w:numPr>
      <w:overflowPunct w:val="0"/>
      <w:autoSpaceDE w:val="0"/>
      <w:autoSpaceDN w:val="0"/>
      <w:adjustRightInd w:val="0"/>
      <w:textAlignment w:val="baseline"/>
      <w:outlineLvl w:val="5"/>
    </w:pPr>
    <w:rPr>
      <w:b/>
      <w:noProof/>
      <w:kern w:val="0"/>
      <w:szCs w:val="21"/>
    </w:rPr>
  </w:style>
  <w:style w:type="paragraph" w:styleId="7">
    <w:name w:val="heading 7"/>
    <w:aliases w:val="st,letter list,Bulleted list,L7,heading 7,不用,PIM 7,（1）"/>
    <w:basedOn w:val="5"/>
    <w:next w:val="20"/>
    <w:autoRedefine/>
    <w:qFormat/>
    <w:rsid w:val="00563C5F"/>
    <w:pPr>
      <w:widowControl/>
      <w:numPr>
        <w:ilvl w:val="6"/>
      </w:numPr>
      <w:overflowPunct w:val="0"/>
      <w:autoSpaceDE w:val="0"/>
      <w:autoSpaceDN w:val="0"/>
      <w:adjustRightInd w:val="0"/>
      <w:textAlignment w:val="baseline"/>
      <w:outlineLvl w:val="6"/>
    </w:pPr>
    <w:rPr>
      <w:noProof/>
      <w:kern w:val="0"/>
      <w:szCs w:val="21"/>
    </w:rPr>
  </w:style>
  <w:style w:type="paragraph" w:styleId="8">
    <w:name w:val="heading 8"/>
    <w:aliases w:val="tt,Legal Level 1.1.1.,Center Bold,heading 8,不用8,注意框体,Table Heading"/>
    <w:basedOn w:val="5"/>
    <w:next w:val="20"/>
    <w:autoRedefine/>
    <w:qFormat/>
    <w:rsid w:val="00563C5F"/>
    <w:pPr>
      <w:widowControl/>
      <w:numPr>
        <w:ilvl w:val="7"/>
      </w:numPr>
      <w:overflowPunct w:val="0"/>
      <w:autoSpaceDE w:val="0"/>
      <w:autoSpaceDN w:val="0"/>
      <w:adjustRightInd w:val="0"/>
      <w:textAlignment w:val="baseline"/>
      <w:outlineLvl w:val="7"/>
    </w:pPr>
    <w:rPr>
      <w:noProof/>
      <w:kern w:val="0"/>
      <w:szCs w:val="21"/>
    </w:rPr>
  </w:style>
  <w:style w:type="paragraph" w:styleId="9">
    <w:name w:val="heading 9"/>
    <w:aliases w:val="ft,ctc,Caption text (column-wide),table,t,table left,tl,table title,标题 45,heading 9,HF,Figure Heading,FH,Section,Heading 9 (RFQ),Titre 10,不用9,PIM 9"/>
    <w:basedOn w:val="5"/>
    <w:next w:val="20"/>
    <w:autoRedefine/>
    <w:qFormat/>
    <w:rsid w:val="00563C5F"/>
    <w:pPr>
      <w:widowControl/>
      <w:numPr>
        <w:ilvl w:val="8"/>
      </w:numPr>
      <w:overflowPunct w:val="0"/>
      <w:autoSpaceDE w:val="0"/>
      <w:autoSpaceDN w:val="0"/>
      <w:adjustRightInd w:val="0"/>
      <w:textAlignment w:val="baseline"/>
      <w:outlineLvl w:val="8"/>
    </w:pPr>
    <w:rPr>
      <w:noProof/>
      <w:kern w:val="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75">
    <w:name w:val="7表格5：表中文字居右"/>
    <w:basedOn w:val="73"/>
    <w:autoRedefine/>
    <w:rsid w:val="005F130A"/>
    <w:pPr>
      <w:jc w:val="right"/>
    </w:pPr>
  </w:style>
  <w:style w:type="paragraph" w:styleId="a4">
    <w:name w:val="Document Map"/>
    <w:basedOn w:val="a0"/>
    <w:semiHidden/>
    <w:pPr>
      <w:shd w:val="clear" w:color="auto" w:fill="000080"/>
    </w:pPr>
  </w:style>
  <w:style w:type="paragraph" w:customStyle="1" w:styleId="40">
    <w:name w:val="4扉页：目录"/>
    <w:basedOn w:val="a0"/>
    <w:autoRedefine/>
    <w:rsid w:val="004703A9"/>
    <w:pPr>
      <w:spacing w:line="360" w:lineRule="auto"/>
      <w:jc w:val="center"/>
    </w:pPr>
    <w:rPr>
      <w:b/>
      <w:sz w:val="32"/>
    </w:rPr>
  </w:style>
  <w:style w:type="paragraph" w:styleId="10">
    <w:name w:val="toc 1"/>
    <w:basedOn w:val="a0"/>
    <w:next w:val="a0"/>
    <w:autoRedefine/>
    <w:uiPriority w:val="39"/>
    <w:pPr>
      <w:spacing w:before="120" w:after="120"/>
      <w:jc w:val="left"/>
    </w:pPr>
    <w:rPr>
      <w:caps/>
    </w:rPr>
  </w:style>
  <w:style w:type="paragraph" w:styleId="21">
    <w:name w:val="toc 2"/>
    <w:basedOn w:val="a0"/>
    <w:next w:val="a0"/>
    <w:autoRedefine/>
    <w:uiPriority w:val="39"/>
    <w:pPr>
      <w:ind w:left="210"/>
      <w:jc w:val="left"/>
    </w:pPr>
    <w:rPr>
      <w:smallCaps/>
      <w:sz w:val="20"/>
    </w:rPr>
  </w:style>
  <w:style w:type="paragraph" w:styleId="31">
    <w:name w:val="toc 3"/>
    <w:basedOn w:val="a0"/>
    <w:next w:val="a0"/>
    <w:autoRedefine/>
    <w:uiPriority w:val="39"/>
    <w:rsid w:val="00925CAD"/>
    <w:pPr>
      <w:tabs>
        <w:tab w:val="left" w:pos="1260"/>
        <w:tab w:val="right" w:leader="dot" w:pos="8302"/>
      </w:tabs>
      <w:ind w:left="420"/>
      <w:jc w:val="left"/>
    </w:pPr>
    <w:rPr>
      <w:i/>
      <w:sz w:val="20"/>
    </w:rPr>
  </w:style>
  <w:style w:type="paragraph" w:styleId="41">
    <w:name w:val="toc 4"/>
    <w:basedOn w:val="a0"/>
    <w:next w:val="a0"/>
    <w:autoRedefine/>
    <w:semiHidden/>
    <w:pPr>
      <w:ind w:left="630"/>
      <w:jc w:val="left"/>
    </w:pPr>
    <w:rPr>
      <w:sz w:val="18"/>
    </w:rPr>
  </w:style>
  <w:style w:type="paragraph" w:styleId="50">
    <w:name w:val="toc 5"/>
    <w:basedOn w:val="a0"/>
    <w:next w:val="a0"/>
    <w:autoRedefine/>
    <w:semiHidden/>
    <w:pPr>
      <w:ind w:left="840"/>
      <w:jc w:val="left"/>
    </w:pPr>
    <w:rPr>
      <w:sz w:val="18"/>
    </w:rPr>
  </w:style>
  <w:style w:type="paragraph" w:styleId="60">
    <w:name w:val="toc 6"/>
    <w:basedOn w:val="a0"/>
    <w:next w:val="a0"/>
    <w:autoRedefine/>
    <w:semiHidden/>
    <w:pPr>
      <w:ind w:left="1050"/>
      <w:jc w:val="left"/>
    </w:pPr>
    <w:rPr>
      <w:sz w:val="18"/>
    </w:rPr>
  </w:style>
  <w:style w:type="paragraph" w:styleId="70">
    <w:name w:val="toc 7"/>
    <w:basedOn w:val="a0"/>
    <w:next w:val="a0"/>
    <w:autoRedefine/>
    <w:semiHidden/>
    <w:pPr>
      <w:ind w:left="1260"/>
      <w:jc w:val="left"/>
    </w:pPr>
    <w:rPr>
      <w:sz w:val="18"/>
    </w:rPr>
  </w:style>
  <w:style w:type="paragraph" w:styleId="80">
    <w:name w:val="toc 8"/>
    <w:basedOn w:val="a0"/>
    <w:next w:val="a0"/>
    <w:autoRedefine/>
    <w:semiHidden/>
    <w:pPr>
      <w:ind w:left="1470"/>
      <w:jc w:val="left"/>
    </w:pPr>
    <w:rPr>
      <w:sz w:val="18"/>
    </w:rPr>
  </w:style>
  <w:style w:type="paragraph" w:styleId="90">
    <w:name w:val="toc 9"/>
    <w:basedOn w:val="a0"/>
    <w:next w:val="a0"/>
    <w:autoRedefine/>
    <w:semiHidden/>
    <w:pPr>
      <w:ind w:left="1680"/>
      <w:jc w:val="left"/>
    </w:pPr>
    <w:rPr>
      <w:sz w:val="18"/>
    </w:rPr>
  </w:style>
  <w:style w:type="paragraph" w:customStyle="1" w:styleId="74">
    <w:name w:val="7表格4：表中文字居中"/>
    <w:basedOn w:val="a0"/>
    <w:autoRedefine/>
    <w:rsid w:val="00E719D8"/>
    <w:pPr>
      <w:jc w:val="center"/>
    </w:pPr>
    <w:rPr>
      <w:rFonts w:ascii="Arial" w:hAnsi="Arial" w:cs="宋体"/>
      <w:sz w:val="18"/>
    </w:rPr>
  </w:style>
  <w:style w:type="paragraph" w:styleId="a5">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cap"/>
    <w:basedOn w:val="a0"/>
    <w:next w:val="a0"/>
    <w:link w:val="Char1"/>
    <w:qFormat/>
    <w:rsid w:val="000740AB"/>
    <w:pPr>
      <w:widowControl/>
      <w:spacing w:after="120" w:line="360" w:lineRule="auto"/>
      <w:jc w:val="left"/>
    </w:pPr>
    <w:rPr>
      <w:rFonts w:ascii="Arial" w:hAnsi="Arial"/>
      <w:kern w:val="0"/>
      <w:sz w:val="18"/>
    </w:rPr>
  </w:style>
  <w:style w:type="character" w:styleId="a6">
    <w:name w:val="annotation reference"/>
    <w:basedOn w:val="a1"/>
    <w:semiHidden/>
    <w:rsid w:val="00E87760"/>
    <w:rPr>
      <w:sz w:val="21"/>
      <w:szCs w:val="21"/>
    </w:rPr>
  </w:style>
  <w:style w:type="paragraph" w:styleId="a7">
    <w:name w:val="annotation text"/>
    <w:basedOn w:val="a0"/>
    <w:semiHidden/>
    <w:rsid w:val="00E87760"/>
    <w:pPr>
      <w:jc w:val="left"/>
    </w:pPr>
  </w:style>
  <w:style w:type="paragraph" w:styleId="a8">
    <w:name w:val="annotation subject"/>
    <w:basedOn w:val="a7"/>
    <w:next w:val="a7"/>
    <w:semiHidden/>
    <w:rsid w:val="00E87760"/>
    <w:rPr>
      <w:b/>
      <w:bCs/>
    </w:rPr>
  </w:style>
  <w:style w:type="paragraph" w:styleId="a9">
    <w:name w:val="Balloon Text"/>
    <w:basedOn w:val="a0"/>
    <w:semiHidden/>
    <w:rsid w:val="00E87760"/>
    <w:rPr>
      <w:sz w:val="18"/>
      <w:szCs w:val="18"/>
    </w:rPr>
  </w:style>
  <w:style w:type="paragraph" w:styleId="aa">
    <w:name w:val="header"/>
    <w:basedOn w:val="a0"/>
    <w:link w:val="Char"/>
    <w:autoRedefine/>
    <w:rsid w:val="00905B02"/>
    <w:pPr>
      <w:pBdr>
        <w:bottom w:val="single" w:sz="6" w:space="1" w:color="auto"/>
      </w:pBdr>
      <w:tabs>
        <w:tab w:val="center" w:pos="4153"/>
        <w:tab w:val="right" w:pos="8306"/>
      </w:tabs>
      <w:snapToGrid w:val="0"/>
      <w:jc w:val="center"/>
    </w:pPr>
    <w:rPr>
      <w:rFonts w:ascii="Arial" w:hAnsi="Arial"/>
      <w:szCs w:val="21"/>
    </w:rPr>
  </w:style>
  <w:style w:type="character" w:customStyle="1" w:styleId="Char">
    <w:name w:val="页眉 Char"/>
    <w:basedOn w:val="a1"/>
    <w:link w:val="aa"/>
    <w:rsid w:val="00905B02"/>
    <w:rPr>
      <w:rFonts w:ascii="Arial" w:eastAsia="宋体" w:hAnsi="Arial"/>
      <w:kern w:val="2"/>
      <w:sz w:val="21"/>
      <w:szCs w:val="21"/>
      <w:lang w:val="en-US" w:eastAsia="zh-CN" w:bidi="ar-SA"/>
    </w:rPr>
  </w:style>
  <w:style w:type="paragraph" w:styleId="ab">
    <w:name w:val="footer"/>
    <w:aliases w:val="footer odd"/>
    <w:basedOn w:val="a0"/>
    <w:autoRedefine/>
    <w:rsid w:val="00FC4DF4"/>
    <w:pPr>
      <w:tabs>
        <w:tab w:val="center" w:pos="4153"/>
        <w:tab w:val="right" w:pos="8306"/>
      </w:tabs>
      <w:snapToGrid w:val="0"/>
      <w:jc w:val="left"/>
    </w:pPr>
    <w:rPr>
      <w:rFonts w:ascii="Arial" w:hAnsi="Arial"/>
      <w:szCs w:val="18"/>
    </w:rPr>
  </w:style>
  <w:style w:type="paragraph" w:customStyle="1" w:styleId="1518">
    <w:name w:val="1封面5：正文（顶格，五号18磅）"/>
    <w:basedOn w:val="a0"/>
    <w:autoRedefine/>
    <w:rsid w:val="00CF3C52"/>
    <w:pPr>
      <w:spacing w:line="360" w:lineRule="atLeast"/>
    </w:pPr>
    <w:rPr>
      <w:rFonts w:ascii="Arial" w:hAnsi="Arial" w:cs="宋体"/>
    </w:rPr>
  </w:style>
  <w:style w:type="character" w:customStyle="1" w:styleId="19">
    <w:name w:val="1封面9：下划线"/>
    <w:basedOn w:val="a1"/>
    <w:rsid w:val="00D62CF6"/>
    <w:rPr>
      <w:rFonts w:ascii="Arial" w:hAnsi="Arial"/>
      <w:u w:val="single"/>
    </w:rPr>
  </w:style>
  <w:style w:type="paragraph" w:customStyle="1" w:styleId="17">
    <w:name w:val="1封面7：包括封面（四号）"/>
    <w:basedOn w:val="a0"/>
    <w:autoRedefine/>
    <w:rsid w:val="00D62CF6"/>
    <w:pPr>
      <w:spacing w:line="360" w:lineRule="atLeast"/>
      <w:jc w:val="center"/>
    </w:pPr>
    <w:rPr>
      <w:rFonts w:ascii="Arial" w:hAnsi="Arial" w:cs="宋体"/>
      <w:sz w:val="28"/>
    </w:rPr>
  </w:style>
  <w:style w:type="character" w:customStyle="1" w:styleId="16">
    <w:name w:val="1封面6：编写指导（小四）"/>
    <w:basedOn w:val="a1"/>
    <w:rsid w:val="00D62CF6"/>
    <w:rPr>
      <w:rFonts w:ascii="Arial" w:hAnsi="Arial"/>
      <w:color w:val="0000FF"/>
      <w:sz w:val="24"/>
    </w:rPr>
  </w:style>
  <w:style w:type="character" w:customStyle="1" w:styleId="18X">
    <w:name w:val="1封面8：共X页（四号）"/>
    <w:basedOn w:val="a1"/>
    <w:rsid w:val="00D62CF6"/>
    <w:rPr>
      <w:rFonts w:ascii="Arial" w:hAnsi="Arial"/>
      <w:sz w:val="28"/>
    </w:rPr>
  </w:style>
  <w:style w:type="paragraph" w:customStyle="1" w:styleId="14">
    <w:name w:val="1封面4：分隔符&lt;&gt;（小四）"/>
    <w:basedOn w:val="a0"/>
    <w:link w:val="14CharChar"/>
    <w:autoRedefine/>
    <w:rsid w:val="00D62CF6"/>
    <w:pPr>
      <w:spacing w:line="360" w:lineRule="atLeast"/>
      <w:jc w:val="center"/>
    </w:pPr>
    <w:rPr>
      <w:rFonts w:ascii="Arial" w:hAnsi="Arial"/>
      <w:sz w:val="24"/>
      <w:szCs w:val="24"/>
    </w:rPr>
  </w:style>
  <w:style w:type="character" w:customStyle="1" w:styleId="14CharChar">
    <w:name w:val="1封面4：分隔符&lt;&gt;（小四） Char Char"/>
    <w:basedOn w:val="a1"/>
    <w:link w:val="14"/>
    <w:rsid w:val="00D62CF6"/>
    <w:rPr>
      <w:rFonts w:ascii="Arial" w:eastAsia="宋体" w:hAnsi="Arial"/>
      <w:kern w:val="2"/>
      <w:sz w:val="24"/>
      <w:szCs w:val="24"/>
      <w:lang w:val="en-US" w:eastAsia="zh-CN" w:bidi="ar-SA"/>
    </w:rPr>
  </w:style>
  <w:style w:type="character" w:customStyle="1" w:styleId="12">
    <w:name w:val="1封面2：标题（三号）"/>
    <w:basedOn w:val="a1"/>
    <w:rsid w:val="00D62CF6"/>
    <w:rPr>
      <w:rFonts w:ascii="Arial" w:hAnsi="Arial"/>
      <w:sz w:val="32"/>
    </w:rPr>
  </w:style>
  <w:style w:type="paragraph" w:customStyle="1" w:styleId="13">
    <w:name w:val="1封面3：待填文件名（小四）"/>
    <w:basedOn w:val="a0"/>
    <w:autoRedefine/>
    <w:rsid w:val="005620EC"/>
    <w:pPr>
      <w:spacing w:line="360" w:lineRule="atLeast"/>
      <w:ind w:leftChars="1482" w:left="3112" w:firstLineChars="450" w:firstLine="1080"/>
    </w:pPr>
    <w:rPr>
      <w:rFonts w:ascii="Arial" w:hAnsi="Arial" w:cs="宋体"/>
      <w:sz w:val="24"/>
    </w:rPr>
  </w:style>
  <w:style w:type="paragraph" w:customStyle="1" w:styleId="82123-">
    <w:name w:val="8列项2：二级123-指导"/>
    <w:basedOn w:val="a0"/>
    <w:autoRedefine/>
    <w:rsid w:val="00B43A3A"/>
    <w:pPr>
      <w:numPr>
        <w:numId w:val="6"/>
      </w:numPr>
      <w:spacing w:line="360" w:lineRule="atLeast"/>
    </w:pPr>
    <w:rPr>
      <w:rFonts w:ascii="Arial" w:hAnsi="Arial"/>
      <w:color w:val="0000FF"/>
    </w:rPr>
  </w:style>
  <w:style w:type="paragraph" w:customStyle="1" w:styleId="1A">
    <w:name w:val="1封面A：公司名称"/>
    <w:basedOn w:val="a0"/>
    <w:autoRedefine/>
    <w:rsid w:val="009305C6"/>
    <w:pPr>
      <w:spacing w:line="360" w:lineRule="atLeast"/>
      <w:jc w:val="center"/>
    </w:pPr>
    <w:rPr>
      <w:rFonts w:ascii="Arial" w:hAnsi="Arial" w:cs="宋体"/>
      <w:sz w:val="32"/>
    </w:rPr>
  </w:style>
  <w:style w:type="paragraph" w:customStyle="1" w:styleId="11">
    <w:name w:val="1封面1：技术文件（小初）"/>
    <w:basedOn w:val="a0"/>
    <w:autoRedefine/>
    <w:rsid w:val="0073749B"/>
    <w:pPr>
      <w:ind w:firstLineChars="100" w:firstLine="720"/>
      <w:jc w:val="center"/>
    </w:pPr>
    <w:rPr>
      <w:rFonts w:ascii="Arial" w:eastAsia="Arial" w:hAnsi="Arial" w:cs="宋体"/>
      <w:sz w:val="72"/>
    </w:rPr>
  </w:style>
  <w:style w:type="paragraph" w:customStyle="1" w:styleId="82123">
    <w:name w:val="8列项2：二级123"/>
    <w:basedOn w:val="a0"/>
    <w:autoRedefine/>
    <w:rsid w:val="00E656C1"/>
    <w:pPr>
      <w:numPr>
        <w:numId w:val="3"/>
      </w:numPr>
      <w:spacing w:line="360" w:lineRule="atLeast"/>
      <w:ind w:left="1260" w:hanging="420"/>
    </w:pPr>
    <w:rPr>
      <w:rFonts w:ascii="Arial" w:hAnsi="Arial" w:cs="宋体"/>
    </w:rPr>
  </w:style>
  <w:style w:type="paragraph" w:customStyle="1" w:styleId="20">
    <w:name w:val="正文：首行缩进2字符"/>
    <w:basedOn w:val="a0"/>
    <w:link w:val="2Char"/>
    <w:autoRedefine/>
    <w:rsid w:val="00F138E8"/>
    <w:pPr>
      <w:spacing w:line="360" w:lineRule="atLeast"/>
      <w:ind w:firstLineChars="200" w:firstLine="420"/>
    </w:pPr>
    <w:rPr>
      <w:rFonts w:ascii="Arial" w:hAnsi="Arial" w:cs="Arial"/>
      <w:kern w:val="0"/>
    </w:rPr>
  </w:style>
  <w:style w:type="paragraph" w:customStyle="1" w:styleId="01">
    <w:name w:val="0换页：行距1磅，避免标题跨页"/>
    <w:basedOn w:val="a0"/>
    <w:autoRedefine/>
    <w:rsid w:val="0049488F"/>
    <w:pPr>
      <w:snapToGrid w:val="0"/>
      <w:spacing w:line="20" w:lineRule="atLeast"/>
    </w:pPr>
    <w:rPr>
      <w:rFonts w:cs="宋体"/>
    </w:rPr>
  </w:style>
  <w:style w:type="paragraph" w:customStyle="1" w:styleId="71">
    <w:name w:val="7表格1：表号&amp;表名"/>
    <w:basedOn w:val="a0"/>
    <w:next w:val="20"/>
    <w:autoRedefine/>
    <w:rsid w:val="00852474"/>
    <w:pPr>
      <w:spacing w:line="360" w:lineRule="atLeast"/>
      <w:jc w:val="center"/>
    </w:pPr>
    <w:rPr>
      <w:rFonts w:ascii="黑体" w:eastAsia="黑体" w:hAnsi="Arial" w:cs="宋体"/>
      <w:szCs w:val="21"/>
    </w:rPr>
  </w:style>
  <w:style w:type="paragraph" w:customStyle="1" w:styleId="32">
    <w:name w:val="3扉页：修改记录"/>
    <w:basedOn w:val="a0"/>
    <w:next w:val="20"/>
    <w:autoRedefine/>
    <w:rsid w:val="009305C6"/>
    <w:pPr>
      <w:spacing w:before="120" w:after="120"/>
      <w:ind w:firstLine="420"/>
      <w:jc w:val="center"/>
    </w:pPr>
    <w:rPr>
      <w:rFonts w:ascii="Arial" w:hAnsi="Arial" w:cs="宋体"/>
      <w:b/>
      <w:bCs/>
      <w:sz w:val="32"/>
    </w:rPr>
  </w:style>
  <w:style w:type="paragraph" w:customStyle="1" w:styleId="73">
    <w:name w:val="7表格3：表中文字居左"/>
    <w:autoRedefine/>
    <w:rsid w:val="001E565A"/>
    <w:pPr>
      <w:spacing w:before="40" w:after="40"/>
    </w:pPr>
    <w:rPr>
      <w:rFonts w:ascii="Arial" w:hAnsi="Arial" w:cs="Arial"/>
      <w:color w:val="000000"/>
      <w:sz w:val="18"/>
      <w:szCs w:val="18"/>
    </w:rPr>
  </w:style>
  <w:style w:type="paragraph" w:customStyle="1" w:styleId="722">
    <w:name w:val="7表格2：表头（前后2磅，居中）"/>
    <w:basedOn w:val="73"/>
    <w:next w:val="73"/>
    <w:autoRedefine/>
    <w:rsid w:val="00370DCC"/>
    <w:pPr>
      <w:jc w:val="both"/>
    </w:pPr>
  </w:style>
  <w:style w:type="character" w:customStyle="1" w:styleId="0">
    <w:name w:val="0换页：避免标题跨页"/>
    <w:basedOn w:val="a1"/>
    <w:rsid w:val="0049488F"/>
    <w:rPr>
      <w:sz w:val="2"/>
    </w:rPr>
  </w:style>
  <w:style w:type="character" w:customStyle="1" w:styleId="2Char">
    <w:name w:val="正文：首行缩进2字符 Char"/>
    <w:basedOn w:val="a1"/>
    <w:link w:val="20"/>
    <w:rsid w:val="00F138E8"/>
    <w:rPr>
      <w:rFonts w:ascii="Arial" w:eastAsia="宋体" w:hAnsi="Arial" w:cs="Arial"/>
      <w:sz w:val="21"/>
      <w:lang w:val="en-US" w:eastAsia="zh-CN" w:bidi="ar-SA"/>
    </w:rPr>
  </w:style>
  <w:style w:type="paragraph" w:customStyle="1" w:styleId="2-">
    <w:name w:val="正文：首行缩进2字符-指导"/>
    <w:basedOn w:val="20"/>
    <w:link w:val="2-Char"/>
    <w:autoRedefine/>
    <w:rsid w:val="00490ED0"/>
    <w:rPr>
      <w:color w:val="0000FF"/>
    </w:rPr>
  </w:style>
  <w:style w:type="character" w:customStyle="1" w:styleId="2-Char">
    <w:name w:val="正文：首行缩进2字符-指导 Char"/>
    <w:basedOn w:val="2Char"/>
    <w:link w:val="2-"/>
    <w:rsid w:val="00490ED0"/>
    <w:rPr>
      <w:rFonts w:ascii="Arial" w:eastAsia="宋体" w:hAnsi="Arial" w:cs="Arial"/>
      <w:color w:val="0000FF"/>
      <w:sz w:val="21"/>
      <w:lang w:val="en-US" w:eastAsia="zh-CN" w:bidi="ar-SA"/>
    </w:rPr>
  </w:style>
  <w:style w:type="paragraph" w:customStyle="1" w:styleId="22">
    <w:name w:val="2扉页：模板修改记录"/>
    <w:basedOn w:val="32"/>
    <w:next w:val="2-"/>
    <w:autoRedefine/>
    <w:rsid w:val="0006181D"/>
    <w:rPr>
      <w:color w:val="0000FF"/>
    </w:rPr>
  </w:style>
  <w:style w:type="paragraph" w:customStyle="1" w:styleId="722-">
    <w:name w:val="7表格2：表头（前后2磅，居中）-指导"/>
    <w:basedOn w:val="722"/>
    <w:autoRedefine/>
    <w:rsid w:val="0059767A"/>
    <w:rPr>
      <w:color w:val="0000FF"/>
    </w:rPr>
  </w:style>
  <w:style w:type="paragraph" w:customStyle="1" w:styleId="76">
    <w:name w:val="7表格6：表中文字列项"/>
    <w:basedOn w:val="a0"/>
    <w:autoRedefine/>
    <w:rsid w:val="00F45F99"/>
    <w:pPr>
      <w:widowControl/>
      <w:numPr>
        <w:numId w:val="2"/>
      </w:numPr>
      <w:spacing w:before="40" w:after="40"/>
      <w:jc w:val="left"/>
    </w:pPr>
    <w:rPr>
      <w:rFonts w:ascii="Arial" w:hAnsi="Arial" w:cs="宋体"/>
      <w:kern w:val="0"/>
      <w:sz w:val="18"/>
    </w:rPr>
  </w:style>
  <w:style w:type="paragraph" w:customStyle="1" w:styleId="73-">
    <w:name w:val="7表格3：表中文字居左-指导"/>
    <w:basedOn w:val="73"/>
    <w:autoRedefine/>
    <w:rsid w:val="00000092"/>
    <w:pPr>
      <w:widowControl w:val="0"/>
      <w:jc w:val="both"/>
    </w:pPr>
    <w:rPr>
      <w:color w:val="0000FF"/>
    </w:rPr>
  </w:style>
  <w:style w:type="paragraph" w:customStyle="1" w:styleId="74-">
    <w:name w:val="7表格4：表中文字居中-指导"/>
    <w:basedOn w:val="74"/>
    <w:autoRedefine/>
    <w:rsid w:val="0059767A"/>
    <w:rPr>
      <w:color w:val="0000FF"/>
    </w:rPr>
  </w:style>
  <w:style w:type="paragraph" w:customStyle="1" w:styleId="75-">
    <w:name w:val="7表格5：表中文字居右-指导"/>
    <w:basedOn w:val="74"/>
    <w:autoRedefine/>
    <w:rsid w:val="0059767A"/>
    <w:pPr>
      <w:jc w:val="right"/>
    </w:pPr>
    <w:rPr>
      <w:color w:val="0000FF"/>
    </w:rPr>
  </w:style>
  <w:style w:type="paragraph" w:customStyle="1" w:styleId="76-">
    <w:name w:val="7表格6：表中文字列项-指导"/>
    <w:basedOn w:val="a0"/>
    <w:autoRedefine/>
    <w:rsid w:val="007101C4"/>
    <w:pPr>
      <w:spacing w:before="40" w:after="40"/>
    </w:pPr>
    <w:rPr>
      <w:rFonts w:ascii="Arial" w:hAnsi="Arial"/>
      <w:color w:val="0000FF"/>
      <w:sz w:val="18"/>
    </w:rPr>
  </w:style>
  <w:style w:type="paragraph" w:customStyle="1" w:styleId="71-">
    <w:name w:val="7表格1：表号&amp;表名-指导"/>
    <w:basedOn w:val="71"/>
    <w:autoRedefine/>
    <w:rsid w:val="0059767A"/>
    <w:rPr>
      <w:color w:val="0000FF"/>
    </w:rPr>
  </w:style>
  <w:style w:type="paragraph" w:customStyle="1" w:styleId="2-0">
    <w:name w:val="正文：首行缩进2字符-加粗"/>
    <w:basedOn w:val="20"/>
    <w:autoRedefine/>
    <w:rsid w:val="00674DEA"/>
    <w:rPr>
      <w:b/>
    </w:rPr>
  </w:style>
  <w:style w:type="paragraph" w:customStyle="1" w:styleId="62-">
    <w:name w:val="6图2：图号&amp;说明-指导"/>
    <w:basedOn w:val="a0"/>
    <w:next w:val="2-"/>
    <w:autoRedefine/>
    <w:rsid w:val="007122D0"/>
    <w:pPr>
      <w:spacing w:line="360" w:lineRule="atLeast"/>
      <w:jc w:val="center"/>
    </w:pPr>
    <w:rPr>
      <w:rFonts w:ascii="Arial" w:eastAsia="黑体" w:cs="宋体"/>
      <w:color w:val="0000FF"/>
    </w:rPr>
  </w:style>
  <w:style w:type="paragraph" w:customStyle="1" w:styleId="61">
    <w:name w:val="6图1：图居中"/>
    <w:basedOn w:val="a0"/>
    <w:next w:val="62-"/>
    <w:link w:val="61Char"/>
    <w:autoRedefine/>
    <w:rsid w:val="00490ED0"/>
    <w:pPr>
      <w:spacing w:before="120"/>
      <w:jc w:val="center"/>
    </w:pPr>
    <w:rPr>
      <w:rFonts w:cs="宋体"/>
    </w:rPr>
  </w:style>
  <w:style w:type="paragraph" w:customStyle="1" w:styleId="62">
    <w:name w:val="6图2：图号&amp;说明"/>
    <w:basedOn w:val="62-"/>
    <w:autoRedefine/>
    <w:rsid w:val="009C41C2"/>
    <w:pPr>
      <w:ind w:firstLineChars="200" w:firstLine="420"/>
      <w:jc w:val="both"/>
    </w:pPr>
    <w:rPr>
      <w:rFonts w:ascii="黑体"/>
      <w:color w:val="FF0000"/>
    </w:rPr>
  </w:style>
  <w:style w:type="paragraph" w:customStyle="1" w:styleId="92-">
    <w:name w:val="9注：首行缩进2字符-指导"/>
    <w:basedOn w:val="2-"/>
    <w:next w:val="20"/>
    <w:autoRedefine/>
    <w:rsid w:val="00D1100D"/>
    <w:pPr>
      <w:ind w:firstLine="360"/>
    </w:pPr>
    <w:rPr>
      <w:sz w:val="18"/>
    </w:rPr>
  </w:style>
  <w:style w:type="paragraph" w:customStyle="1" w:styleId="92">
    <w:name w:val="9注：首行缩进2字符"/>
    <w:basedOn w:val="92-"/>
    <w:next w:val="20"/>
    <w:autoRedefine/>
    <w:rsid w:val="00D1100D"/>
    <w:rPr>
      <w:color w:val="auto"/>
    </w:rPr>
  </w:style>
  <w:style w:type="paragraph" w:customStyle="1" w:styleId="ac">
    <w:name w:val="a示例开始&amp;结束：顶格"/>
    <w:basedOn w:val="a0"/>
    <w:next w:val="20"/>
    <w:autoRedefine/>
    <w:rsid w:val="00DF04B9"/>
    <w:pPr>
      <w:spacing w:line="360" w:lineRule="atLeast"/>
      <w:ind w:firstLineChars="200" w:firstLine="420"/>
    </w:pPr>
    <w:rPr>
      <w:rFonts w:ascii="Arial" w:hAnsi="Arial" w:cs="宋体"/>
    </w:rPr>
  </w:style>
  <w:style w:type="paragraph" w:customStyle="1" w:styleId="2-1">
    <w:name w:val="正文：首行缩进2字符-红色"/>
    <w:basedOn w:val="20"/>
    <w:next w:val="20"/>
    <w:link w:val="2-CharChar"/>
    <w:autoRedefine/>
    <w:rsid w:val="00C1189B"/>
    <w:rPr>
      <w:color w:val="FF0000"/>
    </w:rPr>
  </w:style>
  <w:style w:type="character" w:customStyle="1" w:styleId="2-CharChar">
    <w:name w:val="正文：首行缩进2字符-红色 Char Char"/>
    <w:basedOn w:val="2Char"/>
    <w:link w:val="2-1"/>
    <w:rsid w:val="00CD4EE8"/>
    <w:rPr>
      <w:rFonts w:ascii="Arial" w:eastAsia="宋体" w:hAnsi="Arial" w:cs="Arial"/>
      <w:color w:val="FF0000"/>
      <w:sz w:val="21"/>
      <w:lang w:val="en-US" w:eastAsia="zh-CN" w:bidi="ar-SA"/>
    </w:rPr>
  </w:style>
  <w:style w:type="paragraph" w:customStyle="1" w:styleId="2--">
    <w:name w:val="正文：首行缩进2字符-指导-加粗"/>
    <w:basedOn w:val="2-"/>
    <w:autoRedefine/>
    <w:rsid w:val="0005197E"/>
    <w:rPr>
      <w:b/>
    </w:rPr>
  </w:style>
  <w:style w:type="paragraph" w:customStyle="1" w:styleId="81abc">
    <w:name w:val="8列项1：一级abc"/>
    <w:basedOn w:val="a0"/>
    <w:autoRedefine/>
    <w:rsid w:val="00DC7AA4"/>
    <w:pPr>
      <w:numPr>
        <w:numId w:val="5"/>
      </w:numPr>
      <w:spacing w:line="360" w:lineRule="atLeast"/>
    </w:pPr>
    <w:rPr>
      <w:rFonts w:ascii="Arial" w:hAnsi="Arial"/>
    </w:rPr>
  </w:style>
  <w:style w:type="paragraph" w:customStyle="1" w:styleId="81abc-">
    <w:name w:val="8列项1：一级abc-指导"/>
    <w:basedOn w:val="a0"/>
    <w:autoRedefine/>
    <w:rsid w:val="004F7048"/>
    <w:pPr>
      <w:numPr>
        <w:numId w:val="4"/>
      </w:numPr>
      <w:spacing w:line="360" w:lineRule="atLeast"/>
    </w:pPr>
    <w:rPr>
      <w:rFonts w:ascii="Arial" w:hAnsi="Arial" w:cs="Arial"/>
      <w:color w:val="0000FF"/>
      <w:szCs w:val="21"/>
    </w:rPr>
  </w:style>
  <w:style w:type="table" w:styleId="33">
    <w:name w:val="Table Grid 3"/>
    <w:basedOn w:val="a2"/>
    <w:rsid w:val="00000092"/>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6" w:space="0" w:color="000000"/>
      </w:tblBorders>
      <w:tblCellMar>
        <w:top w:w="0" w:type="dxa"/>
        <w:left w:w="0" w:type="dxa"/>
        <w:bottom w:w="0" w:type="dxa"/>
        <w:right w:w="0" w:type="dxa"/>
      </w:tblCellMar>
    </w:tblPr>
    <w:tcPr>
      <w:shd w:val="clear" w:color="auto" w:fill="auto"/>
      <w:vAlign w:val="center"/>
    </w:tcPr>
    <w:tblStylePr w:type="firstRow">
      <w:pPr>
        <w:jc w:val="center"/>
      </w:pPr>
      <w:tblPr/>
      <w:trPr>
        <w:tblHeader/>
      </w:trPr>
      <w:tcPr>
        <w:tcBorders>
          <w:bottom w:val="single" w:sz="6" w:space="0" w:color="000000"/>
        </w:tcBorders>
        <w:shd w:val="clear" w:color="FFFF00" w:fill="CCCC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ad">
    <w:name w:val="Hyperlink"/>
    <w:basedOn w:val="a1"/>
    <w:uiPriority w:val="99"/>
    <w:rsid w:val="000547BC"/>
    <w:rPr>
      <w:color w:val="0000FF"/>
      <w:u w:val="single"/>
    </w:rPr>
  </w:style>
  <w:style w:type="paragraph" w:styleId="ae">
    <w:name w:val="Title"/>
    <w:basedOn w:val="a0"/>
    <w:qFormat/>
    <w:rsid w:val="00483D2E"/>
    <w:pPr>
      <w:tabs>
        <w:tab w:val="left" w:pos="0"/>
      </w:tabs>
      <w:autoSpaceDE w:val="0"/>
      <w:autoSpaceDN w:val="0"/>
      <w:adjustRightInd w:val="0"/>
      <w:spacing w:before="300" w:after="300" w:line="300" w:lineRule="auto"/>
      <w:jc w:val="center"/>
    </w:pPr>
    <w:rPr>
      <w:rFonts w:ascii="Arial" w:hAnsi="Arial" w:cs="Arial"/>
      <w:kern w:val="0"/>
      <w:sz w:val="30"/>
      <w:szCs w:val="30"/>
    </w:rPr>
  </w:style>
  <w:style w:type="paragraph" w:customStyle="1" w:styleId="BNF">
    <w:name w:val="BNF"/>
    <w:basedOn w:val="a0"/>
    <w:rsid w:val="00483D2E"/>
    <w:pPr>
      <w:autoSpaceDE w:val="0"/>
      <w:autoSpaceDN w:val="0"/>
    </w:pPr>
    <w:rPr>
      <w:rFonts w:ascii="Courier New" w:hAnsi="Courier New"/>
      <w:sz w:val="18"/>
    </w:rPr>
  </w:style>
  <w:style w:type="paragraph" w:customStyle="1" w:styleId="af">
    <w:name w:val="表格内"/>
    <w:basedOn w:val="a0"/>
    <w:link w:val="Char0"/>
    <w:rsid w:val="00445CB1"/>
    <w:rPr>
      <w:rFonts w:ascii="Arial" w:hAnsi="Arial"/>
      <w:sz w:val="18"/>
    </w:rPr>
  </w:style>
  <w:style w:type="paragraph" w:styleId="af0">
    <w:name w:val="Normal Indent"/>
    <w:aliases w:val="首行缩进,表正文,正文非缩进,正文-段前3磅,正文（首行缩进两字） Char Char Char Char Char Char Char Char Char Char Char Char Char Char Char,正文缩进 Char,正文缩进 Char Char Char Char Char,正文缩进 Char Char Char,正文（首行缩进两字）＋行距：1.5倍行距,特点,四号,标题4,ALT+Z,水上软件,段1,正文不缩进,Indent 1,±íÕýÎÄ,正文对齐,正文首行缩进2"/>
    <w:basedOn w:val="a0"/>
    <w:link w:val="Char10"/>
    <w:rsid w:val="00483D2E"/>
    <w:pPr>
      <w:spacing w:before="40" w:after="40" w:line="300" w:lineRule="auto"/>
      <w:ind w:firstLine="420"/>
    </w:pPr>
    <w:rPr>
      <w:rFonts w:ascii="Arial" w:hAnsi="Arial"/>
    </w:rPr>
  </w:style>
  <w:style w:type="character" w:customStyle="1" w:styleId="61Char">
    <w:name w:val="6图1：图居中 Char"/>
    <w:basedOn w:val="a1"/>
    <w:link w:val="61"/>
    <w:rsid w:val="00483D2E"/>
    <w:rPr>
      <w:rFonts w:eastAsia="宋体" w:cs="宋体"/>
      <w:kern w:val="2"/>
      <w:sz w:val="21"/>
      <w:lang w:val="en-US" w:eastAsia="zh-CN" w:bidi="ar-SA"/>
    </w:rPr>
  </w:style>
  <w:style w:type="table" w:styleId="af1">
    <w:name w:val="Table Grid"/>
    <w:basedOn w:val="a2"/>
    <w:rsid w:val="00483D2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ody Text"/>
    <w:basedOn w:val="a0"/>
    <w:rsid w:val="00483D2E"/>
    <w:pPr>
      <w:spacing w:before="40" w:after="120" w:line="300" w:lineRule="auto"/>
    </w:pPr>
    <w:rPr>
      <w:rFonts w:ascii="Arial" w:hAnsi="Arial"/>
    </w:rPr>
  </w:style>
  <w:style w:type="paragraph" w:styleId="af3">
    <w:name w:val="Body Text First Indent"/>
    <w:basedOn w:val="af2"/>
    <w:rsid w:val="00483D2E"/>
    <w:pPr>
      <w:ind w:firstLineChars="100" w:firstLine="420"/>
    </w:pPr>
  </w:style>
  <w:style w:type="paragraph" w:customStyle="1" w:styleId="af4">
    <w:name w:val="表格的表头"/>
    <w:basedOn w:val="af"/>
    <w:next w:val="af"/>
    <w:rsid w:val="00445CB1"/>
    <w:pPr>
      <w:spacing w:before="40" w:after="40"/>
      <w:jc w:val="center"/>
    </w:pPr>
  </w:style>
  <w:style w:type="character" w:customStyle="1" w:styleId="Char10">
    <w:name w:val="正文缩进 Char1"/>
    <w:aliases w:val="首行缩进 Char,表正文 Char,正文非缩进 Char,正文-段前3磅 Char,正文（首行缩进两字） Char Char Char Char Char Char Char Char Char Char Char Char Char Char Char Char,正文缩进 Char Char,正文缩进 Char Char Char Char Char Char,正文缩进 Char Char Char Char,正文（首行缩进两字）＋行距：1.5倍行距 Char,特点 Char"/>
    <w:basedOn w:val="a1"/>
    <w:link w:val="af0"/>
    <w:rsid w:val="00483D2E"/>
    <w:rPr>
      <w:rFonts w:ascii="Arial" w:eastAsia="宋体" w:hAnsi="Arial"/>
      <w:kern w:val="2"/>
      <w:sz w:val="21"/>
      <w:lang w:val="en-US" w:eastAsia="zh-CN" w:bidi="ar-SA"/>
    </w:rPr>
  </w:style>
  <w:style w:type="paragraph" w:customStyle="1" w:styleId="a">
    <w:name w:val="表名"/>
    <w:basedOn w:val="a0"/>
    <w:rsid w:val="00BF1C77"/>
    <w:pPr>
      <w:numPr>
        <w:numId w:val="7"/>
      </w:numPr>
      <w:tabs>
        <w:tab w:val="left" w:leader="dot" w:pos="1701"/>
        <w:tab w:val="left" w:pos="9072"/>
      </w:tabs>
      <w:ind w:left="453" w:hanging="164"/>
      <w:jc w:val="center"/>
    </w:pPr>
    <w:rPr>
      <w:rFonts w:ascii="黑体" w:eastAsia="黑体"/>
    </w:rPr>
  </w:style>
  <w:style w:type="character" w:styleId="af5">
    <w:name w:val="Strong"/>
    <w:basedOn w:val="a1"/>
    <w:qFormat/>
    <w:rsid w:val="00283815"/>
    <w:rPr>
      <w:b/>
      <w:bCs/>
    </w:rPr>
  </w:style>
  <w:style w:type="paragraph" w:customStyle="1" w:styleId="074">
    <w:name w:val="样式 首行缩进:  0.74 厘米"/>
    <w:basedOn w:val="a0"/>
    <w:rsid w:val="00CD2E05"/>
    <w:pPr>
      <w:ind w:firstLine="420"/>
    </w:pPr>
    <w:rPr>
      <w:rFonts w:ascii="Arial" w:hAnsi="Arial" w:cs="宋体"/>
      <w:szCs w:val="21"/>
    </w:rPr>
  </w:style>
  <w:style w:type="character" w:customStyle="1" w:styleId="af6">
    <w:name w:val="样式 加粗"/>
    <w:basedOn w:val="a1"/>
    <w:rsid w:val="00CD2E05"/>
    <w:rPr>
      <w:rFonts w:ascii="Arial" w:eastAsia="宋体" w:hAnsi="Arial"/>
      <w:b/>
      <w:bCs/>
    </w:rPr>
  </w:style>
  <w:style w:type="paragraph" w:styleId="af7">
    <w:name w:val="table of figures"/>
    <w:basedOn w:val="a0"/>
    <w:next w:val="a0"/>
    <w:semiHidden/>
    <w:rsid w:val="00EF65C3"/>
    <w:pPr>
      <w:ind w:leftChars="200" w:left="200" w:hangingChars="200" w:hanging="200"/>
    </w:pPr>
  </w:style>
  <w:style w:type="paragraph" w:customStyle="1" w:styleId="CharChar1CharCharCharCharCharCharCharChar">
    <w:name w:val="Char Char1 Char Char Char Char Char Char Char Char"/>
    <w:semiHidden/>
    <w:rsid w:val="002D0EFA"/>
    <w:pPr>
      <w:keepNext/>
      <w:tabs>
        <w:tab w:val="num" w:pos="851"/>
      </w:tabs>
      <w:autoSpaceDE w:val="0"/>
      <w:autoSpaceDN w:val="0"/>
      <w:adjustRightInd w:val="0"/>
      <w:spacing w:before="60" w:after="60"/>
      <w:ind w:left="851" w:hanging="851"/>
      <w:jc w:val="both"/>
    </w:pPr>
    <w:rPr>
      <w:rFonts w:ascii="Arial" w:hAnsi="Arial" w:cs="Arial"/>
      <w:kern w:val="2"/>
    </w:rPr>
  </w:style>
  <w:style w:type="character" w:customStyle="1" w:styleId="Char1">
    <w:name w:val="题注 Char1"/>
    <w:aliases w:val="题注(表) Char,Figure Char,题注 Char Char,题注 Char1 Char Char,题注 Char Char Char Char,题注 Char1 Char Char Char Char,题注 Char Char Char Char Char Char,题注(表) Char Char Char Char Char Char,题注(表) Char1 Char Char Char Char,cap Char"/>
    <w:basedOn w:val="a1"/>
    <w:link w:val="a5"/>
    <w:rsid w:val="00011FEA"/>
    <w:rPr>
      <w:rFonts w:ascii="Arial" w:eastAsia="宋体" w:hAnsi="Arial"/>
      <w:sz w:val="18"/>
      <w:lang w:val="en-US" w:eastAsia="zh-CN" w:bidi="ar-SA"/>
    </w:rPr>
  </w:style>
  <w:style w:type="paragraph" w:customStyle="1" w:styleId="15">
    <w:name w:val="样式 行距: 1.5 倍行距"/>
    <w:basedOn w:val="a0"/>
    <w:rsid w:val="003B5EAB"/>
    <w:pPr>
      <w:spacing w:line="300" w:lineRule="auto"/>
      <w:ind w:firstLineChars="200" w:firstLine="200"/>
    </w:pPr>
    <w:rPr>
      <w:rFonts w:cs="宋体"/>
    </w:rPr>
  </w:style>
  <w:style w:type="character" w:customStyle="1" w:styleId="CharChar1">
    <w:name w:val="题注(表) Char Char1"/>
    <w:basedOn w:val="a1"/>
    <w:rsid w:val="003B5EAB"/>
    <w:rPr>
      <w:rFonts w:ascii="Arial" w:eastAsia="黑体" w:hAnsi="Arial" w:cs="Arial"/>
      <w:kern w:val="2"/>
      <w:lang w:val="en-US" w:eastAsia="zh-CN" w:bidi="ar-SA"/>
    </w:rPr>
  </w:style>
  <w:style w:type="character" w:customStyle="1" w:styleId="Char0">
    <w:name w:val="表格内 Char"/>
    <w:basedOn w:val="a1"/>
    <w:link w:val="af"/>
    <w:rsid w:val="002B68AD"/>
    <w:rPr>
      <w:rFonts w:ascii="Arial" w:eastAsia="宋体" w:hAnsi="Arial"/>
      <w:kern w:val="2"/>
      <w:sz w:val="18"/>
      <w:lang w:val="en-US" w:eastAsia="zh-CN" w:bidi="ar-SA"/>
    </w:rPr>
  </w:style>
  <w:style w:type="paragraph" w:customStyle="1" w:styleId="63">
    <w:name w:val="样式 标题 6"/>
    <w:basedOn w:val="6"/>
    <w:next w:val="23"/>
    <w:autoRedefine/>
    <w:rsid w:val="00F27145"/>
    <w:pPr>
      <w:keepNext/>
      <w:numPr>
        <w:ilvl w:val="0"/>
        <w:numId w:val="0"/>
      </w:numPr>
      <w:tabs>
        <w:tab w:val="num" w:pos="1152"/>
      </w:tabs>
      <w:snapToGrid w:val="0"/>
      <w:spacing w:line="300" w:lineRule="auto"/>
      <w:ind w:left="1152" w:hanging="1152"/>
    </w:pPr>
    <w:rPr>
      <w:bCs/>
    </w:rPr>
  </w:style>
  <w:style w:type="paragraph" w:styleId="af8">
    <w:name w:val="Body Text Indent"/>
    <w:basedOn w:val="a0"/>
    <w:rsid w:val="00F27145"/>
    <w:pPr>
      <w:spacing w:after="120"/>
      <w:ind w:leftChars="200" w:left="420"/>
    </w:pPr>
  </w:style>
  <w:style w:type="paragraph" w:styleId="23">
    <w:name w:val="Body Text First Indent 2"/>
    <w:basedOn w:val="af8"/>
    <w:rsid w:val="00F27145"/>
    <w:pPr>
      <w:ind w:firstLineChars="200" w:firstLine="420"/>
    </w:pPr>
  </w:style>
  <w:style w:type="paragraph" w:customStyle="1" w:styleId="64">
    <w:name w:val="标题6"/>
    <w:basedOn w:val="ae"/>
    <w:next w:val="a0"/>
    <w:rsid w:val="00F27145"/>
    <w:pPr>
      <w:keepNext/>
      <w:tabs>
        <w:tab w:val="num" w:pos="0"/>
      </w:tabs>
      <w:autoSpaceDE/>
      <w:autoSpaceDN/>
      <w:adjustRightInd/>
      <w:snapToGrid w:val="0"/>
      <w:spacing w:before="240" w:after="60"/>
      <w:jc w:val="left"/>
      <w:outlineLvl w:val="0"/>
    </w:pPr>
    <w:rPr>
      <w:rFonts w:ascii="Times New Roman" w:hAnsi="Times New Roman"/>
      <w:bCs/>
      <w:i/>
      <w:kern w:val="2"/>
      <w:sz w:val="21"/>
      <w:szCs w:val="21"/>
    </w:rPr>
  </w:style>
  <w:style w:type="paragraph" w:customStyle="1" w:styleId="Char2">
    <w:name w:val="Char"/>
    <w:basedOn w:val="a4"/>
    <w:rsid w:val="00A15D66"/>
    <w:pPr>
      <w:adjustRightInd w:val="0"/>
      <w:spacing w:line="436" w:lineRule="exact"/>
      <w:ind w:left="357"/>
      <w:jc w:val="left"/>
      <w:outlineLvl w:val="3"/>
    </w:pPr>
    <w:rPr>
      <w:rFonts w:ascii="Tahoma" w:hAnsi="Tahoma"/>
      <w:b/>
      <w:sz w:val="24"/>
      <w:szCs w:val="24"/>
    </w:rPr>
  </w:style>
  <w:style w:type="paragraph" w:styleId="30">
    <w:name w:val="Body Text 3"/>
    <w:basedOn w:val="a0"/>
    <w:link w:val="3Char"/>
    <w:rsid w:val="0035355F"/>
    <w:pPr>
      <w:numPr>
        <w:numId w:val="8"/>
      </w:numPr>
      <w:tabs>
        <w:tab w:val="clear" w:pos="1080"/>
      </w:tabs>
      <w:spacing w:after="120"/>
      <w:ind w:left="0" w:firstLine="0"/>
    </w:pPr>
    <w:rPr>
      <w:sz w:val="16"/>
      <w:szCs w:val="16"/>
    </w:rPr>
  </w:style>
  <w:style w:type="character" w:customStyle="1" w:styleId="3Char">
    <w:name w:val="正文文本 3 Char"/>
    <w:basedOn w:val="a1"/>
    <w:link w:val="30"/>
    <w:rsid w:val="0035355F"/>
    <w:rPr>
      <w:kern w:val="2"/>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20721"/>
    <w:pPr>
      <w:widowControl w:val="0"/>
      <w:jc w:val="both"/>
    </w:pPr>
    <w:rPr>
      <w:kern w:val="2"/>
      <w:sz w:val="21"/>
    </w:rPr>
  </w:style>
  <w:style w:type="paragraph" w:styleId="1">
    <w:name w:val="heading 1"/>
    <w:aliases w:val="H1,Normal + Font: Helvetica,Bold,Space Before 12 pt,Not Bold,NMP Heading 1,app heading 1,l1,h1,H11,章,标准章,标题 1A,nms Chapter,Huvudrubrik,NMP Heading1,Normal+Font:Helvetica,space bof..,Section Head,Head 1 (Chapter heading),1st level,I1,heading 1,h11,R"/>
    <w:basedOn w:val="a0"/>
    <w:next w:val="20"/>
    <w:autoRedefine/>
    <w:qFormat/>
    <w:rsid w:val="00563C5F"/>
    <w:pPr>
      <w:keepNext/>
      <w:numPr>
        <w:numId w:val="1"/>
      </w:numPr>
      <w:adjustRightInd w:val="0"/>
      <w:spacing w:line="360" w:lineRule="auto"/>
      <w:jc w:val="left"/>
      <w:textAlignment w:val="baseline"/>
      <w:outlineLvl w:val="0"/>
    </w:pPr>
    <w:rPr>
      <w:b/>
      <w:kern w:val="44"/>
      <w:sz w:val="28"/>
    </w:rPr>
  </w:style>
  <w:style w:type="paragraph" w:styleId="2">
    <w:name w:val="heading 2"/>
    <w:aliases w:val="heading 2+ Indent: Left 0.25 in,Head2A,2,H2,H21,Chapter X.X. Statement,h2,Header 2,l2,Level 2 Head,heading 2,节,1.1,1.1  heading 2,UNDERRUBRIK 1-2,2nd level,õberschrift 2,heading8,Head 2,ITT t2,PA Major Section,Livello 2,R2,Heading 2 Hidden,I2,M2,b"/>
    <w:basedOn w:val="a0"/>
    <w:next w:val="20"/>
    <w:autoRedefine/>
    <w:qFormat/>
    <w:rsid w:val="00F014C5"/>
    <w:pPr>
      <w:keepNext/>
      <w:keepLines/>
      <w:numPr>
        <w:ilvl w:val="1"/>
        <w:numId w:val="1"/>
      </w:numPr>
      <w:spacing w:line="360" w:lineRule="auto"/>
      <w:outlineLvl w:val="1"/>
    </w:pPr>
    <w:rPr>
      <w:b/>
      <w:sz w:val="24"/>
    </w:rPr>
  </w:style>
  <w:style w:type="paragraph" w:styleId="3">
    <w:name w:val="heading 3"/>
    <w:aliases w:val="heading 3 + Indent: Left 0.25 in,标题 3 Char,heading 3 + Indent: Left 0.25 in Char,H3,Underrubrik2,h3,heading 3TOC,PA Minor Section,l3,CT,ITT t3,TE Heading,Heading3,H3-Heading 3,3,l3.3,list 3,list3,subhead,1.,Heading No. L3,heading 3,l31,CT1,H31,l32"/>
    <w:basedOn w:val="a0"/>
    <w:next w:val="20"/>
    <w:autoRedefine/>
    <w:qFormat/>
    <w:rsid w:val="005353F2"/>
    <w:pPr>
      <w:keepNext/>
      <w:keepLines/>
      <w:numPr>
        <w:ilvl w:val="2"/>
        <w:numId w:val="1"/>
      </w:numPr>
      <w:spacing w:line="360" w:lineRule="auto"/>
      <w:outlineLvl w:val="2"/>
    </w:pPr>
    <w:rPr>
      <w:rFonts w:ascii="Arial" w:hAnsi="Arial" w:cs="Arial"/>
      <w:b/>
    </w:rPr>
  </w:style>
  <w:style w:type="paragraph" w:styleId="4">
    <w:name w:val="heading 4"/>
    <w:aliases w:val="heading 4 + Indent: Left 0.5 in,h4,b4,H4,H41,h41,H42,h42,H43,h43,H411,h411,H421,h421,H44,h44,H412,h412,H422,h422,H431,h431,H45,h45,H413,h413,H423,h423,H432,h432,H46,h46,H47,h47,1.1.1.1 Heading 4,heading 4,heading 41,heading 42,标题3a,4th level,4H"/>
    <w:basedOn w:val="a0"/>
    <w:next w:val="20"/>
    <w:autoRedefine/>
    <w:qFormat/>
    <w:rsid w:val="004C317E"/>
    <w:pPr>
      <w:keepNext/>
      <w:keepLines/>
      <w:numPr>
        <w:ilvl w:val="3"/>
        <w:numId w:val="1"/>
      </w:numPr>
      <w:spacing w:line="360" w:lineRule="auto"/>
      <w:ind w:left="862" w:hanging="862"/>
      <w:outlineLvl w:val="3"/>
    </w:pPr>
    <w:rPr>
      <w:b/>
    </w:rPr>
  </w:style>
  <w:style w:type="paragraph" w:styleId="5">
    <w:name w:val="heading 5"/>
    <w:aliases w:val="h5,l5,hm,Table label,mh2,Module heading 2,Head 5,list 5,5,IS41 Heading 5,H5,L1 Heading 5,H51,L1 Heading 51,H52,L1 Heading 52,H53,L1 Heading 53,H54,L1 Heading 54,H55,L1 Heading 55,H56,L1 Heading 56,H57,L1 Heading 57,H58,L1 Heading 58,H59,H510,Headin"/>
    <w:basedOn w:val="a0"/>
    <w:next w:val="20"/>
    <w:autoRedefine/>
    <w:qFormat/>
    <w:rsid w:val="00563C5F"/>
    <w:pPr>
      <w:keepNext/>
      <w:keepLines/>
      <w:numPr>
        <w:ilvl w:val="4"/>
        <w:numId w:val="1"/>
      </w:numPr>
      <w:spacing w:line="360" w:lineRule="auto"/>
      <w:outlineLvl w:val="4"/>
    </w:pPr>
    <w:rPr>
      <w:b/>
    </w:rPr>
  </w:style>
  <w:style w:type="paragraph" w:styleId="6">
    <w:name w:val="heading 6"/>
    <w:aliases w:val="cnp,Caption number (page-wide),Figure label,h6,l6,hsm,list 6,Appendix,T1,6,heading 6,Heading6,h61,h62,Bullet list,H6,sub-dash,sd,heading 6+Indent,1.1.1.1.1.1 标题 6,L6,PIM 6,BOD 4,正文六级标题,Third Subheading,标题 6-1"/>
    <w:basedOn w:val="a0"/>
    <w:next w:val="20"/>
    <w:autoRedefine/>
    <w:qFormat/>
    <w:rsid w:val="00563C5F"/>
    <w:pPr>
      <w:widowControl/>
      <w:numPr>
        <w:ilvl w:val="5"/>
        <w:numId w:val="1"/>
      </w:numPr>
      <w:overflowPunct w:val="0"/>
      <w:autoSpaceDE w:val="0"/>
      <w:autoSpaceDN w:val="0"/>
      <w:adjustRightInd w:val="0"/>
      <w:textAlignment w:val="baseline"/>
      <w:outlineLvl w:val="5"/>
    </w:pPr>
    <w:rPr>
      <w:b/>
      <w:noProof/>
      <w:kern w:val="0"/>
      <w:szCs w:val="21"/>
    </w:rPr>
  </w:style>
  <w:style w:type="paragraph" w:styleId="7">
    <w:name w:val="heading 7"/>
    <w:aliases w:val="st,letter list,Bulleted list,L7,heading 7,不用,PIM 7,（1）"/>
    <w:basedOn w:val="5"/>
    <w:next w:val="20"/>
    <w:autoRedefine/>
    <w:qFormat/>
    <w:rsid w:val="00563C5F"/>
    <w:pPr>
      <w:widowControl/>
      <w:numPr>
        <w:ilvl w:val="6"/>
      </w:numPr>
      <w:overflowPunct w:val="0"/>
      <w:autoSpaceDE w:val="0"/>
      <w:autoSpaceDN w:val="0"/>
      <w:adjustRightInd w:val="0"/>
      <w:textAlignment w:val="baseline"/>
      <w:outlineLvl w:val="6"/>
    </w:pPr>
    <w:rPr>
      <w:noProof/>
      <w:kern w:val="0"/>
      <w:szCs w:val="21"/>
    </w:rPr>
  </w:style>
  <w:style w:type="paragraph" w:styleId="8">
    <w:name w:val="heading 8"/>
    <w:aliases w:val="tt,Legal Level 1.1.1.,Center Bold,heading 8,不用8,注意框体,Table Heading"/>
    <w:basedOn w:val="5"/>
    <w:next w:val="20"/>
    <w:autoRedefine/>
    <w:qFormat/>
    <w:rsid w:val="00563C5F"/>
    <w:pPr>
      <w:widowControl/>
      <w:numPr>
        <w:ilvl w:val="7"/>
      </w:numPr>
      <w:overflowPunct w:val="0"/>
      <w:autoSpaceDE w:val="0"/>
      <w:autoSpaceDN w:val="0"/>
      <w:adjustRightInd w:val="0"/>
      <w:textAlignment w:val="baseline"/>
      <w:outlineLvl w:val="7"/>
    </w:pPr>
    <w:rPr>
      <w:noProof/>
      <w:kern w:val="0"/>
      <w:szCs w:val="21"/>
    </w:rPr>
  </w:style>
  <w:style w:type="paragraph" w:styleId="9">
    <w:name w:val="heading 9"/>
    <w:aliases w:val="ft,ctc,Caption text (column-wide),table,t,table left,tl,table title,标题 45,heading 9,HF,Figure Heading,FH,Section,Heading 9 (RFQ),Titre 10,不用9,PIM 9"/>
    <w:basedOn w:val="5"/>
    <w:next w:val="20"/>
    <w:autoRedefine/>
    <w:qFormat/>
    <w:rsid w:val="00563C5F"/>
    <w:pPr>
      <w:widowControl/>
      <w:numPr>
        <w:ilvl w:val="8"/>
      </w:numPr>
      <w:overflowPunct w:val="0"/>
      <w:autoSpaceDE w:val="0"/>
      <w:autoSpaceDN w:val="0"/>
      <w:adjustRightInd w:val="0"/>
      <w:textAlignment w:val="baseline"/>
      <w:outlineLvl w:val="8"/>
    </w:pPr>
    <w:rPr>
      <w:noProof/>
      <w:kern w:val="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75">
    <w:name w:val="7表格5：表中文字居右"/>
    <w:basedOn w:val="73"/>
    <w:autoRedefine/>
    <w:rsid w:val="005F130A"/>
    <w:pPr>
      <w:jc w:val="right"/>
    </w:pPr>
  </w:style>
  <w:style w:type="paragraph" w:styleId="a4">
    <w:name w:val="Document Map"/>
    <w:basedOn w:val="a0"/>
    <w:semiHidden/>
    <w:pPr>
      <w:shd w:val="clear" w:color="auto" w:fill="000080"/>
    </w:pPr>
  </w:style>
  <w:style w:type="paragraph" w:customStyle="1" w:styleId="40">
    <w:name w:val="4扉页：目录"/>
    <w:basedOn w:val="a0"/>
    <w:autoRedefine/>
    <w:rsid w:val="004703A9"/>
    <w:pPr>
      <w:spacing w:line="360" w:lineRule="auto"/>
      <w:jc w:val="center"/>
    </w:pPr>
    <w:rPr>
      <w:b/>
      <w:sz w:val="32"/>
    </w:rPr>
  </w:style>
  <w:style w:type="paragraph" w:styleId="10">
    <w:name w:val="toc 1"/>
    <w:basedOn w:val="a0"/>
    <w:next w:val="a0"/>
    <w:autoRedefine/>
    <w:uiPriority w:val="39"/>
    <w:pPr>
      <w:spacing w:before="120" w:after="120"/>
      <w:jc w:val="left"/>
    </w:pPr>
    <w:rPr>
      <w:caps/>
    </w:rPr>
  </w:style>
  <w:style w:type="paragraph" w:styleId="21">
    <w:name w:val="toc 2"/>
    <w:basedOn w:val="a0"/>
    <w:next w:val="a0"/>
    <w:autoRedefine/>
    <w:uiPriority w:val="39"/>
    <w:pPr>
      <w:ind w:left="210"/>
      <w:jc w:val="left"/>
    </w:pPr>
    <w:rPr>
      <w:smallCaps/>
      <w:sz w:val="20"/>
    </w:rPr>
  </w:style>
  <w:style w:type="paragraph" w:styleId="31">
    <w:name w:val="toc 3"/>
    <w:basedOn w:val="a0"/>
    <w:next w:val="a0"/>
    <w:autoRedefine/>
    <w:uiPriority w:val="39"/>
    <w:rsid w:val="00925CAD"/>
    <w:pPr>
      <w:tabs>
        <w:tab w:val="left" w:pos="1260"/>
        <w:tab w:val="right" w:leader="dot" w:pos="8302"/>
      </w:tabs>
      <w:ind w:left="420"/>
      <w:jc w:val="left"/>
    </w:pPr>
    <w:rPr>
      <w:i/>
      <w:sz w:val="20"/>
    </w:rPr>
  </w:style>
  <w:style w:type="paragraph" w:styleId="41">
    <w:name w:val="toc 4"/>
    <w:basedOn w:val="a0"/>
    <w:next w:val="a0"/>
    <w:autoRedefine/>
    <w:semiHidden/>
    <w:pPr>
      <w:ind w:left="630"/>
      <w:jc w:val="left"/>
    </w:pPr>
    <w:rPr>
      <w:sz w:val="18"/>
    </w:rPr>
  </w:style>
  <w:style w:type="paragraph" w:styleId="50">
    <w:name w:val="toc 5"/>
    <w:basedOn w:val="a0"/>
    <w:next w:val="a0"/>
    <w:autoRedefine/>
    <w:semiHidden/>
    <w:pPr>
      <w:ind w:left="840"/>
      <w:jc w:val="left"/>
    </w:pPr>
    <w:rPr>
      <w:sz w:val="18"/>
    </w:rPr>
  </w:style>
  <w:style w:type="paragraph" w:styleId="60">
    <w:name w:val="toc 6"/>
    <w:basedOn w:val="a0"/>
    <w:next w:val="a0"/>
    <w:autoRedefine/>
    <w:semiHidden/>
    <w:pPr>
      <w:ind w:left="1050"/>
      <w:jc w:val="left"/>
    </w:pPr>
    <w:rPr>
      <w:sz w:val="18"/>
    </w:rPr>
  </w:style>
  <w:style w:type="paragraph" w:styleId="70">
    <w:name w:val="toc 7"/>
    <w:basedOn w:val="a0"/>
    <w:next w:val="a0"/>
    <w:autoRedefine/>
    <w:semiHidden/>
    <w:pPr>
      <w:ind w:left="1260"/>
      <w:jc w:val="left"/>
    </w:pPr>
    <w:rPr>
      <w:sz w:val="18"/>
    </w:rPr>
  </w:style>
  <w:style w:type="paragraph" w:styleId="80">
    <w:name w:val="toc 8"/>
    <w:basedOn w:val="a0"/>
    <w:next w:val="a0"/>
    <w:autoRedefine/>
    <w:semiHidden/>
    <w:pPr>
      <w:ind w:left="1470"/>
      <w:jc w:val="left"/>
    </w:pPr>
    <w:rPr>
      <w:sz w:val="18"/>
    </w:rPr>
  </w:style>
  <w:style w:type="paragraph" w:styleId="90">
    <w:name w:val="toc 9"/>
    <w:basedOn w:val="a0"/>
    <w:next w:val="a0"/>
    <w:autoRedefine/>
    <w:semiHidden/>
    <w:pPr>
      <w:ind w:left="1680"/>
      <w:jc w:val="left"/>
    </w:pPr>
    <w:rPr>
      <w:sz w:val="18"/>
    </w:rPr>
  </w:style>
  <w:style w:type="paragraph" w:customStyle="1" w:styleId="74">
    <w:name w:val="7表格4：表中文字居中"/>
    <w:basedOn w:val="a0"/>
    <w:autoRedefine/>
    <w:rsid w:val="00E719D8"/>
    <w:pPr>
      <w:jc w:val="center"/>
    </w:pPr>
    <w:rPr>
      <w:rFonts w:ascii="Arial" w:hAnsi="Arial" w:cs="宋体"/>
      <w:sz w:val="18"/>
    </w:rPr>
  </w:style>
  <w:style w:type="paragraph" w:styleId="a5">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cap"/>
    <w:basedOn w:val="a0"/>
    <w:next w:val="a0"/>
    <w:link w:val="Char1"/>
    <w:qFormat/>
    <w:rsid w:val="000740AB"/>
    <w:pPr>
      <w:widowControl/>
      <w:spacing w:after="120" w:line="360" w:lineRule="auto"/>
      <w:jc w:val="left"/>
    </w:pPr>
    <w:rPr>
      <w:rFonts w:ascii="Arial" w:hAnsi="Arial"/>
      <w:kern w:val="0"/>
      <w:sz w:val="18"/>
    </w:rPr>
  </w:style>
  <w:style w:type="character" w:styleId="a6">
    <w:name w:val="annotation reference"/>
    <w:basedOn w:val="a1"/>
    <w:semiHidden/>
    <w:rsid w:val="00E87760"/>
    <w:rPr>
      <w:sz w:val="21"/>
      <w:szCs w:val="21"/>
    </w:rPr>
  </w:style>
  <w:style w:type="paragraph" w:styleId="a7">
    <w:name w:val="annotation text"/>
    <w:basedOn w:val="a0"/>
    <w:semiHidden/>
    <w:rsid w:val="00E87760"/>
    <w:pPr>
      <w:jc w:val="left"/>
    </w:pPr>
  </w:style>
  <w:style w:type="paragraph" w:styleId="a8">
    <w:name w:val="annotation subject"/>
    <w:basedOn w:val="a7"/>
    <w:next w:val="a7"/>
    <w:semiHidden/>
    <w:rsid w:val="00E87760"/>
    <w:rPr>
      <w:b/>
      <w:bCs/>
    </w:rPr>
  </w:style>
  <w:style w:type="paragraph" w:styleId="a9">
    <w:name w:val="Balloon Text"/>
    <w:basedOn w:val="a0"/>
    <w:semiHidden/>
    <w:rsid w:val="00E87760"/>
    <w:rPr>
      <w:sz w:val="18"/>
      <w:szCs w:val="18"/>
    </w:rPr>
  </w:style>
  <w:style w:type="paragraph" w:styleId="aa">
    <w:name w:val="header"/>
    <w:basedOn w:val="a0"/>
    <w:link w:val="Char"/>
    <w:autoRedefine/>
    <w:rsid w:val="00905B02"/>
    <w:pPr>
      <w:pBdr>
        <w:bottom w:val="single" w:sz="6" w:space="1" w:color="auto"/>
      </w:pBdr>
      <w:tabs>
        <w:tab w:val="center" w:pos="4153"/>
        <w:tab w:val="right" w:pos="8306"/>
      </w:tabs>
      <w:snapToGrid w:val="0"/>
      <w:jc w:val="center"/>
    </w:pPr>
    <w:rPr>
      <w:rFonts w:ascii="Arial" w:hAnsi="Arial"/>
      <w:szCs w:val="21"/>
    </w:rPr>
  </w:style>
  <w:style w:type="character" w:customStyle="1" w:styleId="Char">
    <w:name w:val="页眉 Char"/>
    <w:basedOn w:val="a1"/>
    <w:link w:val="aa"/>
    <w:rsid w:val="00905B02"/>
    <w:rPr>
      <w:rFonts w:ascii="Arial" w:eastAsia="宋体" w:hAnsi="Arial"/>
      <w:kern w:val="2"/>
      <w:sz w:val="21"/>
      <w:szCs w:val="21"/>
      <w:lang w:val="en-US" w:eastAsia="zh-CN" w:bidi="ar-SA"/>
    </w:rPr>
  </w:style>
  <w:style w:type="paragraph" w:styleId="ab">
    <w:name w:val="footer"/>
    <w:aliases w:val="footer odd"/>
    <w:basedOn w:val="a0"/>
    <w:autoRedefine/>
    <w:rsid w:val="00FC4DF4"/>
    <w:pPr>
      <w:tabs>
        <w:tab w:val="center" w:pos="4153"/>
        <w:tab w:val="right" w:pos="8306"/>
      </w:tabs>
      <w:snapToGrid w:val="0"/>
      <w:jc w:val="left"/>
    </w:pPr>
    <w:rPr>
      <w:rFonts w:ascii="Arial" w:hAnsi="Arial"/>
      <w:szCs w:val="18"/>
    </w:rPr>
  </w:style>
  <w:style w:type="paragraph" w:customStyle="1" w:styleId="1518">
    <w:name w:val="1封面5：正文（顶格，五号18磅）"/>
    <w:basedOn w:val="a0"/>
    <w:autoRedefine/>
    <w:rsid w:val="00CF3C52"/>
    <w:pPr>
      <w:spacing w:line="360" w:lineRule="atLeast"/>
    </w:pPr>
    <w:rPr>
      <w:rFonts w:ascii="Arial" w:hAnsi="Arial" w:cs="宋体"/>
    </w:rPr>
  </w:style>
  <w:style w:type="character" w:customStyle="1" w:styleId="19">
    <w:name w:val="1封面9：下划线"/>
    <w:basedOn w:val="a1"/>
    <w:rsid w:val="00D62CF6"/>
    <w:rPr>
      <w:rFonts w:ascii="Arial" w:hAnsi="Arial"/>
      <w:u w:val="single"/>
    </w:rPr>
  </w:style>
  <w:style w:type="paragraph" w:customStyle="1" w:styleId="17">
    <w:name w:val="1封面7：包括封面（四号）"/>
    <w:basedOn w:val="a0"/>
    <w:autoRedefine/>
    <w:rsid w:val="00D62CF6"/>
    <w:pPr>
      <w:spacing w:line="360" w:lineRule="atLeast"/>
      <w:jc w:val="center"/>
    </w:pPr>
    <w:rPr>
      <w:rFonts w:ascii="Arial" w:hAnsi="Arial" w:cs="宋体"/>
      <w:sz w:val="28"/>
    </w:rPr>
  </w:style>
  <w:style w:type="character" w:customStyle="1" w:styleId="16">
    <w:name w:val="1封面6：编写指导（小四）"/>
    <w:basedOn w:val="a1"/>
    <w:rsid w:val="00D62CF6"/>
    <w:rPr>
      <w:rFonts w:ascii="Arial" w:hAnsi="Arial"/>
      <w:color w:val="0000FF"/>
      <w:sz w:val="24"/>
    </w:rPr>
  </w:style>
  <w:style w:type="character" w:customStyle="1" w:styleId="18X">
    <w:name w:val="1封面8：共X页（四号）"/>
    <w:basedOn w:val="a1"/>
    <w:rsid w:val="00D62CF6"/>
    <w:rPr>
      <w:rFonts w:ascii="Arial" w:hAnsi="Arial"/>
      <w:sz w:val="28"/>
    </w:rPr>
  </w:style>
  <w:style w:type="paragraph" w:customStyle="1" w:styleId="14">
    <w:name w:val="1封面4：分隔符&lt;&gt;（小四）"/>
    <w:basedOn w:val="a0"/>
    <w:link w:val="14CharChar"/>
    <w:autoRedefine/>
    <w:rsid w:val="00D62CF6"/>
    <w:pPr>
      <w:spacing w:line="360" w:lineRule="atLeast"/>
      <w:jc w:val="center"/>
    </w:pPr>
    <w:rPr>
      <w:rFonts w:ascii="Arial" w:hAnsi="Arial"/>
      <w:sz w:val="24"/>
      <w:szCs w:val="24"/>
    </w:rPr>
  </w:style>
  <w:style w:type="character" w:customStyle="1" w:styleId="14CharChar">
    <w:name w:val="1封面4：分隔符&lt;&gt;（小四） Char Char"/>
    <w:basedOn w:val="a1"/>
    <w:link w:val="14"/>
    <w:rsid w:val="00D62CF6"/>
    <w:rPr>
      <w:rFonts w:ascii="Arial" w:eastAsia="宋体" w:hAnsi="Arial"/>
      <w:kern w:val="2"/>
      <w:sz w:val="24"/>
      <w:szCs w:val="24"/>
      <w:lang w:val="en-US" w:eastAsia="zh-CN" w:bidi="ar-SA"/>
    </w:rPr>
  </w:style>
  <w:style w:type="character" w:customStyle="1" w:styleId="12">
    <w:name w:val="1封面2：标题（三号）"/>
    <w:basedOn w:val="a1"/>
    <w:rsid w:val="00D62CF6"/>
    <w:rPr>
      <w:rFonts w:ascii="Arial" w:hAnsi="Arial"/>
      <w:sz w:val="32"/>
    </w:rPr>
  </w:style>
  <w:style w:type="paragraph" w:customStyle="1" w:styleId="13">
    <w:name w:val="1封面3：待填文件名（小四）"/>
    <w:basedOn w:val="a0"/>
    <w:autoRedefine/>
    <w:rsid w:val="005620EC"/>
    <w:pPr>
      <w:spacing w:line="360" w:lineRule="atLeast"/>
      <w:ind w:leftChars="1482" w:left="3112" w:firstLineChars="450" w:firstLine="1080"/>
    </w:pPr>
    <w:rPr>
      <w:rFonts w:ascii="Arial" w:hAnsi="Arial" w:cs="宋体"/>
      <w:sz w:val="24"/>
    </w:rPr>
  </w:style>
  <w:style w:type="paragraph" w:customStyle="1" w:styleId="82123-">
    <w:name w:val="8列项2：二级123-指导"/>
    <w:basedOn w:val="a0"/>
    <w:autoRedefine/>
    <w:rsid w:val="00B43A3A"/>
    <w:pPr>
      <w:numPr>
        <w:numId w:val="6"/>
      </w:numPr>
      <w:spacing w:line="360" w:lineRule="atLeast"/>
    </w:pPr>
    <w:rPr>
      <w:rFonts w:ascii="Arial" w:hAnsi="Arial"/>
      <w:color w:val="0000FF"/>
    </w:rPr>
  </w:style>
  <w:style w:type="paragraph" w:customStyle="1" w:styleId="1A">
    <w:name w:val="1封面A：公司名称"/>
    <w:basedOn w:val="a0"/>
    <w:autoRedefine/>
    <w:rsid w:val="009305C6"/>
    <w:pPr>
      <w:spacing w:line="360" w:lineRule="atLeast"/>
      <w:jc w:val="center"/>
    </w:pPr>
    <w:rPr>
      <w:rFonts w:ascii="Arial" w:hAnsi="Arial" w:cs="宋体"/>
      <w:sz w:val="32"/>
    </w:rPr>
  </w:style>
  <w:style w:type="paragraph" w:customStyle="1" w:styleId="11">
    <w:name w:val="1封面1：技术文件（小初）"/>
    <w:basedOn w:val="a0"/>
    <w:autoRedefine/>
    <w:rsid w:val="0073749B"/>
    <w:pPr>
      <w:ind w:firstLineChars="100" w:firstLine="720"/>
      <w:jc w:val="center"/>
    </w:pPr>
    <w:rPr>
      <w:rFonts w:ascii="Arial" w:eastAsia="Arial" w:hAnsi="Arial" w:cs="宋体"/>
      <w:sz w:val="72"/>
    </w:rPr>
  </w:style>
  <w:style w:type="paragraph" w:customStyle="1" w:styleId="82123">
    <w:name w:val="8列项2：二级123"/>
    <w:basedOn w:val="a0"/>
    <w:autoRedefine/>
    <w:rsid w:val="00E656C1"/>
    <w:pPr>
      <w:numPr>
        <w:numId w:val="3"/>
      </w:numPr>
      <w:spacing w:line="360" w:lineRule="atLeast"/>
      <w:ind w:left="1260" w:hanging="420"/>
    </w:pPr>
    <w:rPr>
      <w:rFonts w:ascii="Arial" w:hAnsi="Arial" w:cs="宋体"/>
    </w:rPr>
  </w:style>
  <w:style w:type="paragraph" w:customStyle="1" w:styleId="20">
    <w:name w:val="正文：首行缩进2字符"/>
    <w:basedOn w:val="a0"/>
    <w:link w:val="2Char"/>
    <w:autoRedefine/>
    <w:rsid w:val="00F138E8"/>
    <w:pPr>
      <w:spacing w:line="360" w:lineRule="atLeast"/>
      <w:ind w:firstLineChars="200" w:firstLine="420"/>
    </w:pPr>
    <w:rPr>
      <w:rFonts w:ascii="Arial" w:hAnsi="Arial" w:cs="Arial"/>
      <w:kern w:val="0"/>
    </w:rPr>
  </w:style>
  <w:style w:type="paragraph" w:customStyle="1" w:styleId="01">
    <w:name w:val="0换页：行距1磅，避免标题跨页"/>
    <w:basedOn w:val="a0"/>
    <w:autoRedefine/>
    <w:rsid w:val="0049488F"/>
    <w:pPr>
      <w:snapToGrid w:val="0"/>
      <w:spacing w:line="20" w:lineRule="atLeast"/>
    </w:pPr>
    <w:rPr>
      <w:rFonts w:cs="宋体"/>
    </w:rPr>
  </w:style>
  <w:style w:type="paragraph" w:customStyle="1" w:styleId="71">
    <w:name w:val="7表格1：表号&amp;表名"/>
    <w:basedOn w:val="a0"/>
    <w:next w:val="20"/>
    <w:autoRedefine/>
    <w:rsid w:val="00852474"/>
    <w:pPr>
      <w:spacing w:line="360" w:lineRule="atLeast"/>
      <w:jc w:val="center"/>
    </w:pPr>
    <w:rPr>
      <w:rFonts w:ascii="黑体" w:eastAsia="黑体" w:hAnsi="Arial" w:cs="宋体"/>
      <w:szCs w:val="21"/>
    </w:rPr>
  </w:style>
  <w:style w:type="paragraph" w:customStyle="1" w:styleId="32">
    <w:name w:val="3扉页：修改记录"/>
    <w:basedOn w:val="a0"/>
    <w:next w:val="20"/>
    <w:autoRedefine/>
    <w:rsid w:val="009305C6"/>
    <w:pPr>
      <w:spacing w:before="120" w:after="120"/>
      <w:ind w:firstLine="420"/>
      <w:jc w:val="center"/>
    </w:pPr>
    <w:rPr>
      <w:rFonts w:ascii="Arial" w:hAnsi="Arial" w:cs="宋体"/>
      <w:b/>
      <w:bCs/>
      <w:sz w:val="32"/>
    </w:rPr>
  </w:style>
  <w:style w:type="paragraph" w:customStyle="1" w:styleId="73">
    <w:name w:val="7表格3：表中文字居左"/>
    <w:autoRedefine/>
    <w:rsid w:val="001E565A"/>
    <w:pPr>
      <w:spacing w:before="40" w:after="40"/>
    </w:pPr>
    <w:rPr>
      <w:rFonts w:ascii="Arial" w:hAnsi="Arial" w:cs="Arial"/>
      <w:color w:val="000000"/>
      <w:sz w:val="18"/>
      <w:szCs w:val="18"/>
    </w:rPr>
  </w:style>
  <w:style w:type="paragraph" w:customStyle="1" w:styleId="722">
    <w:name w:val="7表格2：表头（前后2磅，居中）"/>
    <w:basedOn w:val="73"/>
    <w:next w:val="73"/>
    <w:autoRedefine/>
    <w:rsid w:val="00370DCC"/>
    <w:pPr>
      <w:jc w:val="both"/>
    </w:pPr>
  </w:style>
  <w:style w:type="character" w:customStyle="1" w:styleId="0">
    <w:name w:val="0换页：避免标题跨页"/>
    <w:basedOn w:val="a1"/>
    <w:rsid w:val="0049488F"/>
    <w:rPr>
      <w:sz w:val="2"/>
    </w:rPr>
  </w:style>
  <w:style w:type="character" w:customStyle="1" w:styleId="2Char">
    <w:name w:val="正文：首行缩进2字符 Char"/>
    <w:basedOn w:val="a1"/>
    <w:link w:val="20"/>
    <w:rsid w:val="00F138E8"/>
    <w:rPr>
      <w:rFonts w:ascii="Arial" w:eastAsia="宋体" w:hAnsi="Arial" w:cs="Arial"/>
      <w:sz w:val="21"/>
      <w:lang w:val="en-US" w:eastAsia="zh-CN" w:bidi="ar-SA"/>
    </w:rPr>
  </w:style>
  <w:style w:type="paragraph" w:customStyle="1" w:styleId="2-">
    <w:name w:val="正文：首行缩进2字符-指导"/>
    <w:basedOn w:val="20"/>
    <w:link w:val="2-Char"/>
    <w:autoRedefine/>
    <w:rsid w:val="00490ED0"/>
    <w:rPr>
      <w:color w:val="0000FF"/>
    </w:rPr>
  </w:style>
  <w:style w:type="character" w:customStyle="1" w:styleId="2-Char">
    <w:name w:val="正文：首行缩进2字符-指导 Char"/>
    <w:basedOn w:val="2Char"/>
    <w:link w:val="2-"/>
    <w:rsid w:val="00490ED0"/>
    <w:rPr>
      <w:rFonts w:ascii="Arial" w:eastAsia="宋体" w:hAnsi="Arial" w:cs="Arial"/>
      <w:color w:val="0000FF"/>
      <w:sz w:val="21"/>
      <w:lang w:val="en-US" w:eastAsia="zh-CN" w:bidi="ar-SA"/>
    </w:rPr>
  </w:style>
  <w:style w:type="paragraph" w:customStyle="1" w:styleId="22">
    <w:name w:val="2扉页：模板修改记录"/>
    <w:basedOn w:val="32"/>
    <w:next w:val="2-"/>
    <w:autoRedefine/>
    <w:rsid w:val="0006181D"/>
    <w:rPr>
      <w:color w:val="0000FF"/>
    </w:rPr>
  </w:style>
  <w:style w:type="paragraph" w:customStyle="1" w:styleId="722-">
    <w:name w:val="7表格2：表头（前后2磅，居中）-指导"/>
    <w:basedOn w:val="722"/>
    <w:autoRedefine/>
    <w:rsid w:val="0059767A"/>
    <w:rPr>
      <w:color w:val="0000FF"/>
    </w:rPr>
  </w:style>
  <w:style w:type="paragraph" w:customStyle="1" w:styleId="76">
    <w:name w:val="7表格6：表中文字列项"/>
    <w:basedOn w:val="a0"/>
    <w:autoRedefine/>
    <w:rsid w:val="00F45F99"/>
    <w:pPr>
      <w:widowControl/>
      <w:numPr>
        <w:numId w:val="2"/>
      </w:numPr>
      <w:spacing w:before="40" w:after="40"/>
      <w:jc w:val="left"/>
    </w:pPr>
    <w:rPr>
      <w:rFonts w:ascii="Arial" w:hAnsi="Arial" w:cs="宋体"/>
      <w:kern w:val="0"/>
      <w:sz w:val="18"/>
    </w:rPr>
  </w:style>
  <w:style w:type="paragraph" w:customStyle="1" w:styleId="73-">
    <w:name w:val="7表格3：表中文字居左-指导"/>
    <w:basedOn w:val="73"/>
    <w:autoRedefine/>
    <w:rsid w:val="00000092"/>
    <w:pPr>
      <w:widowControl w:val="0"/>
      <w:jc w:val="both"/>
    </w:pPr>
    <w:rPr>
      <w:color w:val="0000FF"/>
    </w:rPr>
  </w:style>
  <w:style w:type="paragraph" w:customStyle="1" w:styleId="74-">
    <w:name w:val="7表格4：表中文字居中-指导"/>
    <w:basedOn w:val="74"/>
    <w:autoRedefine/>
    <w:rsid w:val="0059767A"/>
    <w:rPr>
      <w:color w:val="0000FF"/>
    </w:rPr>
  </w:style>
  <w:style w:type="paragraph" w:customStyle="1" w:styleId="75-">
    <w:name w:val="7表格5：表中文字居右-指导"/>
    <w:basedOn w:val="74"/>
    <w:autoRedefine/>
    <w:rsid w:val="0059767A"/>
    <w:pPr>
      <w:jc w:val="right"/>
    </w:pPr>
    <w:rPr>
      <w:color w:val="0000FF"/>
    </w:rPr>
  </w:style>
  <w:style w:type="paragraph" w:customStyle="1" w:styleId="76-">
    <w:name w:val="7表格6：表中文字列项-指导"/>
    <w:basedOn w:val="a0"/>
    <w:autoRedefine/>
    <w:rsid w:val="007101C4"/>
    <w:pPr>
      <w:spacing w:before="40" w:after="40"/>
    </w:pPr>
    <w:rPr>
      <w:rFonts w:ascii="Arial" w:hAnsi="Arial"/>
      <w:color w:val="0000FF"/>
      <w:sz w:val="18"/>
    </w:rPr>
  </w:style>
  <w:style w:type="paragraph" w:customStyle="1" w:styleId="71-">
    <w:name w:val="7表格1：表号&amp;表名-指导"/>
    <w:basedOn w:val="71"/>
    <w:autoRedefine/>
    <w:rsid w:val="0059767A"/>
    <w:rPr>
      <w:color w:val="0000FF"/>
    </w:rPr>
  </w:style>
  <w:style w:type="paragraph" w:customStyle="1" w:styleId="2-0">
    <w:name w:val="正文：首行缩进2字符-加粗"/>
    <w:basedOn w:val="20"/>
    <w:autoRedefine/>
    <w:rsid w:val="00674DEA"/>
    <w:rPr>
      <w:b/>
    </w:rPr>
  </w:style>
  <w:style w:type="paragraph" w:customStyle="1" w:styleId="62-">
    <w:name w:val="6图2：图号&amp;说明-指导"/>
    <w:basedOn w:val="a0"/>
    <w:next w:val="2-"/>
    <w:autoRedefine/>
    <w:rsid w:val="007122D0"/>
    <w:pPr>
      <w:spacing w:line="360" w:lineRule="atLeast"/>
      <w:jc w:val="center"/>
    </w:pPr>
    <w:rPr>
      <w:rFonts w:ascii="Arial" w:eastAsia="黑体" w:cs="宋体"/>
      <w:color w:val="0000FF"/>
    </w:rPr>
  </w:style>
  <w:style w:type="paragraph" w:customStyle="1" w:styleId="61">
    <w:name w:val="6图1：图居中"/>
    <w:basedOn w:val="a0"/>
    <w:next w:val="62-"/>
    <w:link w:val="61Char"/>
    <w:autoRedefine/>
    <w:rsid w:val="00490ED0"/>
    <w:pPr>
      <w:spacing w:before="120"/>
      <w:jc w:val="center"/>
    </w:pPr>
    <w:rPr>
      <w:rFonts w:cs="宋体"/>
    </w:rPr>
  </w:style>
  <w:style w:type="paragraph" w:customStyle="1" w:styleId="62">
    <w:name w:val="6图2：图号&amp;说明"/>
    <w:basedOn w:val="62-"/>
    <w:autoRedefine/>
    <w:rsid w:val="009C41C2"/>
    <w:pPr>
      <w:ind w:firstLineChars="200" w:firstLine="420"/>
      <w:jc w:val="both"/>
    </w:pPr>
    <w:rPr>
      <w:rFonts w:ascii="黑体"/>
      <w:color w:val="FF0000"/>
    </w:rPr>
  </w:style>
  <w:style w:type="paragraph" w:customStyle="1" w:styleId="92-">
    <w:name w:val="9注：首行缩进2字符-指导"/>
    <w:basedOn w:val="2-"/>
    <w:next w:val="20"/>
    <w:autoRedefine/>
    <w:rsid w:val="00D1100D"/>
    <w:pPr>
      <w:ind w:firstLine="360"/>
    </w:pPr>
    <w:rPr>
      <w:sz w:val="18"/>
    </w:rPr>
  </w:style>
  <w:style w:type="paragraph" w:customStyle="1" w:styleId="92">
    <w:name w:val="9注：首行缩进2字符"/>
    <w:basedOn w:val="92-"/>
    <w:next w:val="20"/>
    <w:autoRedefine/>
    <w:rsid w:val="00D1100D"/>
    <w:rPr>
      <w:color w:val="auto"/>
    </w:rPr>
  </w:style>
  <w:style w:type="paragraph" w:customStyle="1" w:styleId="ac">
    <w:name w:val="a示例开始&amp;结束：顶格"/>
    <w:basedOn w:val="a0"/>
    <w:next w:val="20"/>
    <w:autoRedefine/>
    <w:rsid w:val="00DF04B9"/>
    <w:pPr>
      <w:spacing w:line="360" w:lineRule="atLeast"/>
      <w:ind w:firstLineChars="200" w:firstLine="420"/>
    </w:pPr>
    <w:rPr>
      <w:rFonts w:ascii="Arial" w:hAnsi="Arial" w:cs="宋体"/>
    </w:rPr>
  </w:style>
  <w:style w:type="paragraph" w:customStyle="1" w:styleId="2-1">
    <w:name w:val="正文：首行缩进2字符-红色"/>
    <w:basedOn w:val="20"/>
    <w:next w:val="20"/>
    <w:link w:val="2-CharChar"/>
    <w:autoRedefine/>
    <w:rsid w:val="00C1189B"/>
    <w:rPr>
      <w:color w:val="FF0000"/>
    </w:rPr>
  </w:style>
  <w:style w:type="character" w:customStyle="1" w:styleId="2-CharChar">
    <w:name w:val="正文：首行缩进2字符-红色 Char Char"/>
    <w:basedOn w:val="2Char"/>
    <w:link w:val="2-1"/>
    <w:rsid w:val="00CD4EE8"/>
    <w:rPr>
      <w:rFonts w:ascii="Arial" w:eastAsia="宋体" w:hAnsi="Arial" w:cs="Arial"/>
      <w:color w:val="FF0000"/>
      <w:sz w:val="21"/>
      <w:lang w:val="en-US" w:eastAsia="zh-CN" w:bidi="ar-SA"/>
    </w:rPr>
  </w:style>
  <w:style w:type="paragraph" w:customStyle="1" w:styleId="2--">
    <w:name w:val="正文：首行缩进2字符-指导-加粗"/>
    <w:basedOn w:val="2-"/>
    <w:autoRedefine/>
    <w:rsid w:val="0005197E"/>
    <w:rPr>
      <w:b/>
    </w:rPr>
  </w:style>
  <w:style w:type="paragraph" w:customStyle="1" w:styleId="81abc">
    <w:name w:val="8列项1：一级abc"/>
    <w:basedOn w:val="a0"/>
    <w:autoRedefine/>
    <w:rsid w:val="00DC7AA4"/>
    <w:pPr>
      <w:numPr>
        <w:numId w:val="5"/>
      </w:numPr>
      <w:spacing w:line="360" w:lineRule="atLeast"/>
    </w:pPr>
    <w:rPr>
      <w:rFonts w:ascii="Arial" w:hAnsi="Arial"/>
    </w:rPr>
  </w:style>
  <w:style w:type="paragraph" w:customStyle="1" w:styleId="81abc-">
    <w:name w:val="8列项1：一级abc-指导"/>
    <w:basedOn w:val="a0"/>
    <w:autoRedefine/>
    <w:rsid w:val="004F7048"/>
    <w:pPr>
      <w:numPr>
        <w:numId w:val="4"/>
      </w:numPr>
      <w:spacing w:line="360" w:lineRule="atLeast"/>
    </w:pPr>
    <w:rPr>
      <w:rFonts w:ascii="Arial" w:hAnsi="Arial" w:cs="Arial"/>
      <w:color w:val="0000FF"/>
      <w:szCs w:val="21"/>
    </w:rPr>
  </w:style>
  <w:style w:type="table" w:styleId="33">
    <w:name w:val="Table Grid 3"/>
    <w:basedOn w:val="a2"/>
    <w:rsid w:val="00000092"/>
    <w:pPr>
      <w:widowControl w:val="0"/>
      <w:jc w:val="both"/>
    </w:pPr>
    <w:tblPr>
      <w:tblInd w:w="0" w:type="dxa"/>
      <w:tblBorders>
        <w:top w:val="single" w:sz="12" w:space="0" w:color="000000"/>
        <w:left w:val="single" w:sz="12" w:space="0" w:color="000000"/>
        <w:bottom w:val="single" w:sz="12" w:space="0" w:color="000000"/>
        <w:right w:val="single" w:sz="12" w:space="0" w:color="000000"/>
        <w:insideH w:val="single" w:sz="4" w:space="0" w:color="000000"/>
        <w:insideV w:val="single" w:sz="6" w:space="0" w:color="000000"/>
      </w:tblBorders>
      <w:tblCellMar>
        <w:top w:w="0" w:type="dxa"/>
        <w:left w:w="0" w:type="dxa"/>
        <w:bottom w:w="0" w:type="dxa"/>
        <w:right w:w="0" w:type="dxa"/>
      </w:tblCellMar>
    </w:tblPr>
    <w:tcPr>
      <w:shd w:val="clear" w:color="auto" w:fill="auto"/>
      <w:vAlign w:val="center"/>
    </w:tcPr>
    <w:tblStylePr w:type="firstRow">
      <w:pPr>
        <w:jc w:val="center"/>
      </w:pPr>
      <w:tblPr/>
      <w:trPr>
        <w:tblHeader/>
      </w:trPr>
      <w:tcPr>
        <w:tcBorders>
          <w:bottom w:val="single" w:sz="6" w:space="0" w:color="000000"/>
        </w:tcBorders>
        <w:shd w:val="clear" w:color="FFFF00" w:fill="CCCC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ad">
    <w:name w:val="Hyperlink"/>
    <w:basedOn w:val="a1"/>
    <w:uiPriority w:val="99"/>
    <w:rsid w:val="000547BC"/>
    <w:rPr>
      <w:color w:val="0000FF"/>
      <w:u w:val="single"/>
    </w:rPr>
  </w:style>
  <w:style w:type="paragraph" w:styleId="ae">
    <w:name w:val="Title"/>
    <w:basedOn w:val="a0"/>
    <w:qFormat/>
    <w:rsid w:val="00483D2E"/>
    <w:pPr>
      <w:tabs>
        <w:tab w:val="left" w:pos="0"/>
      </w:tabs>
      <w:autoSpaceDE w:val="0"/>
      <w:autoSpaceDN w:val="0"/>
      <w:adjustRightInd w:val="0"/>
      <w:spacing w:before="300" w:after="300" w:line="300" w:lineRule="auto"/>
      <w:jc w:val="center"/>
    </w:pPr>
    <w:rPr>
      <w:rFonts w:ascii="Arial" w:hAnsi="Arial" w:cs="Arial"/>
      <w:kern w:val="0"/>
      <w:sz w:val="30"/>
      <w:szCs w:val="30"/>
    </w:rPr>
  </w:style>
  <w:style w:type="paragraph" w:customStyle="1" w:styleId="BNF">
    <w:name w:val="BNF"/>
    <w:basedOn w:val="a0"/>
    <w:rsid w:val="00483D2E"/>
    <w:pPr>
      <w:autoSpaceDE w:val="0"/>
      <w:autoSpaceDN w:val="0"/>
    </w:pPr>
    <w:rPr>
      <w:rFonts w:ascii="Courier New" w:hAnsi="Courier New"/>
      <w:sz w:val="18"/>
    </w:rPr>
  </w:style>
  <w:style w:type="paragraph" w:customStyle="1" w:styleId="af">
    <w:name w:val="表格内"/>
    <w:basedOn w:val="a0"/>
    <w:link w:val="Char0"/>
    <w:rsid w:val="00445CB1"/>
    <w:rPr>
      <w:rFonts w:ascii="Arial" w:hAnsi="Arial"/>
      <w:sz w:val="18"/>
    </w:rPr>
  </w:style>
  <w:style w:type="paragraph" w:styleId="af0">
    <w:name w:val="Normal Indent"/>
    <w:aliases w:val="首行缩进,表正文,正文非缩进,正文-段前3磅,正文（首行缩进两字） Char Char Char Char Char Char Char Char Char Char Char Char Char Char Char,正文缩进 Char,正文缩进 Char Char Char Char Char,正文缩进 Char Char Char,正文（首行缩进两字）＋行距：1.5倍行距,特点,四号,标题4,ALT+Z,水上软件,段1,正文不缩进,Indent 1,±íÕýÎÄ,正文对齐,正文首行缩进2"/>
    <w:basedOn w:val="a0"/>
    <w:link w:val="Char10"/>
    <w:rsid w:val="00483D2E"/>
    <w:pPr>
      <w:spacing w:before="40" w:after="40" w:line="300" w:lineRule="auto"/>
      <w:ind w:firstLine="420"/>
    </w:pPr>
    <w:rPr>
      <w:rFonts w:ascii="Arial" w:hAnsi="Arial"/>
    </w:rPr>
  </w:style>
  <w:style w:type="character" w:customStyle="1" w:styleId="61Char">
    <w:name w:val="6图1：图居中 Char"/>
    <w:basedOn w:val="a1"/>
    <w:link w:val="61"/>
    <w:rsid w:val="00483D2E"/>
    <w:rPr>
      <w:rFonts w:eastAsia="宋体" w:cs="宋体"/>
      <w:kern w:val="2"/>
      <w:sz w:val="21"/>
      <w:lang w:val="en-US" w:eastAsia="zh-CN" w:bidi="ar-SA"/>
    </w:rPr>
  </w:style>
  <w:style w:type="table" w:styleId="af1">
    <w:name w:val="Table Grid"/>
    <w:basedOn w:val="a2"/>
    <w:rsid w:val="00483D2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2">
    <w:name w:val="Body Text"/>
    <w:basedOn w:val="a0"/>
    <w:rsid w:val="00483D2E"/>
    <w:pPr>
      <w:spacing w:before="40" w:after="120" w:line="300" w:lineRule="auto"/>
    </w:pPr>
    <w:rPr>
      <w:rFonts w:ascii="Arial" w:hAnsi="Arial"/>
    </w:rPr>
  </w:style>
  <w:style w:type="paragraph" w:styleId="af3">
    <w:name w:val="Body Text First Indent"/>
    <w:basedOn w:val="af2"/>
    <w:rsid w:val="00483D2E"/>
    <w:pPr>
      <w:ind w:firstLineChars="100" w:firstLine="420"/>
    </w:pPr>
  </w:style>
  <w:style w:type="paragraph" w:customStyle="1" w:styleId="af4">
    <w:name w:val="表格的表头"/>
    <w:basedOn w:val="af"/>
    <w:next w:val="af"/>
    <w:rsid w:val="00445CB1"/>
    <w:pPr>
      <w:spacing w:before="40" w:after="40"/>
      <w:jc w:val="center"/>
    </w:pPr>
  </w:style>
  <w:style w:type="character" w:customStyle="1" w:styleId="Char10">
    <w:name w:val="正文缩进 Char1"/>
    <w:aliases w:val="首行缩进 Char,表正文 Char,正文非缩进 Char,正文-段前3磅 Char,正文（首行缩进两字） Char Char Char Char Char Char Char Char Char Char Char Char Char Char Char Char,正文缩进 Char Char,正文缩进 Char Char Char Char Char Char,正文缩进 Char Char Char Char,正文（首行缩进两字）＋行距：1.5倍行距 Char,特点 Char"/>
    <w:basedOn w:val="a1"/>
    <w:link w:val="af0"/>
    <w:rsid w:val="00483D2E"/>
    <w:rPr>
      <w:rFonts w:ascii="Arial" w:eastAsia="宋体" w:hAnsi="Arial"/>
      <w:kern w:val="2"/>
      <w:sz w:val="21"/>
      <w:lang w:val="en-US" w:eastAsia="zh-CN" w:bidi="ar-SA"/>
    </w:rPr>
  </w:style>
  <w:style w:type="paragraph" w:customStyle="1" w:styleId="a">
    <w:name w:val="表名"/>
    <w:basedOn w:val="a0"/>
    <w:rsid w:val="00BF1C77"/>
    <w:pPr>
      <w:numPr>
        <w:numId w:val="7"/>
      </w:numPr>
      <w:tabs>
        <w:tab w:val="left" w:leader="dot" w:pos="1701"/>
        <w:tab w:val="left" w:pos="9072"/>
      </w:tabs>
      <w:ind w:left="453" w:hanging="164"/>
      <w:jc w:val="center"/>
    </w:pPr>
    <w:rPr>
      <w:rFonts w:ascii="黑体" w:eastAsia="黑体"/>
    </w:rPr>
  </w:style>
  <w:style w:type="character" w:styleId="af5">
    <w:name w:val="Strong"/>
    <w:basedOn w:val="a1"/>
    <w:qFormat/>
    <w:rsid w:val="00283815"/>
    <w:rPr>
      <w:b/>
      <w:bCs/>
    </w:rPr>
  </w:style>
  <w:style w:type="paragraph" w:customStyle="1" w:styleId="074">
    <w:name w:val="样式 首行缩进:  0.74 厘米"/>
    <w:basedOn w:val="a0"/>
    <w:rsid w:val="00CD2E05"/>
    <w:pPr>
      <w:ind w:firstLine="420"/>
    </w:pPr>
    <w:rPr>
      <w:rFonts w:ascii="Arial" w:hAnsi="Arial" w:cs="宋体"/>
      <w:szCs w:val="21"/>
    </w:rPr>
  </w:style>
  <w:style w:type="character" w:customStyle="1" w:styleId="af6">
    <w:name w:val="样式 加粗"/>
    <w:basedOn w:val="a1"/>
    <w:rsid w:val="00CD2E05"/>
    <w:rPr>
      <w:rFonts w:ascii="Arial" w:eastAsia="宋体" w:hAnsi="Arial"/>
      <w:b/>
      <w:bCs/>
    </w:rPr>
  </w:style>
  <w:style w:type="paragraph" w:styleId="af7">
    <w:name w:val="table of figures"/>
    <w:basedOn w:val="a0"/>
    <w:next w:val="a0"/>
    <w:semiHidden/>
    <w:rsid w:val="00EF65C3"/>
    <w:pPr>
      <w:ind w:leftChars="200" w:left="200" w:hangingChars="200" w:hanging="200"/>
    </w:pPr>
  </w:style>
  <w:style w:type="paragraph" w:customStyle="1" w:styleId="CharChar1CharCharCharCharCharCharCharChar">
    <w:name w:val="Char Char1 Char Char Char Char Char Char Char Char"/>
    <w:semiHidden/>
    <w:rsid w:val="002D0EFA"/>
    <w:pPr>
      <w:keepNext/>
      <w:tabs>
        <w:tab w:val="num" w:pos="851"/>
      </w:tabs>
      <w:autoSpaceDE w:val="0"/>
      <w:autoSpaceDN w:val="0"/>
      <w:adjustRightInd w:val="0"/>
      <w:spacing w:before="60" w:after="60"/>
      <w:ind w:left="851" w:hanging="851"/>
      <w:jc w:val="both"/>
    </w:pPr>
    <w:rPr>
      <w:rFonts w:ascii="Arial" w:hAnsi="Arial" w:cs="Arial"/>
      <w:kern w:val="2"/>
    </w:rPr>
  </w:style>
  <w:style w:type="character" w:customStyle="1" w:styleId="Char1">
    <w:name w:val="题注 Char1"/>
    <w:aliases w:val="题注(表) Char,Figure Char,题注 Char Char,题注 Char1 Char Char,题注 Char Char Char Char,题注 Char1 Char Char Char Char,题注 Char Char Char Char Char Char,题注(表) Char Char Char Char Char Char,题注(表) Char1 Char Char Char Char,cap Char"/>
    <w:basedOn w:val="a1"/>
    <w:link w:val="a5"/>
    <w:rsid w:val="00011FEA"/>
    <w:rPr>
      <w:rFonts w:ascii="Arial" w:eastAsia="宋体" w:hAnsi="Arial"/>
      <w:sz w:val="18"/>
      <w:lang w:val="en-US" w:eastAsia="zh-CN" w:bidi="ar-SA"/>
    </w:rPr>
  </w:style>
  <w:style w:type="paragraph" w:customStyle="1" w:styleId="15">
    <w:name w:val="样式 行距: 1.5 倍行距"/>
    <w:basedOn w:val="a0"/>
    <w:rsid w:val="003B5EAB"/>
    <w:pPr>
      <w:spacing w:line="300" w:lineRule="auto"/>
      <w:ind w:firstLineChars="200" w:firstLine="200"/>
    </w:pPr>
    <w:rPr>
      <w:rFonts w:cs="宋体"/>
    </w:rPr>
  </w:style>
  <w:style w:type="character" w:customStyle="1" w:styleId="CharChar1">
    <w:name w:val="题注(表) Char Char1"/>
    <w:basedOn w:val="a1"/>
    <w:rsid w:val="003B5EAB"/>
    <w:rPr>
      <w:rFonts w:ascii="Arial" w:eastAsia="黑体" w:hAnsi="Arial" w:cs="Arial"/>
      <w:kern w:val="2"/>
      <w:lang w:val="en-US" w:eastAsia="zh-CN" w:bidi="ar-SA"/>
    </w:rPr>
  </w:style>
  <w:style w:type="character" w:customStyle="1" w:styleId="Char0">
    <w:name w:val="表格内 Char"/>
    <w:basedOn w:val="a1"/>
    <w:link w:val="af"/>
    <w:rsid w:val="002B68AD"/>
    <w:rPr>
      <w:rFonts w:ascii="Arial" w:eastAsia="宋体" w:hAnsi="Arial"/>
      <w:kern w:val="2"/>
      <w:sz w:val="18"/>
      <w:lang w:val="en-US" w:eastAsia="zh-CN" w:bidi="ar-SA"/>
    </w:rPr>
  </w:style>
  <w:style w:type="paragraph" w:customStyle="1" w:styleId="63">
    <w:name w:val="样式 标题 6"/>
    <w:basedOn w:val="6"/>
    <w:next w:val="23"/>
    <w:autoRedefine/>
    <w:rsid w:val="00F27145"/>
    <w:pPr>
      <w:keepNext/>
      <w:numPr>
        <w:ilvl w:val="0"/>
        <w:numId w:val="0"/>
      </w:numPr>
      <w:tabs>
        <w:tab w:val="num" w:pos="1152"/>
      </w:tabs>
      <w:snapToGrid w:val="0"/>
      <w:spacing w:line="300" w:lineRule="auto"/>
      <w:ind w:left="1152" w:hanging="1152"/>
    </w:pPr>
    <w:rPr>
      <w:bCs/>
    </w:rPr>
  </w:style>
  <w:style w:type="paragraph" w:styleId="af8">
    <w:name w:val="Body Text Indent"/>
    <w:basedOn w:val="a0"/>
    <w:rsid w:val="00F27145"/>
    <w:pPr>
      <w:spacing w:after="120"/>
      <w:ind w:leftChars="200" w:left="420"/>
    </w:pPr>
  </w:style>
  <w:style w:type="paragraph" w:styleId="23">
    <w:name w:val="Body Text First Indent 2"/>
    <w:basedOn w:val="af8"/>
    <w:rsid w:val="00F27145"/>
    <w:pPr>
      <w:ind w:firstLineChars="200" w:firstLine="420"/>
    </w:pPr>
  </w:style>
  <w:style w:type="paragraph" w:customStyle="1" w:styleId="64">
    <w:name w:val="标题6"/>
    <w:basedOn w:val="ae"/>
    <w:next w:val="a0"/>
    <w:rsid w:val="00F27145"/>
    <w:pPr>
      <w:keepNext/>
      <w:tabs>
        <w:tab w:val="num" w:pos="0"/>
      </w:tabs>
      <w:autoSpaceDE/>
      <w:autoSpaceDN/>
      <w:adjustRightInd/>
      <w:snapToGrid w:val="0"/>
      <w:spacing w:before="240" w:after="60"/>
      <w:jc w:val="left"/>
      <w:outlineLvl w:val="0"/>
    </w:pPr>
    <w:rPr>
      <w:rFonts w:ascii="Times New Roman" w:hAnsi="Times New Roman"/>
      <w:bCs/>
      <w:i/>
      <w:kern w:val="2"/>
      <w:sz w:val="21"/>
      <w:szCs w:val="21"/>
    </w:rPr>
  </w:style>
  <w:style w:type="paragraph" w:customStyle="1" w:styleId="Char2">
    <w:name w:val="Char"/>
    <w:basedOn w:val="a4"/>
    <w:rsid w:val="00A15D66"/>
    <w:pPr>
      <w:adjustRightInd w:val="0"/>
      <w:spacing w:line="436" w:lineRule="exact"/>
      <w:ind w:left="357"/>
      <w:jc w:val="left"/>
      <w:outlineLvl w:val="3"/>
    </w:pPr>
    <w:rPr>
      <w:rFonts w:ascii="Tahoma" w:hAnsi="Tahoma"/>
      <w:b/>
      <w:sz w:val="24"/>
      <w:szCs w:val="24"/>
    </w:rPr>
  </w:style>
  <w:style w:type="paragraph" w:styleId="30">
    <w:name w:val="Body Text 3"/>
    <w:basedOn w:val="a0"/>
    <w:link w:val="3Char"/>
    <w:rsid w:val="0035355F"/>
    <w:pPr>
      <w:numPr>
        <w:numId w:val="8"/>
      </w:numPr>
      <w:tabs>
        <w:tab w:val="clear" w:pos="1080"/>
      </w:tabs>
      <w:spacing w:after="120"/>
      <w:ind w:left="0" w:firstLine="0"/>
    </w:pPr>
    <w:rPr>
      <w:sz w:val="16"/>
      <w:szCs w:val="16"/>
    </w:rPr>
  </w:style>
  <w:style w:type="character" w:customStyle="1" w:styleId="3Char">
    <w:name w:val="正文文本 3 Char"/>
    <w:basedOn w:val="a1"/>
    <w:link w:val="30"/>
    <w:rsid w:val="0035355F"/>
    <w:rPr>
      <w:kern w:val="2"/>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2298">
      <w:bodyDiv w:val="1"/>
      <w:marLeft w:val="0"/>
      <w:marRight w:val="0"/>
      <w:marTop w:val="0"/>
      <w:marBottom w:val="0"/>
      <w:divBdr>
        <w:top w:val="none" w:sz="0" w:space="0" w:color="auto"/>
        <w:left w:val="none" w:sz="0" w:space="0" w:color="auto"/>
        <w:bottom w:val="none" w:sz="0" w:space="0" w:color="auto"/>
        <w:right w:val="none" w:sz="0" w:space="0" w:color="auto"/>
      </w:divBdr>
    </w:div>
    <w:div w:id="205989989">
      <w:bodyDiv w:val="1"/>
      <w:marLeft w:val="0"/>
      <w:marRight w:val="0"/>
      <w:marTop w:val="0"/>
      <w:marBottom w:val="0"/>
      <w:divBdr>
        <w:top w:val="none" w:sz="0" w:space="0" w:color="auto"/>
        <w:left w:val="none" w:sz="0" w:space="0" w:color="auto"/>
        <w:bottom w:val="none" w:sz="0" w:space="0" w:color="auto"/>
        <w:right w:val="none" w:sz="0" w:space="0" w:color="auto"/>
      </w:divBdr>
    </w:div>
    <w:div w:id="436559062">
      <w:bodyDiv w:val="1"/>
      <w:marLeft w:val="0"/>
      <w:marRight w:val="0"/>
      <w:marTop w:val="0"/>
      <w:marBottom w:val="0"/>
      <w:divBdr>
        <w:top w:val="none" w:sz="0" w:space="0" w:color="auto"/>
        <w:left w:val="none" w:sz="0" w:space="0" w:color="auto"/>
        <w:bottom w:val="none" w:sz="0" w:space="0" w:color="auto"/>
        <w:right w:val="none" w:sz="0" w:space="0" w:color="auto"/>
      </w:divBdr>
      <w:divsChild>
        <w:div w:id="863976776">
          <w:marLeft w:val="0"/>
          <w:marRight w:val="0"/>
          <w:marTop w:val="0"/>
          <w:marBottom w:val="0"/>
          <w:divBdr>
            <w:top w:val="none" w:sz="0" w:space="0" w:color="auto"/>
            <w:left w:val="none" w:sz="0" w:space="0" w:color="auto"/>
            <w:bottom w:val="none" w:sz="0" w:space="0" w:color="auto"/>
            <w:right w:val="none" w:sz="0" w:space="0" w:color="auto"/>
          </w:divBdr>
          <w:divsChild>
            <w:div w:id="1280600703">
              <w:marLeft w:val="0"/>
              <w:marRight w:val="0"/>
              <w:marTop w:val="0"/>
              <w:marBottom w:val="0"/>
              <w:divBdr>
                <w:top w:val="none" w:sz="0" w:space="0" w:color="auto"/>
                <w:left w:val="none" w:sz="0" w:space="0" w:color="auto"/>
                <w:bottom w:val="none" w:sz="0" w:space="0" w:color="auto"/>
                <w:right w:val="none" w:sz="0" w:space="0" w:color="auto"/>
              </w:divBdr>
            </w:div>
            <w:div w:id="19978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9607">
      <w:bodyDiv w:val="1"/>
      <w:marLeft w:val="0"/>
      <w:marRight w:val="0"/>
      <w:marTop w:val="0"/>
      <w:marBottom w:val="0"/>
      <w:divBdr>
        <w:top w:val="none" w:sz="0" w:space="0" w:color="auto"/>
        <w:left w:val="none" w:sz="0" w:space="0" w:color="auto"/>
        <w:bottom w:val="none" w:sz="0" w:space="0" w:color="auto"/>
        <w:right w:val="none" w:sz="0" w:space="0" w:color="auto"/>
      </w:divBdr>
      <w:divsChild>
        <w:div w:id="2120908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releases.linaro.org/components/toolchain/binaries/5.4-2017.01/aarch64-linux-gnu/gcc-linaro-5.4.1-2017.01-x86_64_aarch64-linux-gnu.tar.xz"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yperlink" Target="https://help.github.com/articles/generating-a-new-ssh-key-and-adding-it-to-the-ssh-agent/" TargetMode="External"/><Relationship Id="rId23" Type="http://schemas.openxmlformats.org/officeDocument/2006/relationships/image" Target="media/image8.png"/><Relationship Id="rId28" Type="http://schemas.openxmlformats.org/officeDocument/2006/relationships/hyperlink" Target="https://www.cnblogs.com/zhaoyanjun/p/5882784.html"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releases.linaro.org/components/toolchain/binaries/5.4-2017.01/aarch64-linux-gnu/gcc-linaro-5.4.1-2017.01-i686_aarch64-linux-gnu.tar.xz" TargetMode="External"/><Relationship Id="rId22" Type="http://schemas.openxmlformats.org/officeDocument/2006/relationships/image" Target="media/image7.png"/><Relationship Id="rId27" Type="http://schemas.openxmlformats.org/officeDocument/2006/relationships/hyperlink" Target="https://www.cnblogs.com/weschen/p/6264056.html" TargetMode="External"/><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dy\AppData\Roaming\Microsoft\Templates\CZTEK&#25216;&#26415;&#25991;&#26723;&#27169;&#26495;V1.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F38C4-5905-4700-987C-1CA364574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CZTEK技术文档模板V1.0.dotx</Template>
  <TotalTime>490</TotalTime>
  <Pages>17</Pages>
  <Words>1448</Words>
  <Characters>8254</Characters>
  <Application>Microsoft Office Word</Application>
  <DocSecurity>0</DocSecurity>
  <Lines>68</Lines>
  <Paragraphs>19</Paragraphs>
  <ScaleCrop>false</ScaleCrop>
  <Company/>
  <LinksUpToDate>false</LinksUpToDate>
  <CharactersWithSpaces>9683</CharactersWithSpaces>
  <SharedDoc>false</SharedDoc>
  <HLinks>
    <vt:vector size="240" baseType="variant">
      <vt:variant>
        <vt:i4>1638449</vt:i4>
      </vt:variant>
      <vt:variant>
        <vt:i4>236</vt:i4>
      </vt:variant>
      <vt:variant>
        <vt:i4>0</vt:i4>
      </vt:variant>
      <vt:variant>
        <vt:i4>5</vt:i4>
      </vt:variant>
      <vt:variant>
        <vt:lpwstr/>
      </vt:variant>
      <vt:variant>
        <vt:lpwstr>_Toc383769781</vt:lpwstr>
      </vt:variant>
      <vt:variant>
        <vt:i4>1638449</vt:i4>
      </vt:variant>
      <vt:variant>
        <vt:i4>230</vt:i4>
      </vt:variant>
      <vt:variant>
        <vt:i4>0</vt:i4>
      </vt:variant>
      <vt:variant>
        <vt:i4>5</vt:i4>
      </vt:variant>
      <vt:variant>
        <vt:lpwstr/>
      </vt:variant>
      <vt:variant>
        <vt:lpwstr>_Toc383769780</vt:lpwstr>
      </vt:variant>
      <vt:variant>
        <vt:i4>1441841</vt:i4>
      </vt:variant>
      <vt:variant>
        <vt:i4>224</vt:i4>
      </vt:variant>
      <vt:variant>
        <vt:i4>0</vt:i4>
      </vt:variant>
      <vt:variant>
        <vt:i4>5</vt:i4>
      </vt:variant>
      <vt:variant>
        <vt:lpwstr/>
      </vt:variant>
      <vt:variant>
        <vt:lpwstr>_Toc383769779</vt:lpwstr>
      </vt:variant>
      <vt:variant>
        <vt:i4>1441841</vt:i4>
      </vt:variant>
      <vt:variant>
        <vt:i4>218</vt:i4>
      </vt:variant>
      <vt:variant>
        <vt:i4>0</vt:i4>
      </vt:variant>
      <vt:variant>
        <vt:i4>5</vt:i4>
      </vt:variant>
      <vt:variant>
        <vt:lpwstr/>
      </vt:variant>
      <vt:variant>
        <vt:lpwstr>_Toc383769778</vt:lpwstr>
      </vt:variant>
      <vt:variant>
        <vt:i4>1441841</vt:i4>
      </vt:variant>
      <vt:variant>
        <vt:i4>212</vt:i4>
      </vt:variant>
      <vt:variant>
        <vt:i4>0</vt:i4>
      </vt:variant>
      <vt:variant>
        <vt:i4>5</vt:i4>
      </vt:variant>
      <vt:variant>
        <vt:lpwstr/>
      </vt:variant>
      <vt:variant>
        <vt:lpwstr>_Toc383769777</vt:lpwstr>
      </vt:variant>
      <vt:variant>
        <vt:i4>1441841</vt:i4>
      </vt:variant>
      <vt:variant>
        <vt:i4>206</vt:i4>
      </vt:variant>
      <vt:variant>
        <vt:i4>0</vt:i4>
      </vt:variant>
      <vt:variant>
        <vt:i4>5</vt:i4>
      </vt:variant>
      <vt:variant>
        <vt:lpwstr/>
      </vt:variant>
      <vt:variant>
        <vt:lpwstr>_Toc383769776</vt:lpwstr>
      </vt:variant>
      <vt:variant>
        <vt:i4>1441841</vt:i4>
      </vt:variant>
      <vt:variant>
        <vt:i4>200</vt:i4>
      </vt:variant>
      <vt:variant>
        <vt:i4>0</vt:i4>
      </vt:variant>
      <vt:variant>
        <vt:i4>5</vt:i4>
      </vt:variant>
      <vt:variant>
        <vt:lpwstr/>
      </vt:variant>
      <vt:variant>
        <vt:lpwstr>_Toc383769775</vt:lpwstr>
      </vt:variant>
      <vt:variant>
        <vt:i4>1441841</vt:i4>
      </vt:variant>
      <vt:variant>
        <vt:i4>194</vt:i4>
      </vt:variant>
      <vt:variant>
        <vt:i4>0</vt:i4>
      </vt:variant>
      <vt:variant>
        <vt:i4>5</vt:i4>
      </vt:variant>
      <vt:variant>
        <vt:lpwstr/>
      </vt:variant>
      <vt:variant>
        <vt:lpwstr>_Toc383769774</vt:lpwstr>
      </vt:variant>
      <vt:variant>
        <vt:i4>1441841</vt:i4>
      </vt:variant>
      <vt:variant>
        <vt:i4>188</vt:i4>
      </vt:variant>
      <vt:variant>
        <vt:i4>0</vt:i4>
      </vt:variant>
      <vt:variant>
        <vt:i4>5</vt:i4>
      </vt:variant>
      <vt:variant>
        <vt:lpwstr/>
      </vt:variant>
      <vt:variant>
        <vt:lpwstr>_Toc383769773</vt:lpwstr>
      </vt:variant>
      <vt:variant>
        <vt:i4>1441841</vt:i4>
      </vt:variant>
      <vt:variant>
        <vt:i4>182</vt:i4>
      </vt:variant>
      <vt:variant>
        <vt:i4>0</vt:i4>
      </vt:variant>
      <vt:variant>
        <vt:i4>5</vt:i4>
      </vt:variant>
      <vt:variant>
        <vt:lpwstr/>
      </vt:variant>
      <vt:variant>
        <vt:lpwstr>_Toc383769772</vt:lpwstr>
      </vt:variant>
      <vt:variant>
        <vt:i4>1441841</vt:i4>
      </vt:variant>
      <vt:variant>
        <vt:i4>176</vt:i4>
      </vt:variant>
      <vt:variant>
        <vt:i4>0</vt:i4>
      </vt:variant>
      <vt:variant>
        <vt:i4>5</vt:i4>
      </vt:variant>
      <vt:variant>
        <vt:lpwstr/>
      </vt:variant>
      <vt:variant>
        <vt:lpwstr>_Toc383769771</vt:lpwstr>
      </vt:variant>
      <vt:variant>
        <vt:i4>1441841</vt:i4>
      </vt:variant>
      <vt:variant>
        <vt:i4>170</vt:i4>
      </vt:variant>
      <vt:variant>
        <vt:i4>0</vt:i4>
      </vt:variant>
      <vt:variant>
        <vt:i4>5</vt:i4>
      </vt:variant>
      <vt:variant>
        <vt:lpwstr/>
      </vt:variant>
      <vt:variant>
        <vt:lpwstr>_Toc383769770</vt:lpwstr>
      </vt:variant>
      <vt:variant>
        <vt:i4>1507377</vt:i4>
      </vt:variant>
      <vt:variant>
        <vt:i4>164</vt:i4>
      </vt:variant>
      <vt:variant>
        <vt:i4>0</vt:i4>
      </vt:variant>
      <vt:variant>
        <vt:i4>5</vt:i4>
      </vt:variant>
      <vt:variant>
        <vt:lpwstr/>
      </vt:variant>
      <vt:variant>
        <vt:lpwstr>_Toc383769769</vt:lpwstr>
      </vt:variant>
      <vt:variant>
        <vt:i4>1507377</vt:i4>
      </vt:variant>
      <vt:variant>
        <vt:i4>158</vt:i4>
      </vt:variant>
      <vt:variant>
        <vt:i4>0</vt:i4>
      </vt:variant>
      <vt:variant>
        <vt:i4>5</vt:i4>
      </vt:variant>
      <vt:variant>
        <vt:lpwstr/>
      </vt:variant>
      <vt:variant>
        <vt:lpwstr>_Toc383769768</vt:lpwstr>
      </vt:variant>
      <vt:variant>
        <vt:i4>1507377</vt:i4>
      </vt:variant>
      <vt:variant>
        <vt:i4>152</vt:i4>
      </vt:variant>
      <vt:variant>
        <vt:i4>0</vt:i4>
      </vt:variant>
      <vt:variant>
        <vt:i4>5</vt:i4>
      </vt:variant>
      <vt:variant>
        <vt:lpwstr/>
      </vt:variant>
      <vt:variant>
        <vt:lpwstr>_Toc383769767</vt:lpwstr>
      </vt:variant>
      <vt:variant>
        <vt:i4>1507377</vt:i4>
      </vt:variant>
      <vt:variant>
        <vt:i4>146</vt:i4>
      </vt:variant>
      <vt:variant>
        <vt:i4>0</vt:i4>
      </vt:variant>
      <vt:variant>
        <vt:i4>5</vt:i4>
      </vt:variant>
      <vt:variant>
        <vt:lpwstr/>
      </vt:variant>
      <vt:variant>
        <vt:lpwstr>_Toc383769766</vt:lpwstr>
      </vt:variant>
      <vt:variant>
        <vt:i4>1507377</vt:i4>
      </vt:variant>
      <vt:variant>
        <vt:i4>140</vt:i4>
      </vt:variant>
      <vt:variant>
        <vt:i4>0</vt:i4>
      </vt:variant>
      <vt:variant>
        <vt:i4>5</vt:i4>
      </vt:variant>
      <vt:variant>
        <vt:lpwstr/>
      </vt:variant>
      <vt:variant>
        <vt:lpwstr>_Toc383769765</vt:lpwstr>
      </vt:variant>
      <vt:variant>
        <vt:i4>1507377</vt:i4>
      </vt:variant>
      <vt:variant>
        <vt:i4>134</vt:i4>
      </vt:variant>
      <vt:variant>
        <vt:i4>0</vt:i4>
      </vt:variant>
      <vt:variant>
        <vt:i4>5</vt:i4>
      </vt:variant>
      <vt:variant>
        <vt:lpwstr/>
      </vt:variant>
      <vt:variant>
        <vt:lpwstr>_Toc383769764</vt:lpwstr>
      </vt:variant>
      <vt:variant>
        <vt:i4>1507377</vt:i4>
      </vt:variant>
      <vt:variant>
        <vt:i4>128</vt:i4>
      </vt:variant>
      <vt:variant>
        <vt:i4>0</vt:i4>
      </vt:variant>
      <vt:variant>
        <vt:i4>5</vt:i4>
      </vt:variant>
      <vt:variant>
        <vt:lpwstr/>
      </vt:variant>
      <vt:variant>
        <vt:lpwstr>_Toc383769763</vt:lpwstr>
      </vt:variant>
      <vt:variant>
        <vt:i4>1507377</vt:i4>
      </vt:variant>
      <vt:variant>
        <vt:i4>122</vt:i4>
      </vt:variant>
      <vt:variant>
        <vt:i4>0</vt:i4>
      </vt:variant>
      <vt:variant>
        <vt:i4>5</vt:i4>
      </vt:variant>
      <vt:variant>
        <vt:lpwstr/>
      </vt:variant>
      <vt:variant>
        <vt:lpwstr>_Toc383769762</vt:lpwstr>
      </vt:variant>
      <vt:variant>
        <vt:i4>1507377</vt:i4>
      </vt:variant>
      <vt:variant>
        <vt:i4>116</vt:i4>
      </vt:variant>
      <vt:variant>
        <vt:i4>0</vt:i4>
      </vt:variant>
      <vt:variant>
        <vt:i4>5</vt:i4>
      </vt:variant>
      <vt:variant>
        <vt:lpwstr/>
      </vt:variant>
      <vt:variant>
        <vt:lpwstr>_Toc383769761</vt:lpwstr>
      </vt:variant>
      <vt:variant>
        <vt:i4>1507377</vt:i4>
      </vt:variant>
      <vt:variant>
        <vt:i4>110</vt:i4>
      </vt:variant>
      <vt:variant>
        <vt:i4>0</vt:i4>
      </vt:variant>
      <vt:variant>
        <vt:i4>5</vt:i4>
      </vt:variant>
      <vt:variant>
        <vt:lpwstr/>
      </vt:variant>
      <vt:variant>
        <vt:lpwstr>_Toc383769760</vt:lpwstr>
      </vt:variant>
      <vt:variant>
        <vt:i4>1310769</vt:i4>
      </vt:variant>
      <vt:variant>
        <vt:i4>104</vt:i4>
      </vt:variant>
      <vt:variant>
        <vt:i4>0</vt:i4>
      </vt:variant>
      <vt:variant>
        <vt:i4>5</vt:i4>
      </vt:variant>
      <vt:variant>
        <vt:lpwstr/>
      </vt:variant>
      <vt:variant>
        <vt:lpwstr>_Toc383769759</vt:lpwstr>
      </vt:variant>
      <vt:variant>
        <vt:i4>1310769</vt:i4>
      </vt:variant>
      <vt:variant>
        <vt:i4>98</vt:i4>
      </vt:variant>
      <vt:variant>
        <vt:i4>0</vt:i4>
      </vt:variant>
      <vt:variant>
        <vt:i4>5</vt:i4>
      </vt:variant>
      <vt:variant>
        <vt:lpwstr/>
      </vt:variant>
      <vt:variant>
        <vt:lpwstr>_Toc383769758</vt:lpwstr>
      </vt:variant>
      <vt:variant>
        <vt:i4>1310769</vt:i4>
      </vt:variant>
      <vt:variant>
        <vt:i4>92</vt:i4>
      </vt:variant>
      <vt:variant>
        <vt:i4>0</vt:i4>
      </vt:variant>
      <vt:variant>
        <vt:i4>5</vt:i4>
      </vt:variant>
      <vt:variant>
        <vt:lpwstr/>
      </vt:variant>
      <vt:variant>
        <vt:lpwstr>_Toc383769757</vt:lpwstr>
      </vt:variant>
      <vt:variant>
        <vt:i4>1310769</vt:i4>
      </vt:variant>
      <vt:variant>
        <vt:i4>86</vt:i4>
      </vt:variant>
      <vt:variant>
        <vt:i4>0</vt:i4>
      </vt:variant>
      <vt:variant>
        <vt:i4>5</vt:i4>
      </vt:variant>
      <vt:variant>
        <vt:lpwstr/>
      </vt:variant>
      <vt:variant>
        <vt:lpwstr>_Toc383769756</vt:lpwstr>
      </vt:variant>
      <vt:variant>
        <vt:i4>1310769</vt:i4>
      </vt:variant>
      <vt:variant>
        <vt:i4>80</vt:i4>
      </vt:variant>
      <vt:variant>
        <vt:i4>0</vt:i4>
      </vt:variant>
      <vt:variant>
        <vt:i4>5</vt:i4>
      </vt:variant>
      <vt:variant>
        <vt:lpwstr/>
      </vt:variant>
      <vt:variant>
        <vt:lpwstr>_Toc383769755</vt:lpwstr>
      </vt:variant>
      <vt:variant>
        <vt:i4>1310769</vt:i4>
      </vt:variant>
      <vt:variant>
        <vt:i4>74</vt:i4>
      </vt:variant>
      <vt:variant>
        <vt:i4>0</vt:i4>
      </vt:variant>
      <vt:variant>
        <vt:i4>5</vt:i4>
      </vt:variant>
      <vt:variant>
        <vt:lpwstr/>
      </vt:variant>
      <vt:variant>
        <vt:lpwstr>_Toc383769754</vt:lpwstr>
      </vt:variant>
      <vt:variant>
        <vt:i4>1310769</vt:i4>
      </vt:variant>
      <vt:variant>
        <vt:i4>68</vt:i4>
      </vt:variant>
      <vt:variant>
        <vt:i4>0</vt:i4>
      </vt:variant>
      <vt:variant>
        <vt:i4>5</vt:i4>
      </vt:variant>
      <vt:variant>
        <vt:lpwstr/>
      </vt:variant>
      <vt:variant>
        <vt:lpwstr>_Toc383769753</vt:lpwstr>
      </vt:variant>
      <vt:variant>
        <vt:i4>1310769</vt:i4>
      </vt:variant>
      <vt:variant>
        <vt:i4>62</vt:i4>
      </vt:variant>
      <vt:variant>
        <vt:i4>0</vt:i4>
      </vt:variant>
      <vt:variant>
        <vt:i4>5</vt:i4>
      </vt:variant>
      <vt:variant>
        <vt:lpwstr/>
      </vt:variant>
      <vt:variant>
        <vt:lpwstr>_Toc383769752</vt:lpwstr>
      </vt:variant>
      <vt:variant>
        <vt:i4>1310769</vt:i4>
      </vt:variant>
      <vt:variant>
        <vt:i4>56</vt:i4>
      </vt:variant>
      <vt:variant>
        <vt:i4>0</vt:i4>
      </vt:variant>
      <vt:variant>
        <vt:i4>5</vt:i4>
      </vt:variant>
      <vt:variant>
        <vt:lpwstr/>
      </vt:variant>
      <vt:variant>
        <vt:lpwstr>_Toc383769751</vt:lpwstr>
      </vt:variant>
      <vt:variant>
        <vt:i4>1310769</vt:i4>
      </vt:variant>
      <vt:variant>
        <vt:i4>50</vt:i4>
      </vt:variant>
      <vt:variant>
        <vt:i4>0</vt:i4>
      </vt:variant>
      <vt:variant>
        <vt:i4>5</vt:i4>
      </vt:variant>
      <vt:variant>
        <vt:lpwstr/>
      </vt:variant>
      <vt:variant>
        <vt:lpwstr>_Toc383769750</vt:lpwstr>
      </vt:variant>
      <vt:variant>
        <vt:i4>1376305</vt:i4>
      </vt:variant>
      <vt:variant>
        <vt:i4>44</vt:i4>
      </vt:variant>
      <vt:variant>
        <vt:i4>0</vt:i4>
      </vt:variant>
      <vt:variant>
        <vt:i4>5</vt:i4>
      </vt:variant>
      <vt:variant>
        <vt:lpwstr/>
      </vt:variant>
      <vt:variant>
        <vt:lpwstr>_Toc383769749</vt:lpwstr>
      </vt:variant>
      <vt:variant>
        <vt:i4>1376305</vt:i4>
      </vt:variant>
      <vt:variant>
        <vt:i4>38</vt:i4>
      </vt:variant>
      <vt:variant>
        <vt:i4>0</vt:i4>
      </vt:variant>
      <vt:variant>
        <vt:i4>5</vt:i4>
      </vt:variant>
      <vt:variant>
        <vt:lpwstr/>
      </vt:variant>
      <vt:variant>
        <vt:lpwstr>_Toc383769748</vt:lpwstr>
      </vt:variant>
      <vt:variant>
        <vt:i4>1376305</vt:i4>
      </vt:variant>
      <vt:variant>
        <vt:i4>32</vt:i4>
      </vt:variant>
      <vt:variant>
        <vt:i4>0</vt:i4>
      </vt:variant>
      <vt:variant>
        <vt:i4>5</vt:i4>
      </vt:variant>
      <vt:variant>
        <vt:lpwstr/>
      </vt:variant>
      <vt:variant>
        <vt:lpwstr>_Toc383769747</vt:lpwstr>
      </vt:variant>
      <vt:variant>
        <vt:i4>1376305</vt:i4>
      </vt:variant>
      <vt:variant>
        <vt:i4>26</vt:i4>
      </vt:variant>
      <vt:variant>
        <vt:i4>0</vt:i4>
      </vt:variant>
      <vt:variant>
        <vt:i4>5</vt:i4>
      </vt:variant>
      <vt:variant>
        <vt:lpwstr/>
      </vt:variant>
      <vt:variant>
        <vt:lpwstr>_Toc383769746</vt:lpwstr>
      </vt:variant>
      <vt:variant>
        <vt:i4>1376305</vt:i4>
      </vt:variant>
      <vt:variant>
        <vt:i4>20</vt:i4>
      </vt:variant>
      <vt:variant>
        <vt:i4>0</vt:i4>
      </vt:variant>
      <vt:variant>
        <vt:i4>5</vt:i4>
      </vt:variant>
      <vt:variant>
        <vt:lpwstr/>
      </vt:variant>
      <vt:variant>
        <vt:lpwstr>_Toc383769745</vt:lpwstr>
      </vt:variant>
      <vt:variant>
        <vt:i4>1376305</vt:i4>
      </vt:variant>
      <vt:variant>
        <vt:i4>14</vt:i4>
      </vt:variant>
      <vt:variant>
        <vt:i4>0</vt:i4>
      </vt:variant>
      <vt:variant>
        <vt:i4>5</vt:i4>
      </vt:variant>
      <vt:variant>
        <vt:lpwstr/>
      </vt:variant>
      <vt:variant>
        <vt:lpwstr>_Toc383769744</vt:lpwstr>
      </vt:variant>
      <vt:variant>
        <vt:i4>1376305</vt:i4>
      </vt:variant>
      <vt:variant>
        <vt:i4>8</vt:i4>
      </vt:variant>
      <vt:variant>
        <vt:i4>0</vt:i4>
      </vt:variant>
      <vt:variant>
        <vt:i4>5</vt:i4>
      </vt:variant>
      <vt:variant>
        <vt:lpwstr/>
      </vt:variant>
      <vt:variant>
        <vt:lpwstr>_Toc383769743</vt:lpwstr>
      </vt:variant>
      <vt:variant>
        <vt:i4>1376305</vt:i4>
      </vt:variant>
      <vt:variant>
        <vt:i4>2</vt:i4>
      </vt:variant>
      <vt:variant>
        <vt:i4>0</vt:i4>
      </vt:variant>
      <vt:variant>
        <vt:i4>5</vt:i4>
      </vt:variant>
      <vt:variant>
        <vt:lpwstr/>
      </vt:variant>
      <vt:variant>
        <vt:lpwstr>_Toc383769742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CZTEK技术文档模板</dc:title>
  <dc:subject>技术文档</dc:subject>
  <dc:creator>Hardy</dc:creator>
  <cp:keywords>V1.0</cp:keywords>
  <cp:lastModifiedBy>Hardy</cp:lastModifiedBy>
  <cp:revision>136</cp:revision>
  <cp:lastPrinted>2001-12-17T01:51:00Z</cp:lastPrinted>
  <dcterms:created xsi:type="dcterms:W3CDTF">2017-10-20T09:04:00Z</dcterms:created>
  <dcterms:modified xsi:type="dcterms:W3CDTF">2018-07-23T06:30:00Z</dcterms:modified>
</cp:coreProperties>
</file>